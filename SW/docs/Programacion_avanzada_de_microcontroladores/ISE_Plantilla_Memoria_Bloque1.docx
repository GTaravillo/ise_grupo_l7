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10323" w:type="dxa"/>
        <w:tblLayout w:type="fixed"/>
        <w:tblLook w:val="0600" w:firstRow="0" w:lastRow="0" w:firstColumn="0" w:lastColumn="0" w:noHBand="1" w:noVBand="1"/>
      </w:tblPr>
      <w:tblGrid>
        <w:gridCol w:w="3544"/>
        <w:gridCol w:w="6779"/>
      </w:tblGrid>
      <w:tr w:rsidR="00D164F7" w:rsidRPr="00D164F7" w14:paraId="290CD04A" w14:textId="77777777" w:rsidTr="0076790E">
        <w:trPr>
          <w:trHeight w:val="80"/>
        </w:trPr>
        <w:tc>
          <w:tcPr>
            <w:tcW w:w="3544" w:type="dxa"/>
          </w:tcPr>
          <w:p w14:paraId="231E1554" w14:textId="77777777" w:rsidR="00D164F7" w:rsidRPr="00D164F7" w:rsidRDefault="00D164F7" w:rsidP="00D164F7">
            <w:pPr>
              <w:spacing w:before="0" w:after="0"/>
              <w:jc w:val="left"/>
              <w:rPr>
                <w:rFonts w:ascii="Georgia" w:eastAsia="Georgia" w:hAnsi="Georgia"/>
                <w:sz w:val="10"/>
                <w:szCs w:val="24"/>
                <w:lang w:val="en-US"/>
              </w:rPr>
            </w:pPr>
          </w:p>
        </w:tc>
        <w:tc>
          <w:tcPr>
            <w:tcW w:w="6779" w:type="dxa"/>
          </w:tcPr>
          <w:p w14:paraId="5424F661" w14:textId="77777777" w:rsidR="00D164F7" w:rsidRPr="00D164F7" w:rsidRDefault="00D164F7" w:rsidP="00D164F7">
            <w:pPr>
              <w:spacing w:before="0" w:after="0"/>
              <w:jc w:val="left"/>
              <w:rPr>
                <w:rFonts w:ascii="Georgia" w:eastAsia="Georgia" w:hAnsi="Georgia"/>
                <w:sz w:val="10"/>
                <w:szCs w:val="24"/>
                <w:lang w:val="en-US"/>
              </w:rPr>
            </w:pPr>
          </w:p>
        </w:tc>
      </w:tr>
      <w:tr w:rsidR="00D164F7" w:rsidRPr="00D164F7" w14:paraId="4B443A27" w14:textId="77777777" w:rsidTr="0076790E">
        <w:trPr>
          <w:trHeight w:val="2719"/>
        </w:trPr>
        <w:tc>
          <w:tcPr>
            <w:tcW w:w="3544" w:type="dxa"/>
          </w:tcPr>
          <w:p w14:paraId="6B9F73AF" w14:textId="37C14234" w:rsidR="00D164F7" w:rsidRPr="00D164F7" w:rsidRDefault="005E08D8" w:rsidP="005E08D8">
            <w:pPr>
              <w:jc w:val="left"/>
              <w:rPr>
                <w:sz w:val="80"/>
                <w:szCs w:val="32"/>
                <w:lang w:val="en-US"/>
              </w:rPr>
            </w:pPr>
            <w:r w:rsidRPr="00D164F7">
              <w:rPr>
                <w:rFonts w:asciiTheme="minorHAnsi" w:eastAsia="Times New Roman" w:hAnsiTheme="minorHAnsi" w:cstheme="minorHAnsi"/>
                <w:b/>
                <w:color w:val="123869"/>
                <w:sz w:val="48"/>
                <w:szCs w:val="20"/>
                <w:lang w:val="en-US"/>
              </w:rPr>
              <w:t>INGENIERÍA DE SISTEMAS ELECTRÓNICOS</w:t>
            </w:r>
          </w:p>
        </w:tc>
        <w:tc>
          <w:tcPr>
            <w:tcW w:w="6779" w:type="dxa"/>
          </w:tcPr>
          <w:p w14:paraId="5F25E161" w14:textId="77777777" w:rsidR="00D164F7" w:rsidRPr="00D164F7" w:rsidRDefault="00D164F7" w:rsidP="00D164F7">
            <w:pPr>
              <w:spacing w:before="0" w:after="0"/>
              <w:jc w:val="left"/>
              <w:rPr>
                <w:rFonts w:ascii="Georgia" w:eastAsia="Georgia" w:hAnsi="Georgia"/>
                <w:sz w:val="24"/>
                <w:szCs w:val="24"/>
                <w:lang w:val="en-US"/>
              </w:rPr>
            </w:pPr>
          </w:p>
        </w:tc>
      </w:tr>
      <w:tr w:rsidR="00D164F7" w:rsidRPr="00D164F7" w14:paraId="63CA828D" w14:textId="77777777" w:rsidTr="0076790E">
        <w:trPr>
          <w:trHeight w:val="8059"/>
        </w:trPr>
        <w:tc>
          <w:tcPr>
            <w:tcW w:w="3544" w:type="dxa"/>
          </w:tcPr>
          <w:p w14:paraId="1377C3EF" w14:textId="77777777" w:rsidR="00D164F7" w:rsidRPr="00D164F7" w:rsidRDefault="00D164F7" w:rsidP="00D164F7">
            <w:pPr>
              <w:spacing w:before="0" w:after="0"/>
              <w:jc w:val="left"/>
              <w:rPr>
                <w:rFonts w:ascii="Georgia" w:eastAsia="Georgia" w:hAnsi="Georgia"/>
                <w:sz w:val="24"/>
                <w:szCs w:val="24"/>
                <w:lang w:val="en-US"/>
              </w:rPr>
            </w:pPr>
            <w:r w:rsidRPr="00D164F7">
              <w:rPr>
                <w:rFonts w:ascii="Georgia" w:eastAsia="Georgia" w:hAnsi="Georgia"/>
                <w:noProof/>
                <w:sz w:val="24"/>
                <w:szCs w:val="24"/>
                <w:lang w:val="en-US" w:eastAsia="en-AU"/>
              </w:rPr>
              <mc:AlternateContent>
                <mc:Choice Requires="wpg">
                  <w:drawing>
                    <wp:anchor distT="0" distB="0" distL="114300" distR="114300" simplePos="0" relativeHeight="251654656" behindDoc="1" locked="0" layoutInCell="1" allowOverlap="1" wp14:anchorId="65C61CA1" wp14:editId="7C453EAD">
                      <wp:simplePos x="0" y="0"/>
                      <wp:positionH relativeFrom="margin">
                        <wp:posOffset>-445477</wp:posOffset>
                      </wp:positionH>
                      <wp:positionV relativeFrom="page">
                        <wp:posOffset>-2242527</wp:posOffset>
                      </wp:positionV>
                      <wp:extent cx="7772400" cy="10054800"/>
                      <wp:effectExtent l="0" t="0" r="0" b="3810"/>
                      <wp:wrapNone/>
                      <wp:docPr id="18"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19"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rgbClr val="FFFFFF">
                                    <a:lumMod val="85000"/>
                                  </a:srgbClr>
                                </a:solidFill>
                                <a:ln w="12700">
                                  <a:miter lim="400000"/>
                                </a:ln>
                              </wps:spPr>
                              <wps:bodyPr lIns="38100" tIns="38100" rIns="38100" bIns="38100" anchor="ctr"/>
                            </wps:wsp>
                            <wps:wsp>
                              <wps:cNvPr id="2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00C1C7"/>
                                </a:solidFill>
                                <a:ln w="12700">
                                  <a:miter lim="400000"/>
                                </a:ln>
                              </wps:spPr>
                              <wps:bodyPr lIns="38100" tIns="38100" rIns="38100" bIns="38100" anchor="ctr"/>
                            </wps:wsp>
                            <wps:wsp>
                              <wps:cNvPr id="21"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123869"/>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5795E5B" id="Group 1" o:spid="_x0000_s1026" alt="&quot;&quot;" style="position:absolute;margin-left:-35.1pt;margin-top:-176.6pt;width:612pt;height:791.7pt;z-index:-251661824;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" path="m,10687l,21600r1769,l21600,6148,13712,,,10687xe" fillcolor="#d9d9d9"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" path="m,21600l21600,10802,,,,21600xe" fillcolor="#00c1c7"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" path="m,14678r,6922l21600,3032,21600,,17075,,,14678xe" fillcolor="#123869"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6779" w:type="dxa"/>
          </w:tcPr>
          <w:p w14:paraId="74A47286" w14:textId="77777777" w:rsidR="00D164F7" w:rsidRPr="00D164F7" w:rsidRDefault="00D164F7" w:rsidP="00D164F7">
            <w:pPr>
              <w:spacing w:before="0" w:after="0"/>
              <w:jc w:val="left"/>
              <w:rPr>
                <w:rFonts w:ascii="Georgia" w:eastAsia="Georgia" w:hAnsi="Georgia"/>
                <w:sz w:val="24"/>
                <w:szCs w:val="24"/>
                <w:lang w:val="en-US"/>
              </w:rPr>
            </w:pPr>
          </w:p>
        </w:tc>
      </w:tr>
      <w:tr w:rsidR="00D164F7" w:rsidRPr="00D164F7" w14:paraId="53C1CC07" w14:textId="77777777" w:rsidTr="0076790E">
        <w:trPr>
          <w:trHeight w:val="1299"/>
        </w:trPr>
        <w:tc>
          <w:tcPr>
            <w:tcW w:w="3544" w:type="dxa"/>
          </w:tcPr>
          <w:p w14:paraId="6AFF4F6F" w14:textId="77777777" w:rsidR="00D164F7" w:rsidRPr="00D164F7" w:rsidRDefault="00D164F7" w:rsidP="00D164F7">
            <w:pPr>
              <w:spacing w:before="0" w:after="0"/>
              <w:jc w:val="left"/>
              <w:rPr>
                <w:rFonts w:ascii="Georgia" w:eastAsia="Georgia" w:hAnsi="Georgia"/>
                <w:sz w:val="24"/>
                <w:szCs w:val="24"/>
                <w:lang w:val="en-US"/>
              </w:rPr>
            </w:pPr>
          </w:p>
        </w:tc>
        <w:tc>
          <w:tcPr>
            <w:tcW w:w="6779" w:type="dxa"/>
          </w:tcPr>
          <w:p w14:paraId="66A3A2BD" w14:textId="2CCF6E45" w:rsidR="00D164F7" w:rsidRPr="00F424CA" w:rsidRDefault="0076790E" w:rsidP="005E08D8">
            <w:pPr>
              <w:rPr>
                <w:color w:val="244061" w:themeColor="accent1" w:themeShade="80"/>
                <w:lang w:val="es-ES"/>
              </w:rPr>
            </w:pPr>
            <w:r>
              <w:rPr>
                <w:rFonts w:asciiTheme="minorHAnsi" w:eastAsia="Times New Roman" w:hAnsiTheme="minorHAnsi" w:cstheme="minorHAnsi"/>
                <w:i/>
                <w:color w:val="244061" w:themeColor="accent1" w:themeShade="80"/>
                <w:sz w:val="42"/>
                <w:szCs w:val="26"/>
                <w:lang w:val="es-ES"/>
              </w:rPr>
              <w:t xml:space="preserve">               </w:t>
            </w:r>
            <w:r w:rsidR="005E08D8" w:rsidRPr="00F424CA">
              <w:rPr>
                <w:rFonts w:asciiTheme="minorHAnsi" w:eastAsia="Times New Roman" w:hAnsiTheme="minorHAnsi" w:cstheme="minorHAnsi"/>
                <w:i/>
                <w:color w:val="244061" w:themeColor="accent1" w:themeShade="80"/>
                <w:sz w:val="42"/>
                <w:szCs w:val="26"/>
                <w:lang w:val="es-ES"/>
              </w:rPr>
              <w:t>Curso 20</w:t>
            </w:r>
            <w:r w:rsidR="00CE4898">
              <w:rPr>
                <w:rFonts w:asciiTheme="minorHAnsi" w:eastAsia="Times New Roman" w:hAnsiTheme="minorHAnsi" w:cstheme="minorHAnsi"/>
                <w:i/>
                <w:color w:val="244061" w:themeColor="accent1" w:themeShade="80"/>
                <w:sz w:val="42"/>
                <w:szCs w:val="26"/>
                <w:lang w:val="es-ES"/>
              </w:rPr>
              <w:t>2</w:t>
            </w:r>
            <w:r>
              <w:rPr>
                <w:rFonts w:asciiTheme="minorHAnsi" w:eastAsia="Times New Roman" w:hAnsiTheme="minorHAnsi" w:cstheme="minorHAnsi"/>
                <w:i/>
                <w:color w:val="244061" w:themeColor="accent1" w:themeShade="80"/>
                <w:sz w:val="42"/>
                <w:szCs w:val="26"/>
                <w:lang w:val="es-ES"/>
              </w:rPr>
              <w:t>4</w:t>
            </w:r>
            <w:r w:rsidR="005E08D8" w:rsidRPr="00F424CA">
              <w:rPr>
                <w:rFonts w:asciiTheme="minorHAnsi" w:eastAsia="Times New Roman" w:hAnsiTheme="minorHAnsi" w:cstheme="minorHAnsi"/>
                <w:i/>
                <w:color w:val="244061" w:themeColor="accent1" w:themeShade="80"/>
                <w:sz w:val="42"/>
                <w:szCs w:val="26"/>
                <w:lang w:val="es-ES"/>
              </w:rPr>
              <w:t>-202</w:t>
            </w:r>
            <w:r>
              <w:rPr>
                <w:rFonts w:asciiTheme="minorHAnsi" w:eastAsia="Times New Roman" w:hAnsiTheme="minorHAnsi" w:cstheme="minorHAnsi"/>
                <w:i/>
                <w:color w:val="244061" w:themeColor="accent1" w:themeShade="80"/>
                <w:sz w:val="42"/>
                <w:szCs w:val="26"/>
                <w:lang w:val="es-ES"/>
              </w:rPr>
              <w:t>5</w:t>
            </w:r>
          </w:p>
          <w:p w14:paraId="2EA72931" w14:textId="687E7925" w:rsidR="000632B0" w:rsidRPr="00F424CA" w:rsidRDefault="0076790E" w:rsidP="005E08D8">
            <w:pPr>
              <w:rPr>
                <w:color w:val="244061" w:themeColor="accent1" w:themeShade="80"/>
                <w:lang w:val="en-US"/>
              </w:rPr>
            </w:pPr>
            <w:r>
              <w:rPr>
                <w:rFonts w:asciiTheme="minorHAnsi" w:eastAsia="Times New Roman" w:hAnsiTheme="minorHAnsi" w:cstheme="minorHAnsi"/>
                <w:i/>
                <w:color w:val="244061" w:themeColor="accent1" w:themeShade="80"/>
                <w:sz w:val="42"/>
                <w:szCs w:val="26"/>
                <w:lang w:val="en-US"/>
              </w:rPr>
              <w:t xml:space="preserve">               </w:t>
            </w:r>
            <w:r w:rsidR="005E08D8" w:rsidRPr="00F424CA">
              <w:rPr>
                <w:rFonts w:asciiTheme="minorHAnsi" w:eastAsia="Times New Roman" w:hAnsiTheme="minorHAnsi" w:cstheme="minorHAnsi"/>
                <w:i/>
                <w:color w:val="244061" w:themeColor="accent1" w:themeShade="80"/>
                <w:sz w:val="42"/>
                <w:szCs w:val="26"/>
                <w:lang w:val="en-US"/>
              </w:rPr>
              <w:t>BLOQUE 1</w:t>
            </w:r>
          </w:p>
          <w:p w14:paraId="4A23A019" w14:textId="38992816" w:rsidR="000632B0" w:rsidRPr="00D164F7" w:rsidRDefault="000632B0" w:rsidP="00D164F7">
            <w:pPr>
              <w:keepNext/>
              <w:keepLines/>
              <w:spacing w:before="0" w:after="0"/>
              <w:jc w:val="left"/>
              <w:outlineLvl w:val="1"/>
              <w:rPr>
                <w:rFonts w:asciiTheme="minorHAnsi" w:eastAsia="Times New Roman" w:hAnsiTheme="minorHAnsi" w:cstheme="minorHAnsi"/>
                <w:i/>
                <w:color w:val="244061" w:themeColor="accent1" w:themeShade="80"/>
                <w:sz w:val="42"/>
                <w:szCs w:val="26"/>
                <w:lang w:val="en-US"/>
              </w:rPr>
            </w:pPr>
          </w:p>
        </w:tc>
      </w:tr>
      <w:tr w:rsidR="00D164F7" w:rsidRPr="0076790E" w14:paraId="4099C277" w14:textId="77777777" w:rsidTr="0076790E">
        <w:trPr>
          <w:trHeight w:val="1402"/>
        </w:trPr>
        <w:tc>
          <w:tcPr>
            <w:tcW w:w="3544" w:type="dxa"/>
          </w:tcPr>
          <w:p w14:paraId="4CBD066D" w14:textId="321A480F" w:rsidR="00D164F7" w:rsidRPr="00D164F7" w:rsidRDefault="00D164F7" w:rsidP="00D164F7">
            <w:pPr>
              <w:spacing w:before="0" w:after="0"/>
              <w:jc w:val="left"/>
              <w:rPr>
                <w:rFonts w:ascii="Georgia" w:eastAsia="Georgia" w:hAnsi="Georgia"/>
                <w:sz w:val="24"/>
                <w:szCs w:val="24"/>
                <w:lang w:val="en-US"/>
              </w:rPr>
            </w:pPr>
          </w:p>
        </w:tc>
        <w:tc>
          <w:tcPr>
            <w:tcW w:w="6779" w:type="dxa"/>
          </w:tcPr>
          <w:p w14:paraId="459F28F4" w14:textId="01B77A17" w:rsidR="000A5899" w:rsidRDefault="00CE4898" w:rsidP="00CE4898">
            <w:pPr>
              <w:rPr>
                <w:rFonts w:asciiTheme="minorHAnsi" w:eastAsia="Times New Roman" w:hAnsiTheme="minorHAnsi" w:cstheme="minorHAnsi"/>
                <w:i/>
                <w:color w:val="244061" w:themeColor="accent1" w:themeShade="80"/>
                <w:sz w:val="36"/>
                <w:szCs w:val="22"/>
                <w:lang w:val="es-ES"/>
              </w:rPr>
            </w:pPr>
            <w:r w:rsidRPr="000A5899">
              <w:rPr>
                <w:rFonts w:asciiTheme="minorHAnsi" w:eastAsia="Times New Roman" w:hAnsiTheme="minorHAnsi" w:cstheme="minorHAnsi"/>
                <w:i/>
                <w:color w:val="244061" w:themeColor="accent1" w:themeShade="80"/>
                <w:sz w:val="36"/>
                <w:szCs w:val="22"/>
                <w:lang w:val="es-ES"/>
              </w:rPr>
              <w:t>Nombre</w:t>
            </w:r>
            <w:r w:rsidR="0076790E">
              <w:rPr>
                <w:rFonts w:asciiTheme="minorHAnsi" w:eastAsia="Times New Roman" w:hAnsiTheme="minorHAnsi" w:cstheme="minorHAnsi"/>
                <w:i/>
                <w:color w:val="244061" w:themeColor="accent1" w:themeShade="80"/>
                <w:sz w:val="36"/>
                <w:szCs w:val="22"/>
                <w:lang w:val="es-ES"/>
              </w:rPr>
              <w:t>:</w:t>
            </w:r>
            <w:r w:rsidRPr="000A5899">
              <w:rPr>
                <w:rFonts w:asciiTheme="minorHAnsi" w:eastAsia="Times New Roman" w:hAnsiTheme="minorHAnsi" w:cstheme="minorHAnsi"/>
                <w:i/>
                <w:color w:val="244061" w:themeColor="accent1" w:themeShade="80"/>
                <w:sz w:val="36"/>
                <w:szCs w:val="22"/>
                <w:lang w:val="es-ES"/>
              </w:rPr>
              <w:t xml:space="preserve"> </w:t>
            </w:r>
          </w:p>
          <w:p w14:paraId="14F61BEB" w14:textId="26FFB6B5" w:rsidR="00D164F7" w:rsidRPr="00F424CA" w:rsidRDefault="005E08D8" w:rsidP="00CE4898">
            <w:pPr>
              <w:rPr>
                <w:color w:val="244061" w:themeColor="accent1" w:themeShade="80"/>
                <w:sz w:val="42"/>
                <w:szCs w:val="26"/>
                <w:lang w:val="es-ES"/>
              </w:rPr>
            </w:pPr>
            <w:r w:rsidRPr="00F424CA">
              <w:rPr>
                <w:rFonts w:asciiTheme="minorHAnsi" w:eastAsia="Times New Roman" w:hAnsiTheme="minorHAnsi" w:cstheme="minorHAnsi"/>
                <w:i/>
                <w:color w:val="244061" w:themeColor="accent1" w:themeShade="80"/>
                <w:sz w:val="36"/>
                <w:szCs w:val="22"/>
                <w:lang w:val="es-ES"/>
              </w:rPr>
              <w:t>GRUPO</w:t>
            </w:r>
            <w:r w:rsidR="0076790E">
              <w:rPr>
                <w:rFonts w:asciiTheme="minorHAnsi" w:eastAsia="Times New Roman" w:hAnsiTheme="minorHAnsi" w:cstheme="minorHAnsi"/>
                <w:i/>
                <w:color w:val="244061" w:themeColor="accent1" w:themeShade="80"/>
                <w:sz w:val="36"/>
                <w:szCs w:val="22"/>
                <w:lang w:val="es-ES"/>
              </w:rPr>
              <w:t>:</w:t>
            </w:r>
            <w:r w:rsidRPr="00F424CA">
              <w:rPr>
                <w:rFonts w:asciiTheme="minorHAnsi" w:eastAsia="Times New Roman" w:hAnsiTheme="minorHAnsi" w:cstheme="minorHAnsi"/>
                <w:i/>
                <w:color w:val="244061" w:themeColor="accent1" w:themeShade="80"/>
                <w:sz w:val="36"/>
                <w:szCs w:val="22"/>
                <w:lang w:val="es-ES"/>
              </w:rPr>
              <w:t xml:space="preserve"> </w:t>
            </w:r>
          </w:p>
        </w:tc>
      </w:tr>
    </w:tbl>
    <w:p w14:paraId="5F37D591" w14:textId="354B30CE" w:rsidR="00D164F7" w:rsidRDefault="00D164F7">
      <w:pPr>
        <w:spacing w:before="0" w:after="0"/>
        <w:jc w:val="left"/>
        <w:rPr>
          <w:b/>
          <w:bCs/>
          <w:sz w:val="28"/>
          <w:szCs w:val="44"/>
          <w:lang w:val="es-ES_tradnl"/>
        </w:rPr>
      </w:pPr>
      <w:r w:rsidRPr="00D164F7">
        <w:rPr>
          <w:noProof/>
          <w:lang w:val="es-ES_tradnl"/>
        </w:rPr>
        <mc:AlternateContent>
          <mc:Choice Requires="wpg">
            <w:drawing>
              <wp:anchor distT="0" distB="0" distL="457200" distR="457200" simplePos="0" relativeHeight="251662848" behindDoc="0" locked="0" layoutInCell="1" allowOverlap="1" wp14:anchorId="63907888" wp14:editId="56F77A56">
                <wp:simplePos x="0" y="0"/>
                <wp:positionH relativeFrom="page">
                  <wp:posOffset>1333500</wp:posOffset>
                </wp:positionH>
                <wp:positionV relativeFrom="page">
                  <wp:posOffset>9782175</wp:posOffset>
                </wp:positionV>
                <wp:extent cx="6230620" cy="574675"/>
                <wp:effectExtent l="0" t="0" r="0" b="0"/>
                <wp:wrapSquare wrapText="bothSides"/>
                <wp:docPr id="186" name="Group 186"/>
                <wp:cNvGraphicFramePr/>
                <a:graphic xmlns:a="http://schemas.openxmlformats.org/drawingml/2006/main">
                  <a:graphicData uri="http://schemas.microsoft.com/office/word/2010/wordprocessingGroup">
                    <wpg:wgp>
                      <wpg:cNvGrpSpPr/>
                      <wpg:grpSpPr>
                        <a:xfrm>
                          <a:off x="0" y="0"/>
                          <a:ext cx="6230620" cy="574675"/>
                          <a:chOff x="-3294239" y="0"/>
                          <a:chExt cx="6228206" cy="9372600"/>
                        </a:xfrm>
                      </wpg:grpSpPr>
                      <wps:wsp>
                        <wps:cNvPr id="187" name="Text Box 187"/>
                        <wps:cNvSpPr txBox="1"/>
                        <wps:spPr>
                          <a:xfrm>
                            <a:off x="-3294239" y="627960"/>
                            <a:ext cx="5351460" cy="777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B04392" w14:textId="77777777" w:rsidR="00D164F7" w:rsidRPr="00D164F7" w:rsidRDefault="00D164F7" w:rsidP="00D164F7">
                              <w:pPr>
                                <w:pStyle w:val="NoSpacing"/>
                                <w:jc w:val="center"/>
                                <w:rPr>
                                  <w:rFonts w:asciiTheme="minorHAnsi" w:hAnsiTheme="minorHAnsi" w:cstheme="minorHAnsi"/>
                                  <w:color w:val="244061" w:themeColor="accent1" w:themeShade="80"/>
                                  <w:spacing w:val="60"/>
                                  <w:lang w:val="es-ES"/>
                                </w:rPr>
                              </w:pPr>
                              <w:r w:rsidRPr="00D164F7">
                                <w:rPr>
                                  <w:rFonts w:asciiTheme="minorHAnsi" w:hAnsiTheme="minorHAnsi" w:cstheme="minorHAnsi"/>
                                  <w:color w:val="244061" w:themeColor="accent1" w:themeShade="80"/>
                                  <w:spacing w:val="60"/>
                                  <w:lang w:val="es-ES"/>
                                </w:rPr>
                                <w:t>Departamento de Ingeniería Telemática y Electrónica</w:t>
                              </w:r>
                            </w:p>
                            <w:p w14:paraId="451D170C" w14:textId="77777777" w:rsidR="00D164F7" w:rsidRPr="00D164F7" w:rsidRDefault="00D164F7" w:rsidP="00D164F7">
                              <w:pPr>
                                <w:pStyle w:val="NoSpacing"/>
                                <w:jc w:val="center"/>
                                <w:rPr>
                                  <w:rFonts w:asciiTheme="minorHAnsi" w:hAnsiTheme="minorHAnsi" w:cstheme="minorHAnsi"/>
                                  <w:smallCaps/>
                                  <w:color w:val="244061" w:themeColor="accent1" w:themeShade="80"/>
                                  <w:spacing w:val="60"/>
                                  <w:lang w:val="es-ES"/>
                                </w:rPr>
                              </w:pPr>
                              <w:r w:rsidRPr="00D164F7">
                                <w:rPr>
                                  <w:rFonts w:asciiTheme="minorHAnsi" w:hAnsiTheme="minorHAnsi" w:cstheme="minorHAnsi"/>
                                  <w:color w:val="244061" w:themeColor="accent1" w:themeShade="80"/>
                                  <w:spacing w:val="60"/>
                                  <w:lang w:val="es-ES"/>
                                </w:rPr>
                                <w:t>Universidad Politécnica de Madrid</w:t>
                              </w:r>
                            </w:p>
                            <w:p w14:paraId="76F6F52D" w14:textId="192F2522" w:rsidR="00D164F7" w:rsidRDefault="00D164F7">
                              <w:pPr>
                                <w:pStyle w:val="TOCHeading"/>
                                <w:spacing w:before="120"/>
                                <w:rPr>
                                  <w:color w:val="4F81BD" w:themeColor="accent1"/>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oup 188"/>
                        <wpg:cNvGrpSpPr/>
                        <wpg:grpSpPr>
                          <a:xfrm>
                            <a:off x="2019300" y="0"/>
                            <a:ext cx="914667" cy="9372600"/>
                            <a:chOff x="0" y="0"/>
                            <a:chExt cx="914667" cy="9372600"/>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0" y="0"/>
                              <a:ext cx="685800" cy="9372600"/>
                              <a:chOff x="0" y="0"/>
                              <a:chExt cx="685922" cy="9372600"/>
                            </a:xfrm>
                          </wpg:grpSpPr>
                          <wps:wsp>
                            <wps:cNvPr id="191" name="Rectangle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0"/>
                                <a:ext cx="685800" cy="9372600"/>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63907888" id="Group 186" o:spid="_x0000_s1026" style="position:absolute;margin-left:105pt;margin-top:770.25pt;width:490.6pt;height:45.25pt;z-index:251662848;mso-wrap-distance-left:36pt;mso-wrap-distance-right:36pt;mso-position-horizontal-relative:page;mso-position-vertical-relative:page;mso-width-relative:margin" coordorigin="-32942" coordsize="62282,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">
                <v:shapetype id="_x0000_t202" coordsize="21600,21600" o:spt="202" path="m,l,21600r21600,l21600,xe">
                  <v:stroke joinstyle="miter"/>
                  <v:path gradientshapeok="t" o:connecttype="rect"/>
                </v:shapetype>
                <v:shape id="Text Box 187" o:spid="_x0000_s1027" type="#_x0000_t202" style="position:absolute;left:-32942;top:6279;width:53514;height:77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p w14:paraId="40B04392" w14:textId="77777777" w:rsidR="00D164F7" w:rsidRPr="00D164F7" w:rsidRDefault="00D164F7" w:rsidP="00D164F7">
                        <w:pPr>
                          <w:pStyle w:val="NoSpacing"/>
                          <w:jc w:val="center"/>
                          <w:rPr>
                            <w:rFonts w:asciiTheme="minorHAnsi" w:hAnsiTheme="minorHAnsi" w:cstheme="minorHAnsi"/>
                            <w:color w:val="244061" w:themeColor="accent1" w:themeShade="80"/>
                            <w:spacing w:val="60"/>
                            <w:lang w:val="es-ES"/>
                          </w:rPr>
                        </w:pPr>
                        <w:r w:rsidRPr="00D164F7">
                          <w:rPr>
                            <w:rFonts w:asciiTheme="minorHAnsi" w:hAnsiTheme="minorHAnsi" w:cstheme="minorHAnsi"/>
                            <w:color w:val="244061" w:themeColor="accent1" w:themeShade="80"/>
                            <w:spacing w:val="60"/>
                            <w:lang w:val="es-ES"/>
                          </w:rPr>
                          <w:t>Departamento de Ingeniería Telemática y Electrónica</w:t>
                        </w:r>
                      </w:p>
                      <w:p w14:paraId="451D170C" w14:textId="77777777" w:rsidR="00D164F7" w:rsidRPr="00D164F7" w:rsidRDefault="00D164F7" w:rsidP="00D164F7">
                        <w:pPr>
                          <w:pStyle w:val="NoSpacing"/>
                          <w:jc w:val="center"/>
                          <w:rPr>
                            <w:rFonts w:asciiTheme="minorHAnsi" w:hAnsiTheme="minorHAnsi" w:cstheme="minorHAnsi"/>
                            <w:smallCaps/>
                            <w:color w:val="244061" w:themeColor="accent1" w:themeShade="80"/>
                            <w:spacing w:val="60"/>
                            <w:lang w:val="es-ES"/>
                          </w:rPr>
                        </w:pPr>
                        <w:r w:rsidRPr="00D164F7">
                          <w:rPr>
                            <w:rFonts w:asciiTheme="minorHAnsi" w:hAnsiTheme="minorHAnsi" w:cstheme="minorHAnsi"/>
                            <w:color w:val="244061" w:themeColor="accent1" w:themeShade="80"/>
                            <w:spacing w:val="60"/>
                            <w:lang w:val="es-ES"/>
                          </w:rPr>
                          <w:t>Universidad Politécnica de Madrid</w:t>
                        </w:r>
                      </w:p>
                      <w:p w14:paraId="76F6F52D" w14:textId="192F2522" w:rsidR="00D164F7" w:rsidRDefault="00D164F7">
                        <w:pPr>
                          <w:pStyle w:val="TOCHeading"/>
                          <w:spacing w:before="120"/>
                          <w:rPr>
                            <w:color w:val="4F81BD" w:themeColor="accent1"/>
                            <w:sz w:val="26"/>
                            <w:szCs w:val="26"/>
                          </w:rPr>
                        </w:pPr>
                      </w:p>
                    </w:txbxContent>
                  </v:textbox>
                </v:shape>
                <v:group id="Group 188" o:spid="_x0000_s1028" style="position:absolute;left:20193;width:9146;height:93726" coordsize="9146,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89" o:spid="_x0000_s1029"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" fillcolor="white [3212]" stroked="f" strokeweight="2pt">
                    <v:fill opacity="0"/>
                  </v:rect>
                  <v:group id="Group 190" o:spid="_x0000_s1030"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31"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" path="m,l667679,r,9363456l,9363456,219021,5372097,,xe" fillcolor="#4f81bd [3204]" stroked="f" strokeweight="2pt">
                      <v:path arrowok="t" o:connecttype="custom" o:connectlocs="0,0;667512,0;667512,9363456;0,9363456;218966,5372097;0,0" o:connectangles="0,0,0,0,0,0"/>
                    </v:shape>
                    <v:rect id="Rectangle 192" o:spid="_x0000_s1032"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" stroked="f" strokeweight="2pt">
                      <v:fill r:id="rId10" o:title="" recolor="t" rotate="t" type="frame"/>
                    </v:rect>
                  </v:group>
                </v:group>
                <w10:wrap type="square" anchorx="page" anchory="page"/>
              </v:group>
            </w:pict>
          </mc:Fallback>
        </mc:AlternateContent>
      </w:r>
      <w:r>
        <w:rPr>
          <w:lang w:val="es-ES_tradnl"/>
        </w:rPr>
        <w:br w:type="page"/>
      </w:r>
    </w:p>
    <w:p w14:paraId="142D2E9F" w14:textId="3A01D52D" w:rsidR="008406E3" w:rsidRPr="00071A14" w:rsidRDefault="00071A14" w:rsidP="004B5557">
      <w:pPr>
        <w:pStyle w:val="TOCTitleV4"/>
        <w:rPr>
          <w:lang w:val="es-ES_tradnl"/>
        </w:rPr>
      </w:pPr>
      <w:r w:rsidRPr="00071A14">
        <w:rPr>
          <w:lang w:val="es-ES_tradnl"/>
        </w:rPr>
        <w:lastRenderedPageBreak/>
        <w:t>Índice</w:t>
      </w:r>
      <w:r w:rsidR="00AE6F2B" w:rsidRPr="00071A14">
        <w:rPr>
          <w:lang w:val="es-ES_tradnl"/>
        </w:rPr>
        <w:t xml:space="preserve"> del documento</w:t>
      </w:r>
    </w:p>
    <w:bookmarkStart w:id="0" w:name="_Toc445525698"/>
    <w:bookmarkStart w:id="1" w:name="_Toc29958605"/>
    <w:p w14:paraId="2A9930B1" w14:textId="42BB3973" w:rsidR="00A91B07" w:rsidRDefault="00033204">
      <w:pPr>
        <w:pStyle w:val="TOC1"/>
        <w:rPr>
          <w:rFonts w:asciiTheme="minorHAnsi" w:eastAsiaTheme="minorEastAsia" w:hAnsiTheme="minorHAnsi" w:cstheme="minorBidi"/>
          <w:b w:val="0"/>
          <w:caps w:val="0"/>
          <w:noProof/>
          <w:szCs w:val="22"/>
          <w:lang w:eastAsia="en-GB"/>
        </w:rPr>
      </w:pPr>
      <w:r w:rsidRPr="00071A14">
        <w:rPr>
          <w:lang w:val="es-ES_tradnl"/>
        </w:rPr>
        <w:fldChar w:fldCharType="begin"/>
      </w:r>
      <w:r w:rsidR="008406E3" w:rsidRPr="00071A14">
        <w:rPr>
          <w:lang w:val="es-ES_tradnl"/>
        </w:rPr>
        <w:instrText xml:space="preserve"> TOC \o "1-3" \h \z \u </w:instrText>
      </w:r>
      <w:r w:rsidRPr="00071A14">
        <w:rPr>
          <w:lang w:val="es-ES_tradnl"/>
        </w:rPr>
        <w:fldChar w:fldCharType="separate"/>
      </w:r>
      <w:hyperlink w:anchor="_Toc36117465" w:history="1">
        <w:r w:rsidR="00A91B07" w:rsidRPr="00D86FAC">
          <w:rPr>
            <w:rStyle w:val="Hyperlink"/>
            <w:rFonts w:cstheme="minorHAnsi"/>
            <w:noProof/>
            <w:lang w:val="es-ES_tradnl"/>
          </w:rPr>
          <w:t>1</w:t>
        </w:r>
        <w:r w:rsidR="00A91B07">
          <w:rPr>
            <w:rFonts w:asciiTheme="minorHAnsi" w:eastAsiaTheme="minorEastAsia" w:hAnsiTheme="minorHAnsi" w:cstheme="minorBidi"/>
            <w:b w:val="0"/>
            <w:caps w:val="0"/>
            <w:noProof/>
            <w:szCs w:val="22"/>
            <w:lang w:eastAsia="en-GB"/>
          </w:rPr>
          <w:tab/>
        </w:r>
        <w:r w:rsidR="00A91B07" w:rsidRPr="00D86FAC">
          <w:rPr>
            <w:rStyle w:val="Hyperlink"/>
            <w:rFonts w:cstheme="minorHAnsi"/>
            <w:noProof/>
            <w:lang w:val="es-ES_tradnl"/>
          </w:rPr>
          <w:t>Objetivos del bloque</w:t>
        </w:r>
        <w:r w:rsidR="00A91B07">
          <w:rPr>
            <w:noProof/>
            <w:webHidden/>
          </w:rPr>
          <w:tab/>
        </w:r>
        <w:r w:rsidR="00A91B07">
          <w:rPr>
            <w:noProof/>
            <w:webHidden/>
          </w:rPr>
          <w:fldChar w:fldCharType="begin"/>
        </w:r>
        <w:r w:rsidR="00A91B07">
          <w:rPr>
            <w:noProof/>
            <w:webHidden/>
          </w:rPr>
          <w:instrText xml:space="preserve"> PAGEREF _Toc36117465 \h </w:instrText>
        </w:r>
        <w:r w:rsidR="00A91B07">
          <w:rPr>
            <w:noProof/>
            <w:webHidden/>
          </w:rPr>
        </w:r>
        <w:r w:rsidR="00A91B07">
          <w:rPr>
            <w:noProof/>
            <w:webHidden/>
          </w:rPr>
          <w:fldChar w:fldCharType="separate"/>
        </w:r>
        <w:r w:rsidR="00A91B07">
          <w:rPr>
            <w:noProof/>
            <w:webHidden/>
          </w:rPr>
          <w:t>2</w:t>
        </w:r>
        <w:r w:rsidR="00A91B07">
          <w:rPr>
            <w:noProof/>
            <w:webHidden/>
          </w:rPr>
          <w:fldChar w:fldCharType="end"/>
        </w:r>
      </w:hyperlink>
    </w:p>
    <w:p w14:paraId="51EDBCE2" w14:textId="1E22F632" w:rsidR="00A91B07" w:rsidRDefault="00A91B07">
      <w:pPr>
        <w:pStyle w:val="TOC2"/>
        <w:rPr>
          <w:rFonts w:asciiTheme="minorHAnsi" w:eastAsiaTheme="minorEastAsia" w:hAnsiTheme="minorHAnsi" w:cstheme="minorBidi"/>
          <w:b w:val="0"/>
          <w:noProof/>
          <w:szCs w:val="22"/>
          <w:lang w:eastAsia="en-GB"/>
        </w:rPr>
      </w:pPr>
      <w:hyperlink w:anchor="_Toc36117466" w:history="1">
        <w:r w:rsidRPr="00D86FAC">
          <w:rPr>
            <w:rStyle w:val="Hyperlink"/>
            <w:rFonts w:cstheme="minorHAnsi"/>
            <w:noProof/>
            <w:lang w:val="es-ES"/>
            <w14:scene3d>
              <w14:camera w14:prst="orthographicFront"/>
              <w14:lightRig w14:rig="threePt" w14:dir="t">
                <w14:rot w14:lat="0" w14:lon="0" w14:rev="0"/>
              </w14:lightRig>
            </w14:scene3d>
          </w:rPr>
          <w:t>1.1</w:t>
        </w:r>
        <w:r>
          <w:rPr>
            <w:rFonts w:asciiTheme="minorHAnsi" w:eastAsiaTheme="minorEastAsia" w:hAnsiTheme="minorHAnsi" w:cstheme="minorBidi"/>
            <w:b w:val="0"/>
            <w:noProof/>
            <w:szCs w:val="22"/>
            <w:lang w:eastAsia="en-GB"/>
          </w:rPr>
          <w:tab/>
        </w:r>
        <w:r w:rsidRPr="00D86FAC">
          <w:rPr>
            <w:rStyle w:val="Hyperlink"/>
            <w:rFonts w:cstheme="minorHAnsi"/>
            <w:noProof/>
            <w:lang w:val="es-ES_tradnl"/>
          </w:rPr>
          <w:t>Resumen de los objetivos del bloque</w:t>
        </w:r>
        <w:r>
          <w:rPr>
            <w:noProof/>
            <w:webHidden/>
          </w:rPr>
          <w:tab/>
        </w:r>
        <w:r>
          <w:rPr>
            <w:noProof/>
            <w:webHidden/>
          </w:rPr>
          <w:fldChar w:fldCharType="begin"/>
        </w:r>
        <w:r>
          <w:rPr>
            <w:noProof/>
            <w:webHidden/>
          </w:rPr>
          <w:instrText xml:space="preserve"> PAGEREF _Toc36117466 \h </w:instrText>
        </w:r>
        <w:r>
          <w:rPr>
            <w:noProof/>
            <w:webHidden/>
          </w:rPr>
        </w:r>
        <w:r>
          <w:rPr>
            <w:noProof/>
            <w:webHidden/>
          </w:rPr>
          <w:fldChar w:fldCharType="separate"/>
        </w:r>
        <w:r>
          <w:rPr>
            <w:noProof/>
            <w:webHidden/>
          </w:rPr>
          <w:t>2</w:t>
        </w:r>
        <w:r>
          <w:rPr>
            <w:noProof/>
            <w:webHidden/>
          </w:rPr>
          <w:fldChar w:fldCharType="end"/>
        </w:r>
      </w:hyperlink>
    </w:p>
    <w:p w14:paraId="287407FD" w14:textId="19A9AE03" w:rsidR="00A91B07" w:rsidRDefault="00A91B07">
      <w:pPr>
        <w:pStyle w:val="TOC2"/>
        <w:rPr>
          <w:rFonts w:asciiTheme="minorHAnsi" w:eastAsiaTheme="minorEastAsia" w:hAnsiTheme="minorHAnsi" w:cstheme="minorBidi"/>
          <w:b w:val="0"/>
          <w:noProof/>
          <w:szCs w:val="22"/>
          <w:lang w:eastAsia="en-GB"/>
        </w:rPr>
      </w:pPr>
      <w:hyperlink w:anchor="_Toc36117467" w:history="1">
        <w:r w:rsidRPr="00D86FAC">
          <w:rPr>
            <w:rStyle w:val="Hyperlink"/>
            <w:rFonts w:cstheme="minorHAnsi"/>
            <w:noProof/>
            <w:lang w:val="es-ES"/>
            <w14:scene3d>
              <w14:camera w14:prst="orthographicFront"/>
              <w14:lightRig w14:rig="threePt" w14:dir="t">
                <w14:rot w14:lat="0" w14:lon="0" w14:rev="0"/>
              </w14:lightRig>
            </w14:scene3d>
          </w:rPr>
          <w:t>1.2</w:t>
        </w:r>
        <w:r>
          <w:rPr>
            <w:rFonts w:asciiTheme="minorHAnsi" w:eastAsiaTheme="minorEastAsia" w:hAnsiTheme="minorHAnsi" w:cstheme="minorBidi"/>
            <w:b w:val="0"/>
            <w:noProof/>
            <w:szCs w:val="22"/>
            <w:lang w:eastAsia="en-GB"/>
          </w:rPr>
          <w:tab/>
        </w:r>
        <w:r w:rsidRPr="00D86FAC">
          <w:rPr>
            <w:rStyle w:val="Hyperlink"/>
            <w:rFonts w:cstheme="minorHAnsi"/>
            <w:noProof/>
            <w:lang w:val="es-ES_tradnl"/>
          </w:rPr>
          <w:t>Resumen de los objetivos de las prácticas realizadas</w:t>
        </w:r>
        <w:r>
          <w:rPr>
            <w:noProof/>
            <w:webHidden/>
          </w:rPr>
          <w:tab/>
        </w:r>
        <w:r>
          <w:rPr>
            <w:noProof/>
            <w:webHidden/>
          </w:rPr>
          <w:fldChar w:fldCharType="begin"/>
        </w:r>
        <w:r>
          <w:rPr>
            <w:noProof/>
            <w:webHidden/>
          </w:rPr>
          <w:instrText xml:space="preserve"> PAGEREF _Toc36117467 \h </w:instrText>
        </w:r>
        <w:r>
          <w:rPr>
            <w:noProof/>
            <w:webHidden/>
          </w:rPr>
        </w:r>
        <w:r>
          <w:rPr>
            <w:noProof/>
            <w:webHidden/>
          </w:rPr>
          <w:fldChar w:fldCharType="separate"/>
        </w:r>
        <w:r>
          <w:rPr>
            <w:noProof/>
            <w:webHidden/>
          </w:rPr>
          <w:t>2</w:t>
        </w:r>
        <w:r>
          <w:rPr>
            <w:noProof/>
            <w:webHidden/>
          </w:rPr>
          <w:fldChar w:fldCharType="end"/>
        </w:r>
      </w:hyperlink>
    </w:p>
    <w:p w14:paraId="06633F3E" w14:textId="02BB79E1" w:rsidR="00A91B07" w:rsidRDefault="00A91B07">
      <w:pPr>
        <w:pStyle w:val="TOC3"/>
        <w:rPr>
          <w:rFonts w:asciiTheme="minorHAnsi" w:eastAsiaTheme="minorEastAsia" w:hAnsiTheme="minorHAnsi" w:cstheme="minorBidi"/>
          <w:iCs w:val="0"/>
          <w:szCs w:val="22"/>
          <w:lang w:eastAsia="en-GB"/>
        </w:rPr>
      </w:pPr>
      <w:hyperlink w:anchor="_Toc36117468" w:history="1">
        <w:r w:rsidRPr="00D86FAC">
          <w:rPr>
            <w:rStyle w:val="Hyperlink"/>
            <w:rFonts w:cstheme="minorHAnsi"/>
            <w:lang w:val="es-ES_tradnl"/>
          </w:rPr>
          <w:t>1.2.1</w:t>
        </w:r>
        <w:r>
          <w:rPr>
            <w:rFonts w:asciiTheme="minorHAnsi" w:eastAsiaTheme="minorEastAsia" w:hAnsiTheme="minorHAnsi" w:cstheme="minorBidi"/>
            <w:iCs w:val="0"/>
            <w:szCs w:val="22"/>
            <w:lang w:eastAsia="en-GB"/>
          </w:rPr>
          <w:tab/>
        </w:r>
        <w:r w:rsidRPr="00D86FAC">
          <w:rPr>
            <w:rStyle w:val="Hyperlink"/>
            <w:rFonts w:cstheme="minorHAnsi"/>
            <w:lang w:val="es-ES_tradnl"/>
          </w:rPr>
          <w:t>Objetivos de la práctica 1</w:t>
        </w:r>
        <w:r>
          <w:rPr>
            <w:webHidden/>
          </w:rPr>
          <w:tab/>
        </w:r>
        <w:r>
          <w:rPr>
            <w:webHidden/>
          </w:rPr>
          <w:fldChar w:fldCharType="begin"/>
        </w:r>
        <w:r>
          <w:rPr>
            <w:webHidden/>
          </w:rPr>
          <w:instrText xml:space="preserve"> PAGEREF _Toc36117468 \h </w:instrText>
        </w:r>
        <w:r>
          <w:rPr>
            <w:webHidden/>
          </w:rPr>
        </w:r>
        <w:r>
          <w:rPr>
            <w:webHidden/>
          </w:rPr>
          <w:fldChar w:fldCharType="separate"/>
        </w:r>
        <w:r>
          <w:rPr>
            <w:webHidden/>
          </w:rPr>
          <w:t>2</w:t>
        </w:r>
        <w:r>
          <w:rPr>
            <w:webHidden/>
          </w:rPr>
          <w:fldChar w:fldCharType="end"/>
        </w:r>
      </w:hyperlink>
    </w:p>
    <w:p w14:paraId="287DE832" w14:textId="39565AFE" w:rsidR="00A91B07" w:rsidRDefault="00A91B07">
      <w:pPr>
        <w:pStyle w:val="TOC3"/>
        <w:rPr>
          <w:rFonts w:asciiTheme="minorHAnsi" w:eastAsiaTheme="minorEastAsia" w:hAnsiTheme="minorHAnsi" w:cstheme="minorBidi"/>
          <w:iCs w:val="0"/>
          <w:szCs w:val="22"/>
          <w:lang w:eastAsia="en-GB"/>
        </w:rPr>
      </w:pPr>
      <w:hyperlink w:anchor="_Toc36117469" w:history="1">
        <w:r w:rsidRPr="00D86FAC">
          <w:rPr>
            <w:rStyle w:val="Hyperlink"/>
            <w:rFonts w:cstheme="minorHAnsi"/>
            <w:lang w:val="es-ES_tradnl"/>
          </w:rPr>
          <w:t>1.2.2</w:t>
        </w:r>
        <w:r>
          <w:rPr>
            <w:rFonts w:asciiTheme="minorHAnsi" w:eastAsiaTheme="minorEastAsia" w:hAnsiTheme="minorHAnsi" w:cstheme="minorBidi"/>
            <w:iCs w:val="0"/>
            <w:szCs w:val="22"/>
            <w:lang w:eastAsia="en-GB"/>
          </w:rPr>
          <w:tab/>
        </w:r>
        <w:r w:rsidRPr="00D86FAC">
          <w:rPr>
            <w:rStyle w:val="Hyperlink"/>
            <w:rFonts w:cstheme="minorHAnsi"/>
            <w:lang w:val="es-ES_tradnl"/>
          </w:rPr>
          <w:t>Objetivos de la práctica 2</w:t>
        </w:r>
        <w:r>
          <w:rPr>
            <w:webHidden/>
          </w:rPr>
          <w:tab/>
        </w:r>
        <w:r>
          <w:rPr>
            <w:webHidden/>
          </w:rPr>
          <w:fldChar w:fldCharType="begin"/>
        </w:r>
        <w:r>
          <w:rPr>
            <w:webHidden/>
          </w:rPr>
          <w:instrText xml:space="preserve"> PAGEREF _Toc36117469 \h </w:instrText>
        </w:r>
        <w:r>
          <w:rPr>
            <w:webHidden/>
          </w:rPr>
        </w:r>
        <w:r>
          <w:rPr>
            <w:webHidden/>
          </w:rPr>
          <w:fldChar w:fldCharType="separate"/>
        </w:r>
        <w:r>
          <w:rPr>
            <w:webHidden/>
          </w:rPr>
          <w:t>2</w:t>
        </w:r>
        <w:r>
          <w:rPr>
            <w:webHidden/>
          </w:rPr>
          <w:fldChar w:fldCharType="end"/>
        </w:r>
      </w:hyperlink>
    </w:p>
    <w:p w14:paraId="01418243" w14:textId="41EDBF70" w:rsidR="00A91B07" w:rsidRDefault="00A91B07">
      <w:pPr>
        <w:pStyle w:val="TOC3"/>
        <w:rPr>
          <w:rFonts w:asciiTheme="minorHAnsi" w:eastAsiaTheme="minorEastAsia" w:hAnsiTheme="minorHAnsi" w:cstheme="minorBidi"/>
          <w:iCs w:val="0"/>
          <w:szCs w:val="22"/>
          <w:lang w:eastAsia="en-GB"/>
        </w:rPr>
      </w:pPr>
      <w:hyperlink w:anchor="_Toc36117470" w:history="1">
        <w:r w:rsidRPr="00D86FAC">
          <w:rPr>
            <w:rStyle w:val="Hyperlink"/>
            <w:rFonts w:cstheme="minorHAnsi"/>
            <w:lang w:val="es-ES_tradnl"/>
          </w:rPr>
          <w:t>1.2.3</w:t>
        </w:r>
        <w:r>
          <w:rPr>
            <w:rFonts w:asciiTheme="minorHAnsi" w:eastAsiaTheme="minorEastAsia" w:hAnsiTheme="minorHAnsi" w:cstheme="minorBidi"/>
            <w:iCs w:val="0"/>
            <w:szCs w:val="22"/>
            <w:lang w:eastAsia="en-GB"/>
          </w:rPr>
          <w:tab/>
        </w:r>
        <w:r w:rsidRPr="00D86FAC">
          <w:rPr>
            <w:rStyle w:val="Hyperlink"/>
            <w:rFonts w:cstheme="minorHAnsi"/>
            <w:lang w:val="es-ES_tradnl"/>
          </w:rPr>
          <w:t>Objetivos de la práctica 3</w:t>
        </w:r>
        <w:r>
          <w:rPr>
            <w:webHidden/>
          </w:rPr>
          <w:tab/>
        </w:r>
        <w:r>
          <w:rPr>
            <w:webHidden/>
          </w:rPr>
          <w:fldChar w:fldCharType="begin"/>
        </w:r>
        <w:r>
          <w:rPr>
            <w:webHidden/>
          </w:rPr>
          <w:instrText xml:space="preserve"> PAGEREF _Toc36117470 \h </w:instrText>
        </w:r>
        <w:r>
          <w:rPr>
            <w:webHidden/>
          </w:rPr>
        </w:r>
        <w:r>
          <w:rPr>
            <w:webHidden/>
          </w:rPr>
          <w:fldChar w:fldCharType="separate"/>
        </w:r>
        <w:r>
          <w:rPr>
            <w:webHidden/>
          </w:rPr>
          <w:t>2</w:t>
        </w:r>
        <w:r>
          <w:rPr>
            <w:webHidden/>
          </w:rPr>
          <w:fldChar w:fldCharType="end"/>
        </w:r>
      </w:hyperlink>
    </w:p>
    <w:p w14:paraId="492EEB61" w14:textId="6FB7776C" w:rsidR="00A91B07" w:rsidRDefault="00A91B07">
      <w:pPr>
        <w:pStyle w:val="TOC2"/>
        <w:rPr>
          <w:rFonts w:asciiTheme="minorHAnsi" w:eastAsiaTheme="minorEastAsia" w:hAnsiTheme="minorHAnsi" w:cstheme="minorBidi"/>
          <w:b w:val="0"/>
          <w:noProof/>
          <w:szCs w:val="22"/>
          <w:lang w:eastAsia="en-GB"/>
        </w:rPr>
      </w:pPr>
      <w:hyperlink w:anchor="_Toc36117471" w:history="1">
        <w:r w:rsidRPr="00D86FAC">
          <w:rPr>
            <w:rStyle w:val="Hyperlink"/>
            <w:rFonts w:cstheme="minorHAnsi"/>
            <w:noProof/>
            <w:lang w:val="es-ES"/>
            <w14:scene3d>
              <w14:camera w14:prst="orthographicFront"/>
              <w14:lightRig w14:rig="threePt" w14:dir="t">
                <w14:rot w14:lat="0" w14:lon="0" w14:rev="0"/>
              </w14:lightRig>
            </w14:scene3d>
          </w:rPr>
          <w:t>1.3</w:t>
        </w:r>
        <w:r>
          <w:rPr>
            <w:rFonts w:asciiTheme="minorHAnsi" w:eastAsiaTheme="minorEastAsia" w:hAnsiTheme="minorHAnsi" w:cstheme="minorBidi"/>
            <w:b w:val="0"/>
            <w:noProof/>
            <w:szCs w:val="22"/>
            <w:lang w:eastAsia="en-GB"/>
          </w:rPr>
          <w:tab/>
        </w:r>
        <w:r w:rsidRPr="00D86FAC">
          <w:rPr>
            <w:rStyle w:val="Hyperlink"/>
            <w:rFonts w:cstheme="minorHAnsi"/>
            <w:noProof/>
            <w:lang w:val="es-ES_tradnl"/>
          </w:rPr>
          <w:t>Acrónimos utilizados</w:t>
        </w:r>
        <w:r>
          <w:rPr>
            <w:noProof/>
            <w:webHidden/>
          </w:rPr>
          <w:tab/>
        </w:r>
        <w:r>
          <w:rPr>
            <w:noProof/>
            <w:webHidden/>
          </w:rPr>
          <w:fldChar w:fldCharType="begin"/>
        </w:r>
        <w:r>
          <w:rPr>
            <w:noProof/>
            <w:webHidden/>
          </w:rPr>
          <w:instrText xml:space="preserve"> PAGEREF _Toc36117471 \h </w:instrText>
        </w:r>
        <w:r>
          <w:rPr>
            <w:noProof/>
            <w:webHidden/>
          </w:rPr>
        </w:r>
        <w:r>
          <w:rPr>
            <w:noProof/>
            <w:webHidden/>
          </w:rPr>
          <w:fldChar w:fldCharType="separate"/>
        </w:r>
        <w:r>
          <w:rPr>
            <w:noProof/>
            <w:webHidden/>
          </w:rPr>
          <w:t>2</w:t>
        </w:r>
        <w:r>
          <w:rPr>
            <w:noProof/>
            <w:webHidden/>
          </w:rPr>
          <w:fldChar w:fldCharType="end"/>
        </w:r>
      </w:hyperlink>
    </w:p>
    <w:p w14:paraId="2808B412" w14:textId="20DA0539" w:rsidR="00A91B07" w:rsidRDefault="00A91B07">
      <w:pPr>
        <w:pStyle w:val="TOC2"/>
        <w:rPr>
          <w:rFonts w:asciiTheme="minorHAnsi" w:eastAsiaTheme="minorEastAsia" w:hAnsiTheme="minorHAnsi" w:cstheme="minorBidi"/>
          <w:b w:val="0"/>
          <w:noProof/>
          <w:szCs w:val="22"/>
          <w:lang w:eastAsia="en-GB"/>
        </w:rPr>
      </w:pPr>
      <w:hyperlink w:anchor="_Toc36117472" w:history="1">
        <w:r w:rsidRPr="00D86FAC">
          <w:rPr>
            <w:rStyle w:val="Hyperlink"/>
            <w:rFonts w:cstheme="minorHAnsi"/>
            <w:noProof/>
            <w:lang w:val="es-ES"/>
            <w14:scene3d>
              <w14:camera w14:prst="orthographicFront"/>
              <w14:lightRig w14:rig="threePt" w14:dir="t">
                <w14:rot w14:lat="0" w14:lon="0" w14:rev="0"/>
              </w14:lightRig>
            </w14:scene3d>
          </w:rPr>
          <w:t>1.4</w:t>
        </w:r>
        <w:r>
          <w:rPr>
            <w:rFonts w:asciiTheme="minorHAnsi" w:eastAsiaTheme="minorEastAsia" w:hAnsiTheme="minorHAnsi" w:cstheme="minorBidi"/>
            <w:b w:val="0"/>
            <w:noProof/>
            <w:szCs w:val="22"/>
            <w:lang w:eastAsia="en-GB"/>
          </w:rPr>
          <w:tab/>
        </w:r>
        <w:r w:rsidRPr="00D86FAC">
          <w:rPr>
            <w:rStyle w:val="Hyperlink"/>
            <w:rFonts w:cstheme="minorHAnsi"/>
            <w:noProof/>
            <w:lang w:val="es-ES_tradnl"/>
          </w:rPr>
          <w:t>Tiempo empleado en la realización de cada una de las prácticas.</w:t>
        </w:r>
        <w:r>
          <w:rPr>
            <w:noProof/>
            <w:webHidden/>
          </w:rPr>
          <w:tab/>
        </w:r>
        <w:r>
          <w:rPr>
            <w:noProof/>
            <w:webHidden/>
          </w:rPr>
          <w:fldChar w:fldCharType="begin"/>
        </w:r>
        <w:r>
          <w:rPr>
            <w:noProof/>
            <w:webHidden/>
          </w:rPr>
          <w:instrText xml:space="preserve"> PAGEREF _Toc36117472 \h </w:instrText>
        </w:r>
        <w:r>
          <w:rPr>
            <w:noProof/>
            <w:webHidden/>
          </w:rPr>
        </w:r>
        <w:r>
          <w:rPr>
            <w:noProof/>
            <w:webHidden/>
          </w:rPr>
          <w:fldChar w:fldCharType="separate"/>
        </w:r>
        <w:r>
          <w:rPr>
            <w:noProof/>
            <w:webHidden/>
          </w:rPr>
          <w:t>2</w:t>
        </w:r>
        <w:r>
          <w:rPr>
            <w:noProof/>
            <w:webHidden/>
          </w:rPr>
          <w:fldChar w:fldCharType="end"/>
        </w:r>
      </w:hyperlink>
    </w:p>
    <w:p w14:paraId="70F0CE95" w14:textId="31FCBE37" w:rsidR="00A91B07" w:rsidRDefault="00A91B07">
      <w:pPr>
        <w:pStyle w:val="TOC2"/>
        <w:rPr>
          <w:rFonts w:asciiTheme="minorHAnsi" w:eastAsiaTheme="minorEastAsia" w:hAnsiTheme="minorHAnsi" w:cstheme="minorBidi"/>
          <w:b w:val="0"/>
          <w:noProof/>
          <w:szCs w:val="22"/>
          <w:lang w:eastAsia="en-GB"/>
        </w:rPr>
      </w:pPr>
      <w:hyperlink w:anchor="_Toc36117473" w:history="1">
        <w:r w:rsidRPr="00D86FAC">
          <w:rPr>
            <w:rStyle w:val="Hyperlink"/>
            <w:rFonts w:cstheme="minorHAnsi"/>
            <w:noProof/>
            <w:lang w:val="es-ES"/>
            <w14:scene3d>
              <w14:camera w14:prst="orthographicFront"/>
              <w14:lightRig w14:rig="threePt" w14:dir="t">
                <w14:rot w14:lat="0" w14:lon="0" w14:rev="0"/>
              </w14:lightRig>
            </w14:scene3d>
          </w:rPr>
          <w:t>1.5</w:t>
        </w:r>
        <w:r>
          <w:rPr>
            <w:rFonts w:asciiTheme="minorHAnsi" w:eastAsiaTheme="minorEastAsia" w:hAnsiTheme="minorHAnsi" w:cstheme="minorBidi"/>
            <w:b w:val="0"/>
            <w:noProof/>
            <w:szCs w:val="22"/>
            <w:lang w:eastAsia="en-GB"/>
          </w:rPr>
          <w:tab/>
        </w:r>
        <w:r w:rsidRPr="00D86FAC">
          <w:rPr>
            <w:rStyle w:val="Hyperlink"/>
            <w:rFonts w:cstheme="minorHAnsi"/>
            <w:noProof/>
            <w:lang w:val="es-ES_tradnl"/>
          </w:rPr>
          <w:t>Bibliografía utilizada</w:t>
        </w:r>
        <w:r>
          <w:rPr>
            <w:noProof/>
            <w:webHidden/>
          </w:rPr>
          <w:tab/>
        </w:r>
        <w:r>
          <w:rPr>
            <w:noProof/>
            <w:webHidden/>
          </w:rPr>
          <w:fldChar w:fldCharType="begin"/>
        </w:r>
        <w:r>
          <w:rPr>
            <w:noProof/>
            <w:webHidden/>
          </w:rPr>
          <w:instrText xml:space="preserve"> PAGEREF _Toc36117473 \h </w:instrText>
        </w:r>
        <w:r>
          <w:rPr>
            <w:noProof/>
            <w:webHidden/>
          </w:rPr>
        </w:r>
        <w:r>
          <w:rPr>
            <w:noProof/>
            <w:webHidden/>
          </w:rPr>
          <w:fldChar w:fldCharType="separate"/>
        </w:r>
        <w:r>
          <w:rPr>
            <w:noProof/>
            <w:webHidden/>
          </w:rPr>
          <w:t>3</w:t>
        </w:r>
        <w:r>
          <w:rPr>
            <w:noProof/>
            <w:webHidden/>
          </w:rPr>
          <w:fldChar w:fldCharType="end"/>
        </w:r>
      </w:hyperlink>
    </w:p>
    <w:p w14:paraId="6132253C" w14:textId="03CCD81F" w:rsidR="00A91B07" w:rsidRDefault="00A91B07">
      <w:pPr>
        <w:pStyle w:val="TOC2"/>
        <w:rPr>
          <w:rFonts w:asciiTheme="minorHAnsi" w:eastAsiaTheme="minorEastAsia" w:hAnsiTheme="minorHAnsi" w:cstheme="minorBidi"/>
          <w:b w:val="0"/>
          <w:noProof/>
          <w:szCs w:val="22"/>
          <w:lang w:eastAsia="en-GB"/>
        </w:rPr>
      </w:pPr>
      <w:hyperlink w:anchor="_Toc36117474" w:history="1">
        <w:r w:rsidRPr="00D86FAC">
          <w:rPr>
            <w:rStyle w:val="Hyperlink"/>
            <w:rFonts w:cstheme="minorHAnsi"/>
            <w:noProof/>
            <w:lang w:val="es-ES"/>
            <w14:scene3d>
              <w14:camera w14:prst="orthographicFront"/>
              <w14:lightRig w14:rig="threePt" w14:dir="t">
                <w14:rot w14:lat="0" w14:lon="0" w14:rev="0"/>
              </w14:lightRig>
            </w14:scene3d>
          </w:rPr>
          <w:t>1.6</w:t>
        </w:r>
        <w:r>
          <w:rPr>
            <w:rFonts w:asciiTheme="minorHAnsi" w:eastAsiaTheme="minorEastAsia" w:hAnsiTheme="minorHAnsi" w:cstheme="minorBidi"/>
            <w:b w:val="0"/>
            <w:noProof/>
            <w:szCs w:val="22"/>
            <w:lang w:eastAsia="en-GB"/>
          </w:rPr>
          <w:tab/>
        </w:r>
        <w:r w:rsidRPr="00D86FAC">
          <w:rPr>
            <w:rStyle w:val="Hyperlink"/>
            <w:rFonts w:cstheme="minorHAnsi"/>
            <w:noProof/>
            <w:lang w:val="es-ES"/>
          </w:rPr>
          <w:t>Autoevaluación.</w:t>
        </w:r>
        <w:r>
          <w:rPr>
            <w:noProof/>
            <w:webHidden/>
          </w:rPr>
          <w:tab/>
        </w:r>
        <w:r>
          <w:rPr>
            <w:noProof/>
            <w:webHidden/>
          </w:rPr>
          <w:fldChar w:fldCharType="begin"/>
        </w:r>
        <w:r>
          <w:rPr>
            <w:noProof/>
            <w:webHidden/>
          </w:rPr>
          <w:instrText xml:space="preserve"> PAGEREF _Toc36117474 \h </w:instrText>
        </w:r>
        <w:r>
          <w:rPr>
            <w:noProof/>
            <w:webHidden/>
          </w:rPr>
        </w:r>
        <w:r>
          <w:rPr>
            <w:noProof/>
            <w:webHidden/>
          </w:rPr>
          <w:fldChar w:fldCharType="separate"/>
        </w:r>
        <w:r>
          <w:rPr>
            <w:noProof/>
            <w:webHidden/>
          </w:rPr>
          <w:t>3</w:t>
        </w:r>
        <w:r>
          <w:rPr>
            <w:noProof/>
            <w:webHidden/>
          </w:rPr>
          <w:fldChar w:fldCharType="end"/>
        </w:r>
      </w:hyperlink>
    </w:p>
    <w:p w14:paraId="5BCB596B" w14:textId="3D985216" w:rsidR="00A91B07" w:rsidRDefault="00A91B07">
      <w:pPr>
        <w:pStyle w:val="TOC1"/>
        <w:rPr>
          <w:rFonts w:asciiTheme="minorHAnsi" w:eastAsiaTheme="minorEastAsia" w:hAnsiTheme="minorHAnsi" w:cstheme="minorBidi"/>
          <w:b w:val="0"/>
          <w:caps w:val="0"/>
          <w:noProof/>
          <w:szCs w:val="22"/>
          <w:lang w:eastAsia="en-GB"/>
        </w:rPr>
      </w:pPr>
      <w:hyperlink w:anchor="_Toc36117475" w:history="1">
        <w:r w:rsidRPr="00D86FAC">
          <w:rPr>
            <w:rStyle w:val="Hyperlink"/>
            <w:rFonts w:cstheme="minorHAnsi"/>
            <w:noProof/>
            <w:lang w:val="es-ES_tradnl" w:eastAsia="ja-JP"/>
          </w:rPr>
          <w:t>2</w:t>
        </w:r>
        <w:r>
          <w:rPr>
            <w:rFonts w:asciiTheme="minorHAnsi" w:eastAsiaTheme="minorEastAsia" w:hAnsiTheme="minorHAnsi" w:cstheme="minorBidi"/>
            <w:b w:val="0"/>
            <w:caps w:val="0"/>
            <w:noProof/>
            <w:szCs w:val="22"/>
            <w:lang w:eastAsia="en-GB"/>
          </w:rPr>
          <w:tab/>
        </w:r>
        <w:r w:rsidRPr="00D86FAC">
          <w:rPr>
            <w:rStyle w:val="Hyperlink"/>
            <w:rFonts w:cstheme="minorHAnsi"/>
            <w:noProof/>
            <w:lang w:val="es-ES_tradnl" w:eastAsia="ko-KR"/>
          </w:rPr>
          <w:t>RECURSOS UTILIZADOS DEL MICROCONTROLADOR</w:t>
        </w:r>
        <w:r>
          <w:rPr>
            <w:noProof/>
            <w:webHidden/>
          </w:rPr>
          <w:tab/>
        </w:r>
        <w:r>
          <w:rPr>
            <w:noProof/>
            <w:webHidden/>
          </w:rPr>
          <w:fldChar w:fldCharType="begin"/>
        </w:r>
        <w:r>
          <w:rPr>
            <w:noProof/>
            <w:webHidden/>
          </w:rPr>
          <w:instrText xml:space="preserve"> PAGEREF _Toc36117475 \h </w:instrText>
        </w:r>
        <w:r>
          <w:rPr>
            <w:noProof/>
            <w:webHidden/>
          </w:rPr>
        </w:r>
        <w:r>
          <w:rPr>
            <w:noProof/>
            <w:webHidden/>
          </w:rPr>
          <w:fldChar w:fldCharType="separate"/>
        </w:r>
        <w:r>
          <w:rPr>
            <w:noProof/>
            <w:webHidden/>
          </w:rPr>
          <w:t>4</w:t>
        </w:r>
        <w:r>
          <w:rPr>
            <w:noProof/>
            <w:webHidden/>
          </w:rPr>
          <w:fldChar w:fldCharType="end"/>
        </w:r>
      </w:hyperlink>
    </w:p>
    <w:p w14:paraId="233249EB" w14:textId="7E258451" w:rsidR="00A91B07" w:rsidRDefault="00A91B07">
      <w:pPr>
        <w:pStyle w:val="TOC2"/>
        <w:rPr>
          <w:rFonts w:asciiTheme="minorHAnsi" w:eastAsiaTheme="minorEastAsia" w:hAnsiTheme="minorHAnsi" w:cstheme="minorBidi"/>
          <w:b w:val="0"/>
          <w:noProof/>
          <w:szCs w:val="22"/>
          <w:lang w:eastAsia="en-GB"/>
        </w:rPr>
      </w:pPr>
      <w:hyperlink w:anchor="_Toc36117476" w:history="1">
        <w:r w:rsidRPr="00D86FAC">
          <w:rPr>
            <w:rStyle w:val="Hyperlink"/>
            <w:rFonts w:cstheme="minorHAnsi"/>
            <w:noProof/>
            <w:lang w:val="es-ES"/>
            <w14:scene3d>
              <w14:camera w14:prst="orthographicFront"/>
              <w14:lightRig w14:rig="threePt" w14:dir="t">
                <w14:rot w14:lat="0" w14:lon="0" w14:rev="0"/>
              </w14:lightRig>
            </w14:scene3d>
          </w:rPr>
          <w:t>2.1</w:t>
        </w:r>
        <w:r>
          <w:rPr>
            <w:rFonts w:asciiTheme="minorHAnsi" w:eastAsiaTheme="minorEastAsia" w:hAnsiTheme="minorHAnsi" w:cstheme="minorBidi"/>
            <w:b w:val="0"/>
            <w:noProof/>
            <w:szCs w:val="22"/>
            <w:lang w:eastAsia="en-GB"/>
          </w:rPr>
          <w:tab/>
        </w:r>
        <w:r w:rsidRPr="00D86FAC">
          <w:rPr>
            <w:rStyle w:val="Hyperlink"/>
            <w:rFonts w:cstheme="minorHAnsi"/>
            <w:noProof/>
            <w:lang w:val="es-ES_tradnl"/>
          </w:rPr>
          <w:t>Diagrama de bloques hardware del sistema completo (práctica 3).</w:t>
        </w:r>
        <w:r>
          <w:rPr>
            <w:noProof/>
            <w:webHidden/>
          </w:rPr>
          <w:tab/>
        </w:r>
        <w:r>
          <w:rPr>
            <w:noProof/>
            <w:webHidden/>
          </w:rPr>
          <w:fldChar w:fldCharType="begin"/>
        </w:r>
        <w:r>
          <w:rPr>
            <w:noProof/>
            <w:webHidden/>
          </w:rPr>
          <w:instrText xml:space="preserve"> PAGEREF _Toc36117476 \h </w:instrText>
        </w:r>
        <w:r>
          <w:rPr>
            <w:noProof/>
            <w:webHidden/>
          </w:rPr>
        </w:r>
        <w:r>
          <w:rPr>
            <w:noProof/>
            <w:webHidden/>
          </w:rPr>
          <w:fldChar w:fldCharType="separate"/>
        </w:r>
        <w:r>
          <w:rPr>
            <w:noProof/>
            <w:webHidden/>
          </w:rPr>
          <w:t>4</w:t>
        </w:r>
        <w:r>
          <w:rPr>
            <w:noProof/>
            <w:webHidden/>
          </w:rPr>
          <w:fldChar w:fldCharType="end"/>
        </w:r>
      </w:hyperlink>
    </w:p>
    <w:p w14:paraId="5B4A935D" w14:textId="23286657" w:rsidR="00A91B07" w:rsidRDefault="00A91B07">
      <w:pPr>
        <w:pStyle w:val="TOC2"/>
        <w:rPr>
          <w:rFonts w:asciiTheme="minorHAnsi" w:eastAsiaTheme="minorEastAsia" w:hAnsiTheme="minorHAnsi" w:cstheme="minorBidi"/>
          <w:b w:val="0"/>
          <w:noProof/>
          <w:szCs w:val="22"/>
          <w:lang w:eastAsia="en-GB"/>
        </w:rPr>
      </w:pPr>
      <w:hyperlink w:anchor="_Toc36117477" w:history="1">
        <w:r w:rsidRPr="00D86FAC">
          <w:rPr>
            <w:rStyle w:val="Hyperlink"/>
            <w:rFonts w:cstheme="minorHAnsi"/>
            <w:noProof/>
            <w:lang w:val="es-ES"/>
            <w14:scene3d>
              <w14:camera w14:prst="orthographicFront"/>
              <w14:lightRig w14:rig="threePt" w14:dir="t">
                <w14:rot w14:lat="0" w14:lon="0" w14:rev="0"/>
              </w14:lightRig>
            </w14:scene3d>
          </w:rPr>
          <w:t>2.2</w:t>
        </w:r>
        <w:r>
          <w:rPr>
            <w:rFonts w:asciiTheme="minorHAnsi" w:eastAsiaTheme="minorEastAsia" w:hAnsiTheme="minorHAnsi" w:cstheme="minorBidi"/>
            <w:b w:val="0"/>
            <w:noProof/>
            <w:szCs w:val="22"/>
            <w:lang w:eastAsia="en-GB"/>
          </w:rPr>
          <w:tab/>
        </w:r>
        <w:r w:rsidRPr="00D86FAC">
          <w:rPr>
            <w:rStyle w:val="Hyperlink"/>
            <w:rFonts w:cstheme="minorHAnsi"/>
            <w:noProof/>
            <w:lang w:val="es-ES_tradnl"/>
          </w:rPr>
          <w:t>Justificación de las soluciones adoptadas.</w:t>
        </w:r>
        <w:r>
          <w:rPr>
            <w:noProof/>
            <w:webHidden/>
          </w:rPr>
          <w:tab/>
        </w:r>
        <w:r>
          <w:rPr>
            <w:noProof/>
            <w:webHidden/>
          </w:rPr>
          <w:fldChar w:fldCharType="begin"/>
        </w:r>
        <w:r>
          <w:rPr>
            <w:noProof/>
            <w:webHidden/>
          </w:rPr>
          <w:instrText xml:space="preserve"> PAGEREF _Toc36117477 \h </w:instrText>
        </w:r>
        <w:r>
          <w:rPr>
            <w:noProof/>
            <w:webHidden/>
          </w:rPr>
        </w:r>
        <w:r>
          <w:rPr>
            <w:noProof/>
            <w:webHidden/>
          </w:rPr>
          <w:fldChar w:fldCharType="separate"/>
        </w:r>
        <w:r>
          <w:rPr>
            <w:noProof/>
            <w:webHidden/>
          </w:rPr>
          <w:t>4</w:t>
        </w:r>
        <w:r>
          <w:rPr>
            <w:noProof/>
            <w:webHidden/>
          </w:rPr>
          <w:fldChar w:fldCharType="end"/>
        </w:r>
      </w:hyperlink>
    </w:p>
    <w:p w14:paraId="57042C34" w14:textId="0316F130" w:rsidR="00A91B07" w:rsidRDefault="00A91B07">
      <w:pPr>
        <w:pStyle w:val="TOC1"/>
        <w:rPr>
          <w:rFonts w:asciiTheme="minorHAnsi" w:eastAsiaTheme="minorEastAsia" w:hAnsiTheme="minorHAnsi" w:cstheme="minorBidi"/>
          <w:b w:val="0"/>
          <w:caps w:val="0"/>
          <w:noProof/>
          <w:szCs w:val="22"/>
          <w:lang w:eastAsia="en-GB"/>
        </w:rPr>
      </w:pPr>
      <w:hyperlink w:anchor="_Toc36117478" w:history="1">
        <w:r w:rsidRPr="00D86FAC">
          <w:rPr>
            <w:rStyle w:val="Hyperlink"/>
            <w:rFonts w:cstheme="minorHAnsi"/>
            <w:noProof/>
            <w:lang w:val="es-ES_tradnl" w:eastAsia="ja-JP"/>
          </w:rPr>
          <w:t>3</w:t>
        </w:r>
        <w:r>
          <w:rPr>
            <w:rFonts w:asciiTheme="minorHAnsi" w:eastAsiaTheme="minorEastAsia" w:hAnsiTheme="minorHAnsi" w:cstheme="minorBidi"/>
            <w:b w:val="0"/>
            <w:caps w:val="0"/>
            <w:noProof/>
            <w:szCs w:val="22"/>
            <w:lang w:eastAsia="en-GB"/>
          </w:rPr>
          <w:tab/>
        </w:r>
        <w:r w:rsidRPr="00D86FAC">
          <w:rPr>
            <w:rStyle w:val="Hyperlink"/>
            <w:rFonts w:cstheme="minorHAnsi"/>
            <w:noProof/>
            <w:lang w:val="es-ES_tradnl" w:eastAsia="ja-JP"/>
          </w:rPr>
          <w:t>SOFTWARE</w:t>
        </w:r>
        <w:r>
          <w:rPr>
            <w:noProof/>
            <w:webHidden/>
          </w:rPr>
          <w:tab/>
        </w:r>
        <w:r>
          <w:rPr>
            <w:noProof/>
            <w:webHidden/>
          </w:rPr>
          <w:fldChar w:fldCharType="begin"/>
        </w:r>
        <w:r>
          <w:rPr>
            <w:noProof/>
            <w:webHidden/>
          </w:rPr>
          <w:instrText xml:space="preserve"> PAGEREF _Toc36117478 \h </w:instrText>
        </w:r>
        <w:r>
          <w:rPr>
            <w:noProof/>
            <w:webHidden/>
          </w:rPr>
        </w:r>
        <w:r>
          <w:rPr>
            <w:noProof/>
            <w:webHidden/>
          </w:rPr>
          <w:fldChar w:fldCharType="separate"/>
        </w:r>
        <w:r>
          <w:rPr>
            <w:noProof/>
            <w:webHidden/>
          </w:rPr>
          <w:t>5</w:t>
        </w:r>
        <w:r>
          <w:rPr>
            <w:noProof/>
            <w:webHidden/>
          </w:rPr>
          <w:fldChar w:fldCharType="end"/>
        </w:r>
      </w:hyperlink>
    </w:p>
    <w:p w14:paraId="5620A36D" w14:textId="1F39D6A0" w:rsidR="00A91B07" w:rsidRDefault="00A91B07">
      <w:pPr>
        <w:pStyle w:val="TOC2"/>
        <w:rPr>
          <w:rFonts w:asciiTheme="minorHAnsi" w:eastAsiaTheme="minorEastAsia" w:hAnsiTheme="minorHAnsi" w:cstheme="minorBidi"/>
          <w:b w:val="0"/>
          <w:noProof/>
          <w:szCs w:val="22"/>
          <w:lang w:eastAsia="en-GB"/>
        </w:rPr>
      </w:pPr>
      <w:hyperlink w:anchor="_Toc36117479" w:history="1">
        <w:r w:rsidRPr="00D86FAC">
          <w:rPr>
            <w:rStyle w:val="Hyperlink"/>
            <w:rFonts w:cstheme="minorHAnsi"/>
            <w:noProof/>
            <w:lang w:val="es-ES"/>
            <w14:scene3d>
              <w14:camera w14:prst="orthographicFront"/>
              <w14:lightRig w14:rig="threePt" w14:dir="t">
                <w14:rot w14:lat="0" w14:lon="0" w14:rev="0"/>
              </w14:lightRig>
            </w14:scene3d>
          </w:rPr>
          <w:t>3.1</w:t>
        </w:r>
        <w:r>
          <w:rPr>
            <w:rFonts w:asciiTheme="minorHAnsi" w:eastAsiaTheme="minorEastAsia" w:hAnsiTheme="minorHAnsi" w:cstheme="minorBidi"/>
            <w:b w:val="0"/>
            <w:noProof/>
            <w:szCs w:val="22"/>
            <w:lang w:eastAsia="en-GB"/>
          </w:rPr>
          <w:tab/>
        </w:r>
        <w:r w:rsidRPr="00D86FAC">
          <w:rPr>
            <w:rStyle w:val="Hyperlink"/>
            <w:rFonts w:cstheme="minorHAnsi"/>
            <w:noProof/>
            <w:lang w:val="es-ES_tradnl"/>
          </w:rPr>
          <w:t>Descripción del funcionamiento de la aplicación completa (Práctica 3).</w:t>
        </w:r>
        <w:r>
          <w:rPr>
            <w:noProof/>
            <w:webHidden/>
          </w:rPr>
          <w:tab/>
        </w:r>
        <w:r>
          <w:rPr>
            <w:noProof/>
            <w:webHidden/>
          </w:rPr>
          <w:fldChar w:fldCharType="begin"/>
        </w:r>
        <w:r>
          <w:rPr>
            <w:noProof/>
            <w:webHidden/>
          </w:rPr>
          <w:instrText xml:space="preserve"> PAGEREF _Toc36117479 \h </w:instrText>
        </w:r>
        <w:r>
          <w:rPr>
            <w:noProof/>
            <w:webHidden/>
          </w:rPr>
        </w:r>
        <w:r>
          <w:rPr>
            <w:noProof/>
            <w:webHidden/>
          </w:rPr>
          <w:fldChar w:fldCharType="separate"/>
        </w:r>
        <w:r>
          <w:rPr>
            <w:noProof/>
            <w:webHidden/>
          </w:rPr>
          <w:t>5</w:t>
        </w:r>
        <w:r>
          <w:rPr>
            <w:noProof/>
            <w:webHidden/>
          </w:rPr>
          <w:fldChar w:fldCharType="end"/>
        </w:r>
      </w:hyperlink>
    </w:p>
    <w:p w14:paraId="3D2A72F3" w14:textId="7458A238" w:rsidR="00A91B07" w:rsidRDefault="00A91B07">
      <w:pPr>
        <w:pStyle w:val="TOC2"/>
        <w:rPr>
          <w:rFonts w:asciiTheme="minorHAnsi" w:eastAsiaTheme="minorEastAsia" w:hAnsiTheme="minorHAnsi" w:cstheme="minorBidi"/>
          <w:b w:val="0"/>
          <w:noProof/>
          <w:szCs w:val="22"/>
          <w:lang w:eastAsia="en-GB"/>
        </w:rPr>
      </w:pPr>
      <w:hyperlink w:anchor="_Toc36117480" w:history="1">
        <w:r w:rsidRPr="00D86FAC">
          <w:rPr>
            <w:rStyle w:val="Hyperlink"/>
            <w:rFonts w:cstheme="minorHAnsi"/>
            <w:noProof/>
            <w:lang w:val="es-ES"/>
            <w14:scene3d>
              <w14:camera w14:prst="orthographicFront"/>
              <w14:lightRig w14:rig="threePt" w14:dir="t">
                <w14:rot w14:lat="0" w14:lon="0" w14:rev="0"/>
              </w14:lightRig>
            </w14:scene3d>
          </w:rPr>
          <w:t>3.2</w:t>
        </w:r>
        <w:r>
          <w:rPr>
            <w:rFonts w:asciiTheme="minorHAnsi" w:eastAsiaTheme="minorEastAsia" w:hAnsiTheme="minorHAnsi" w:cstheme="minorBidi"/>
            <w:b w:val="0"/>
            <w:noProof/>
            <w:szCs w:val="22"/>
            <w:lang w:eastAsia="en-GB"/>
          </w:rPr>
          <w:tab/>
        </w:r>
        <w:r w:rsidRPr="00D86FAC">
          <w:rPr>
            <w:rStyle w:val="Hyperlink"/>
            <w:rFonts w:cstheme="minorHAnsi"/>
            <w:noProof/>
            <w:lang w:val="es-ES_tradnl"/>
          </w:rPr>
          <w:t>Descripción de los proyectos de Keil de cada una de las prácticas.</w:t>
        </w:r>
        <w:r>
          <w:rPr>
            <w:noProof/>
            <w:webHidden/>
          </w:rPr>
          <w:tab/>
        </w:r>
        <w:r>
          <w:rPr>
            <w:noProof/>
            <w:webHidden/>
          </w:rPr>
          <w:fldChar w:fldCharType="begin"/>
        </w:r>
        <w:r>
          <w:rPr>
            <w:noProof/>
            <w:webHidden/>
          </w:rPr>
          <w:instrText xml:space="preserve"> PAGEREF _Toc36117480 \h </w:instrText>
        </w:r>
        <w:r>
          <w:rPr>
            <w:noProof/>
            <w:webHidden/>
          </w:rPr>
        </w:r>
        <w:r>
          <w:rPr>
            <w:noProof/>
            <w:webHidden/>
          </w:rPr>
          <w:fldChar w:fldCharType="separate"/>
        </w:r>
        <w:r>
          <w:rPr>
            <w:noProof/>
            <w:webHidden/>
          </w:rPr>
          <w:t>5</w:t>
        </w:r>
        <w:r>
          <w:rPr>
            <w:noProof/>
            <w:webHidden/>
          </w:rPr>
          <w:fldChar w:fldCharType="end"/>
        </w:r>
      </w:hyperlink>
    </w:p>
    <w:p w14:paraId="2088B2C4" w14:textId="3644E39B" w:rsidR="00A91B07" w:rsidRDefault="00A91B07">
      <w:pPr>
        <w:pStyle w:val="TOC1"/>
        <w:rPr>
          <w:rFonts w:asciiTheme="minorHAnsi" w:eastAsiaTheme="minorEastAsia" w:hAnsiTheme="minorHAnsi" w:cstheme="minorBidi"/>
          <w:b w:val="0"/>
          <w:caps w:val="0"/>
          <w:noProof/>
          <w:szCs w:val="22"/>
          <w:lang w:eastAsia="en-GB"/>
        </w:rPr>
      </w:pPr>
      <w:hyperlink w:anchor="_Toc36117481" w:history="1">
        <w:r w:rsidRPr="00D86FAC">
          <w:rPr>
            <w:rStyle w:val="Hyperlink"/>
            <w:rFonts w:cstheme="minorHAnsi"/>
            <w:noProof/>
            <w:lang w:val="es-ES_tradnl" w:eastAsia="ja-JP"/>
          </w:rPr>
          <w:t>4</w:t>
        </w:r>
        <w:r>
          <w:rPr>
            <w:rFonts w:asciiTheme="minorHAnsi" w:eastAsiaTheme="minorEastAsia" w:hAnsiTheme="minorHAnsi" w:cstheme="minorBidi"/>
            <w:b w:val="0"/>
            <w:caps w:val="0"/>
            <w:noProof/>
            <w:szCs w:val="22"/>
            <w:lang w:eastAsia="en-GB"/>
          </w:rPr>
          <w:tab/>
        </w:r>
        <w:r w:rsidRPr="00D86FAC">
          <w:rPr>
            <w:rStyle w:val="Hyperlink"/>
            <w:rFonts w:cstheme="minorHAnsi"/>
            <w:noProof/>
            <w:lang w:val="es-ES_tradnl" w:eastAsia="ja-JP"/>
          </w:rPr>
          <w:t>DEPURACION Y TEST</w:t>
        </w:r>
        <w:r>
          <w:rPr>
            <w:noProof/>
            <w:webHidden/>
          </w:rPr>
          <w:tab/>
        </w:r>
        <w:r>
          <w:rPr>
            <w:noProof/>
            <w:webHidden/>
          </w:rPr>
          <w:fldChar w:fldCharType="begin"/>
        </w:r>
        <w:r>
          <w:rPr>
            <w:noProof/>
            <w:webHidden/>
          </w:rPr>
          <w:instrText xml:space="preserve"> PAGEREF _Toc36117481 \h </w:instrText>
        </w:r>
        <w:r>
          <w:rPr>
            <w:noProof/>
            <w:webHidden/>
          </w:rPr>
        </w:r>
        <w:r>
          <w:rPr>
            <w:noProof/>
            <w:webHidden/>
          </w:rPr>
          <w:fldChar w:fldCharType="separate"/>
        </w:r>
        <w:r>
          <w:rPr>
            <w:noProof/>
            <w:webHidden/>
          </w:rPr>
          <w:t>6</w:t>
        </w:r>
        <w:r>
          <w:rPr>
            <w:noProof/>
            <w:webHidden/>
          </w:rPr>
          <w:fldChar w:fldCharType="end"/>
        </w:r>
      </w:hyperlink>
    </w:p>
    <w:p w14:paraId="373EBE8E" w14:textId="15EBD87F" w:rsidR="00A91B07" w:rsidRDefault="00A91B07">
      <w:pPr>
        <w:pStyle w:val="TOC2"/>
        <w:rPr>
          <w:rFonts w:asciiTheme="minorHAnsi" w:eastAsiaTheme="minorEastAsia" w:hAnsiTheme="minorHAnsi" w:cstheme="minorBidi"/>
          <w:b w:val="0"/>
          <w:noProof/>
          <w:szCs w:val="22"/>
          <w:lang w:eastAsia="en-GB"/>
        </w:rPr>
      </w:pPr>
      <w:hyperlink w:anchor="_Toc36117482" w:history="1">
        <w:r w:rsidRPr="00D86FAC">
          <w:rPr>
            <w:rStyle w:val="Hyperlink"/>
            <w:rFonts w:cstheme="minorHAnsi"/>
            <w:noProof/>
            <w:lang w:val="es-ES"/>
            <w14:scene3d>
              <w14:camera w14:prst="orthographicFront"/>
              <w14:lightRig w14:rig="threePt" w14:dir="t">
                <w14:rot w14:lat="0" w14:lon="0" w14:rev="0"/>
              </w14:lightRig>
            </w14:scene3d>
          </w:rPr>
          <w:t>4.1</w:t>
        </w:r>
        <w:r>
          <w:rPr>
            <w:rFonts w:asciiTheme="minorHAnsi" w:eastAsiaTheme="minorEastAsia" w:hAnsiTheme="minorHAnsi" w:cstheme="minorBidi"/>
            <w:b w:val="0"/>
            <w:noProof/>
            <w:szCs w:val="22"/>
            <w:lang w:eastAsia="en-GB"/>
          </w:rPr>
          <w:tab/>
        </w:r>
        <w:r w:rsidRPr="00D86FAC">
          <w:rPr>
            <w:rStyle w:val="Hyperlink"/>
            <w:rFonts w:cstheme="minorHAnsi"/>
            <w:noProof/>
            <w:lang w:val="es-ES_tradnl"/>
          </w:rPr>
          <w:t>Plan de pruebas del sistema.</w:t>
        </w:r>
        <w:r>
          <w:rPr>
            <w:noProof/>
            <w:webHidden/>
          </w:rPr>
          <w:tab/>
        </w:r>
        <w:r>
          <w:rPr>
            <w:noProof/>
            <w:webHidden/>
          </w:rPr>
          <w:fldChar w:fldCharType="begin"/>
        </w:r>
        <w:r>
          <w:rPr>
            <w:noProof/>
            <w:webHidden/>
          </w:rPr>
          <w:instrText xml:space="preserve"> PAGEREF _Toc36117482 \h </w:instrText>
        </w:r>
        <w:r>
          <w:rPr>
            <w:noProof/>
            <w:webHidden/>
          </w:rPr>
        </w:r>
        <w:r>
          <w:rPr>
            <w:noProof/>
            <w:webHidden/>
          </w:rPr>
          <w:fldChar w:fldCharType="separate"/>
        </w:r>
        <w:r>
          <w:rPr>
            <w:noProof/>
            <w:webHidden/>
          </w:rPr>
          <w:t>6</w:t>
        </w:r>
        <w:r>
          <w:rPr>
            <w:noProof/>
            <w:webHidden/>
          </w:rPr>
          <w:fldChar w:fldCharType="end"/>
        </w:r>
      </w:hyperlink>
    </w:p>
    <w:p w14:paraId="7D210DA5" w14:textId="06898173" w:rsidR="00A91B07" w:rsidRDefault="00A91B07">
      <w:pPr>
        <w:pStyle w:val="TOC3"/>
        <w:rPr>
          <w:rFonts w:asciiTheme="minorHAnsi" w:eastAsiaTheme="minorEastAsia" w:hAnsiTheme="minorHAnsi" w:cstheme="minorBidi"/>
          <w:iCs w:val="0"/>
          <w:szCs w:val="22"/>
          <w:lang w:eastAsia="en-GB"/>
        </w:rPr>
      </w:pPr>
      <w:hyperlink w:anchor="_Toc36117483" w:history="1">
        <w:r w:rsidRPr="00D86FAC">
          <w:rPr>
            <w:rStyle w:val="Hyperlink"/>
            <w:lang w:val="es-ES_tradnl"/>
          </w:rPr>
          <w:t>4.1.1</w:t>
        </w:r>
        <w:r>
          <w:rPr>
            <w:rFonts w:asciiTheme="minorHAnsi" w:eastAsiaTheme="minorEastAsia" w:hAnsiTheme="minorHAnsi" w:cstheme="minorBidi"/>
            <w:iCs w:val="0"/>
            <w:szCs w:val="22"/>
            <w:lang w:eastAsia="en-GB"/>
          </w:rPr>
          <w:tab/>
        </w:r>
        <w:r w:rsidRPr="00D86FAC">
          <w:rPr>
            <w:rStyle w:val="Hyperlink"/>
            <w:lang w:val="es-ES_tradnl"/>
          </w:rPr>
          <w:t>Plan de pruebas del sistema completo desarrollado en la Práctica 1.</w:t>
        </w:r>
        <w:r>
          <w:rPr>
            <w:webHidden/>
          </w:rPr>
          <w:tab/>
        </w:r>
        <w:r>
          <w:rPr>
            <w:webHidden/>
          </w:rPr>
          <w:fldChar w:fldCharType="begin"/>
        </w:r>
        <w:r>
          <w:rPr>
            <w:webHidden/>
          </w:rPr>
          <w:instrText xml:space="preserve"> PAGEREF _Toc36117483 \h </w:instrText>
        </w:r>
        <w:r>
          <w:rPr>
            <w:webHidden/>
          </w:rPr>
        </w:r>
        <w:r>
          <w:rPr>
            <w:webHidden/>
          </w:rPr>
          <w:fldChar w:fldCharType="separate"/>
        </w:r>
        <w:r>
          <w:rPr>
            <w:webHidden/>
          </w:rPr>
          <w:t>6</w:t>
        </w:r>
        <w:r>
          <w:rPr>
            <w:webHidden/>
          </w:rPr>
          <w:fldChar w:fldCharType="end"/>
        </w:r>
      </w:hyperlink>
    </w:p>
    <w:p w14:paraId="78157EC1" w14:textId="61A49F77" w:rsidR="00A91B07" w:rsidRDefault="00A91B07">
      <w:pPr>
        <w:pStyle w:val="TOC3"/>
        <w:rPr>
          <w:rFonts w:asciiTheme="minorHAnsi" w:eastAsiaTheme="minorEastAsia" w:hAnsiTheme="minorHAnsi" w:cstheme="minorBidi"/>
          <w:iCs w:val="0"/>
          <w:szCs w:val="22"/>
          <w:lang w:eastAsia="en-GB"/>
        </w:rPr>
      </w:pPr>
      <w:hyperlink w:anchor="_Toc36117484" w:history="1">
        <w:r w:rsidRPr="00D86FAC">
          <w:rPr>
            <w:rStyle w:val="Hyperlink"/>
            <w:lang w:val="es-ES_tradnl"/>
          </w:rPr>
          <w:t>4.1.2</w:t>
        </w:r>
        <w:r>
          <w:rPr>
            <w:rFonts w:asciiTheme="minorHAnsi" w:eastAsiaTheme="minorEastAsia" w:hAnsiTheme="minorHAnsi" w:cstheme="minorBidi"/>
            <w:iCs w:val="0"/>
            <w:szCs w:val="22"/>
            <w:lang w:eastAsia="en-GB"/>
          </w:rPr>
          <w:tab/>
        </w:r>
        <w:r w:rsidRPr="00D86FAC">
          <w:rPr>
            <w:rStyle w:val="Hyperlink"/>
            <w:lang w:val="es-ES_tradnl"/>
          </w:rPr>
          <w:t>Plan de pruebas del sistema completo desarrollado en la Práctica 2.</w:t>
        </w:r>
        <w:r>
          <w:rPr>
            <w:webHidden/>
          </w:rPr>
          <w:tab/>
        </w:r>
        <w:r>
          <w:rPr>
            <w:webHidden/>
          </w:rPr>
          <w:fldChar w:fldCharType="begin"/>
        </w:r>
        <w:r>
          <w:rPr>
            <w:webHidden/>
          </w:rPr>
          <w:instrText xml:space="preserve"> PAGEREF _Toc36117484 \h </w:instrText>
        </w:r>
        <w:r>
          <w:rPr>
            <w:webHidden/>
          </w:rPr>
        </w:r>
        <w:r>
          <w:rPr>
            <w:webHidden/>
          </w:rPr>
          <w:fldChar w:fldCharType="separate"/>
        </w:r>
        <w:r>
          <w:rPr>
            <w:webHidden/>
          </w:rPr>
          <w:t>6</w:t>
        </w:r>
        <w:r>
          <w:rPr>
            <w:webHidden/>
          </w:rPr>
          <w:fldChar w:fldCharType="end"/>
        </w:r>
      </w:hyperlink>
    </w:p>
    <w:p w14:paraId="6BACB037" w14:textId="49675D5D" w:rsidR="00A91B07" w:rsidRDefault="00A91B07">
      <w:pPr>
        <w:pStyle w:val="TOC3"/>
        <w:rPr>
          <w:rFonts w:asciiTheme="minorHAnsi" w:eastAsiaTheme="minorEastAsia" w:hAnsiTheme="minorHAnsi" w:cstheme="minorBidi"/>
          <w:iCs w:val="0"/>
          <w:szCs w:val="22"/>
          <w:lang w:eastAsia="en-GB"/>
        </w:rPr>
      </w:pPr>
      <w:hyperlink w:anchor="_Toc36117485" w:history="1">
        <w:r w:rsidRPr="00D86FAC">
          <w:rPr>
            <w:rStyle w:val="Hyperlink"/>
            <w:lang w:val="es-ES_tradnl"/>
          </w:rPr>
          <w:t>4.1.3</w:t>
        </w:r>
        <w:r>
          <w:rPr>
            <w:rFonts w:asciiTheme="minorHAnsi" w:eastAsiaTheme="minorEastAsia" w:hAnsiTheme="minorHAnsi" w:cstheme="minorBidi"/>
            <w:iCs w:val="0"/>
            <w:szCs w:val="22"/>
            <w:lang w:eastAsia="en-GB"/>
          </w:rPr>
          <w:tab/>
        </w:r>
        <w:r w:rsidRPr="00D86FAC">
          <w:rPr>
            <w:rStyle w:val="Hyperlink"/>
            <w:lang w:val="es-ES_tradnl"/>
          </w:rPr>
          <w:t>Plan de pruebas del WatchDog desarrollado en la Práctica 3.</w:t>
        </w:r>
        <w:r>
          <w:rPr>
            <w:webHidden/>
          </w:rPr>
          <w:tab/>
        </w:r>
        <w:r>
          <w:rPr>
            <w:webHidden/>
          </w:rPr>
          <w:fldChar w:fldCharType="begin"/>
        </w:r>
        <w:r>
          <w:rPr>
            <w:webHidden/>
          </w:rPr>
          <w:instrText xml:space="preserve"> PAGEREF _Toc36117485 \h </w:instrText>
        </w:r>
        <w:r>
          <w:rPr>
            <w:webHidden/>
          </w:rPr>
        </w:r>
        <w:r>
          <w:rPr>
            <w:webHidden/>
          </w:rPr>
          <w:fldChar w:fldCharType="separate"/>
        </w:r>
        <w:r>
          <w:rPr>
            <w:webHidden/>
          </w:rPr>
          <w:t>6</w:t>
        </w:r>
        <w:r>
          <w:rPr>
            <w:webHidden/>
          </w:rPr>
          <w:fldChar w:fldCharType="end"/>
        </w:r>
      </w:hyperlink>
    </w:p>
    <w:p w14:paraId="5AF122CB" w14:textId="17F0EA2C" w:rsidR="00A91B07" w:rsidRDefault="00A91B07">
      <w:pPr>
        <w:pStyle w:val="TOC3"/>
        <w:rPr>
          <w:rFonts w:asciiTheme="minorHAnsi" w:eastAsiaTheme="minorEastAsia" w:hAnsiTheme="minorHAnsi" w:cstheme="minorBidi"/>
          <w:iCs w:val="0"/>
          <w:szCs w:val="22"/>
          <w:lang w:eastAsia="en-GB"/>
        </w:rPr>
      </w:pPr>
      <w:hyperlink w:anchor="_Toc36117486" w:history="1">
        <w:r w:rsidRPr="00D86FAC">
          <w:rPr>
            <w:rStyle w:val="Hyperlink"/>
            <w:lang w:val="es-ES_tradnl"/>
          </w:rPr>
          <w:t>4.1.4</w:t>
        </w:r>
        <w:r>
          <w:rPr>
            <w:rFonts w:asciiTheme="minorHAnsi" w:eastAsiaTheme="minorEastAsia" w:hAnsiTheme="minorHAnsi" w:cstheme="minorBidi"/>
            <w:iCs w:val="0"/>
            <w:szCs w:val="22"/>
            <w:lang w:eastAsia="en-GB"/>
          </w:rPr>
          <w:tab/>
        </w:r>
        <w:r w:rsidRPr="00D86FAC">
          <w:rPr>
            <w:rStyle w:val="Hyperlink"/>
            <w:lang w:val="es-ES_tradnl"/>
          </w:rPr>
          <w:t>Plan de pruebas del sistema completo desarrollado en la Práctica 3.</w:t>
        </w:r>
        <w:r>
          <w:rPr>
            <w:webHidden/>
          </w:rPr>
          <w:tab/>
        </w:r>
        <w:r>
          <w:rPr>
            <w:webHidden/>
          </w:rPr>
          <w:fldChar w:fldCharType="begin"/>
        </w:r>
        <w:r>
          <w:rPr>
            <w:webHidden/>
          </w:rPr>
          <w:instrText xml:space="preserve"> PAGEREF _Toc36117486 \h </w:instrText>
        </w:r>
        <w:r>
          <w:rPr>
            <w:webHidden/>
          </w:rPr>
        </w:r>
        <w:r>
          <w:rPr>
            <w:webHidden/>
          </w:rPr>
          <w:fldChar w:fldCharType="separate"/>
        </w:r>
        <w:r>
          <w:rPr>
            <w:webHidden/>
          </w:rPr>
          <w:t>6</w:t>
        </w:r>
        <w:r>
          <w:rPr>
            <w:webHidden/>
          </w:rPr>
          <w:fldChar w:fldCharType="end"/>
        </w:r>
      </w:hyperlink>
    </w:p>
    <w:p w14:paraId="6FD0A67A" w14:textId="294F4815" w:rsidR="00A91B07" w:rsidRDefault="00A91B07">
      <w:pPr>
        <w:pStyle w:val="TOC2"/>
        <w:rPr>
          <w:rFonts w:asciiTheme="minorHAnsi" w:eastAsiaTheme="minorEastAsia" w:hAnsiTheme="minorHAnsi" w:cstheme="minorBidi"/>
          <w:b w:val="0"/>
          <w:noProof/>
          <w:szCs w:val="22"/>
          <w:lang w:eastAsia="en-GB"/>
        </w:rPr>
      </w:pPr>
      <w:hyperlink w:anchor="_Toc36117487" w:history="1">
        <w:r w:rsidRPr="00D86FAC">
          <w:rPr>
            <w:rStyle w:val="Hyperlink"/>
            <w:rFonts w:cstheme="minorHAnsi"/>
            <w:noProof/>
            <w:lang w:val="es-ES"/>
            <w14:scene3d>
              <w14:camera w14:prst="orthographicFront"/>
              <w14:lightRig w14:rig="threePt" w14:dir="t">
                <w14:rot w14:lat="0" w14:lon="0" w14:rev="0"/>
              </w14:lightRig>
            </w14:scene3d>
          </w:rPr>
          <w:t>4.2</w:t>
        </w:r>
        <w:r>
          <w:rPr>
            <w:rFonts w:asciiTheme="minorHAnsi" w:eastAsiaTheme="minorEastAsia" w:hAnsiTheme="minorHAnsi" w:cstheme="minorBidi"/>
            <w:b w:val="0"/>
            <w:noProof/>
            <w:szCs w:val="22"/>
            <w:lang w:eastAsia="en-GB"/>
          </w:rPr>
          <w:tab/>
        </w:r>
        <w:r w:rsidRPr="00D86FAC">
          <w:rPr>
            <w:rStyle w:val="Hyperlink"/>
            <w:rFonts w:cstheme="minorHAnsi"/>
            <w:noProof/>
            <w:lang w:val="es-ES_tradnl"/>
          </w:rPr>
          <w:t>Pruebas realizadas.</w:t>
        </w:r>
        <w:r>
          <w:rPr>
            <w:noProof/>
            <w:webHidden/>
          </w:rPr>
          <w:tab/>
        </w:r>
        <w:r>
          <w:rPr>
            <w:noProof/>
            <w:webHidden/>
          </w:rPr>
          <w:fldChar w:fldCharType="begin"/>
        </w:r>
        <w:r>
          <w:rPr>
            <w:noProof/>
            <w:webHidden/>
          </w:rPr>
          <w:instrText xml:space="preserve"> PAGEREF _Toc36117487 \h </w:instrText>
        </w:r>
        <w:r>
          <w:rPr>
            <w:noProof/>
            <w:webHidden/>
          </w:rPr>
        </w:r>
        <w:r>
          <w:rPr>
            <w:noProof/>
            <w:webHidden/>
          </w:rPr>
          <w:fldChar w:fldCharType="separate"/>
        </w:r>
        <w:r>
          <w:rPr>
            <w:noProof/>
            <w:webHidden/>
          </w:rPr>
          <w:t>6</w:t>
        </w:r>
        <w:r>
          <w:rPr>
            <w:noProof/>
            <w:webHidden/>
          </w:rPr>
          <w:fldChar w:fldCharType="end"/>
        </w:r>
      </w:hyperlink>
    </w:p>
    <w:p w14:paraId="328F8344" w14:textId="3EAA2846" w:rsidR="00A91B07" w:rsidRDefault="00A91B07">
      <w:pPr>
        <w:pStyle w:val="TOC1"/>
        <w:rPr>
          <w:rFonts w:asciiTheme="minorHAnsi" w:eastAsiaTheme="minorEastAsia" w:hAnsiTheme="minorHAnsi" w:cstheme="minorBidi"/>
          <w:b w:val="0"/>
          <w:caps w:val="0"/>
          <w:noProof/>
          <w:szCs w:val="22"/>
          <w:lang w:eastAsia="en-GB"/>
        </w:rPr>
      </w:pPr>
      <w:hyperlink w:anchor="_Toc36117488" w:history="1">
        <w:r w:rsidRPr="00D86FAC">
          <w:rPr>
            <w:rStyle w:val="Hyperlink"/>
            <w:rFonts w:cstheme="minorHAnsi"/>
            <w:noProof/>
            <w:lang w:val="es-ES_tradnl" w:eastAsia="ja-JP"/>
          </w:rPr>
          <w:t>5</w:t>
        </w:r>
        <w:r>
          <w:rPr>
            <w:rFonts w:asciiTheme="minorHAnsi" w:eastAsiaTheme="minorEastAsia" w:hAnsiTheme="minorHAnsi" w:cstheme="minorBidi"/>
            <w:b w:val="0"/>
            <w:caps w:val="0"/>
            <w:noProof/>
            <w:szCs w:val="22"/>
            <w:lang w:eastAsia="en-GB"/>
          </w:rPr>
          <w:tab/>
        </w:r>
        <w:r w:rsidRPr="00D86FAC">
          <w:rPr>
            <w:rStyle w:val="Hyperlink"/>
            <w:rFonts w:cstheme="minorHAnsi"/>
            <w:noProof/>
            <w:lang w:val="es-ES_tradnl" w:eastAsia="ja-JP"/>
          </w:rPr>
          <w:t>OTROS ASPECTOS</w:t>
        </w:r>
        <w:r>
          <w:rPr>
            <w:noProof/>
            <w:webHidden/>
          </w:rPr>
          <w:tab/>
        </w:r>
        <w:r>
          <w:rPr>
            <w:noProof/>
            <w:webHidden/>
          </w:rPr>
          <w:fldChar w:fldCharType="begin"/>
        </w:r>
        <w:r>
          <w:rPr>
            <w:noProof/>
            <w:webHidden/>
          </w:rPr>
          <w:instrText xml:space="preserve"> PAGEREF _Toc36117488 \h </w:instrText>
        </w:r>
        <w:r>
          <w:rPr>
            <w:noProof/>
            <w:webHidden/>
          </w:rPr>
        </w:r>
        <w:r>
          <w:rPr>
            <w:noProof/>
            <w:webHidden/>
          </w:rPr>
          <w:fldChar w:fldCharType="separate"/>
        </w:r>
        <w:r>
          <w:rPr>
            <w:noProof/>
            <w:webHidden/>
          </w:rPr>
          <w:t>7</w:t>
        </w:r>
        <w:r>
          <w:rPr>
            <w:noProof/>
            <w:webHidden/>
          </w:rPr>
          <w:fldChar w:fldCharType="end"/>
        </w:r>
      </w:hyperlink>
    </w:p>
    <w:p w14:paraId="6281ECD7" w14:textId="46ABA5BD" w:rsidR="00AC2D87" w:rsidRPr="00071A14" w:rsidRDefault="00033204" w:rsidP="00C7226A">
      <w:pPr>
        <w:pStyle w:val="ParagraphV4"/>
        <w:rPr>
          <w:lang w:val="es-ES_tradnl"/>
        </w:rPr>
      </w:pPr>
      <w:r w:rsidRPr="00071A14">
        <w:rPr>
          <w:lang w:val="es-ES_tradnl"/>
        </w:rPr>
        <w:fldChar w:fldCharType="end"/>
      </w:r>
      <w:bookmarkStart w:id="2" w:name="_Toc222930726"/>
      <w:bookmarkEnd w:id="0"/>
      <w:bookmarkEnd w:id="1"/>
    </w:p>
    <w:p w14:paraId="2D67DC08" w14:textId="77777777" w:rsidR="008406E3" w:rsidRPr="00071A14" w:rsidRDefault="00AC2D87" w:rsidP="00904D66">
      <w:pPr>
        <w:pStyle w:val="ParagraphV4"/>
        <w:jc w:val="center"/>
        <w:rPr>
          <w:rFonts w:ascii="Calibri" w:hAnsi="Calibri"/>
          <w:sz w:val="22"/>
          <w:szCs w:val="22"/>
          <w:lang w:val="es-ES_tradnl"/>
        </w:rPr>
      </w:pPr>
      <w:r w:rsidRPr="00071A14">
        <w:rPr>
          <w:rFonts w:ascii="Calibri" w:hAnsi="Calibri"/>
          <w:b/>
          <w:lang w:val="es-ES_tradnl"/>
        </w:rPr>
        <w:br w:type="page"/>
      </w:r>
    </w:p>
    <w:p w14:paraId="0470F647" w14:textId="5A8ACBC9" w:rsidR="00786ECA" w:rsidRPr="005E08D8" w:rsidRDefault="00AE6F2B" w:rsidP="00D86488">
      <w:pPr>
        <w:pStyle w:val="Heading1"/>
        <w:ind w:left="0" w:firstLine="0"/>
        <w:rPr>
          <w:rFonts w:asciiTheme="minorHAnsi" w:hAnsiTheme="minorHAnsi" w:cstheme="minorHAnsi"/>
          <w:lang w:val="es-ES_tradnl"/>
        </w:rPr>
      </w:pPr>
      <w:bookmarkStart w:id="3" w:name="_Toc36117465"/>
      <w:bookmarkEnd w:id="2"/>
      <w:r w:rsidRPr="005E08D8">
        <w:rPr>
          <w:rFonts w:asciiTheme="minorHAnsi" w:hAnsiTheme="minorHAnsi" w:cstheme="minorHAnsi"/>
          <w:lang w:val="es-ES_tradnl"/>
        </w:rPr>
        <w:lastRenderedPageBreak/>
        <w:t>Objetivos de</w:t>
      </w:r>
      <w:r w:rsidR="00791BE1" w:rsidRPr="005E08D8">
        <w:rPr>
          <w:rFonts w:asciiTheme="minorHAnsi" w:hAnsiTheme="minorHAnsi" w:cstheme="minorHAnsi"/>
          <w:lang w:val="es-ES_tradnl"/>
        </w:rPr>
        <w:t>l bloque</w:t>
      </w:r>
      <w:bookmarkEnd w:id="3"/>
    </w:p>
    <w:p w14:paraId="7CA4AD53" w14:textId="77777777" w:rsidR="00647CC5" w:rsidRPr="005E08D8" w:rsidRDefault="002768DD" w:rsidP="00C7226A">
      <w:pPr>
        <w:rPr>
          <w:rFonts w:asciiTheme="minorHAnsi" w:eastAsia="Batang" w:hAnsiTheme="minorHAnsi" w:cstheme="minorHAnsi"/>
          <w:color w:val="FFFFFF"/>
          <w:lang w:val="es-ES_tradnl" w:eastAsia="ko-KR"/>
        </w:rPr>
      </w:pPr>
      <w:r w:rsidRPr="005E08D8">
        <w:rPr>
          <w:rFonts w:asciiTheme="minorHAnsi" w:eastAsia="Batang" w:hAnsiTheme="minorHAnsi" w:cstheme="minorHAnsi"/>
          <w:color w:val="FFFFFF"/>
          <w:lang w:val="es-ES_tradnl" w:eastAsia="ko-KR"/>
        </w:rPr>
        <w:t>T</w:t>
      </w:r>
    </w:p>
    <w:p w14:paraId="296170CE" w14:textId="1A31599E" w:rsidR="00791BE1" w:rsidRPr="005E08D8" w:rsidRDefault="00AE6F2B" w:rsidP="00F57C5D">
      <w:pPr>
        <w:pStyle w:val="Heading2"/>
        <w:rPr>
          <w:rFonts w:asciiTheme="minorHAnsi" w:hAnsiTheme="minorHAnsi" w:cstheme="minorHAnsi"/>
          <w:lang w:val="es-ES_tradnl"/>
        </w:rPr>
      </w:pPr>
      <w:bookmarkStart w:id="4" w:name="_Toc231295178"/>
      <w:bookmarkStart w:id="5" w:name="_Toc36117466"/>
      <w:bookmarkEnd w:id="4"/>
      <w:r w:rsidRPr="005E08D8">
        <w:rPr>
          <w:rFonts w:asciiTheme="minorHAnsi" w:hAnsiTheme="minorHAnsi" w:cstheme="minorHAnsi"/>
          <w:lang w:val="es-ES_tradnl"/>
        </w:rPr>
        <w:t>Resumen de los objetivos</w:t>
      </w:r>
      <w:r w:rsidR="00791BE1" w:rsidRPr="005E08D8">
        <w:rPr>
          <w:rFonts w:asciiTheme="minorHAnsi" w:hAnsiTheme="minorHAnsi" w:cstheme="minorHAnsi"/>
          <w:lang w:val="es-ES_tradnl"/>
        </w:rPr>
        <w:t xml:space="preserve"> del bloque</w:t>
      </w:r>
      <w:bookmarkEnd w:id="5"/>
    </w:p>
    <w:p w14:paraId="7247C083" w14:textId="0E36C7DE" w:rsidR="00791BE1" w:rsidRPr="005E08D8" w:rsidRDefault="00791BE1" w:rsidP="00791BE1">
      <w:pPr>
        <w:rPr>
          <w:rFonts w:asciiTheme="minorHAnsi" w:hAnsiTheme="minorHAnsi" w:cstheme="minorHAnsi"/>
          <w:lang w:val="es-ES_tradnl" w:eastAsia="ja-JP"/>
        </w:rPr>
      </w:pPr>
      <w:r w:rsidRPr="005E08D8">
        <w:rPr>
          <w:rFonts w:asciiTheme="minorHAnsi" w:eastAsia="Batang" w:hAnsiTheme="minorHAnsi" w:cstheme="minorHAnsi"/>
          <w:lang w:val="es-ES_tradnl" w:eastAsia="ko-KR"/>
        </w:rPr>
        <w:t>Se deben enumerar los objetivos generales de este primer bloque de la asignatura.</w:t>
      </w:r>
    </w:p>
    <w:p w14:paraId="3E977639" w14:textId="539F45C4" w:rsidR="00791BE1" w:rsidRPr="005E08D8" w:rsidRDefault="00791BE1" w:rsidP="00791BE1">
      <w:pPr>
        <w:rPr>
          <w:rFonts w:asciiTheme="minorHAnsi" w:hAnsiTheme="minorHAnsi" w:cstheme="minorHAnsi"/>
          <w:lang w:val="es-ES_tradnl" w:eastAsia="ja-JP"/>
        </w:rPr>
      </w:pPr>
    </w:p>
    <w:p w14:paraId="2D037D77" w14:textId="77777777" w:rsidR="00791BE1" w:rsidRPr="005E08D8" w:rsidRDefault="00791BE1" w:rsidP="00791BE1">
      <w:pPr>
        <w:rPr>
          <w:rFonts w:asciiTheme="minorHAnsi" w:hAnsiTheme="minorHAnsi" w:cstheme="minorHAnsi"/>
          <w:lang w:val="es-ES_tradnl" w:eastAsia="ja-JP"/>
        </w:rPr>
      </w:pPr>
    </w:p>
    <w:p w14:paraId="549A3772" w14:textId="3CE3E781" w:rsidR="001F2ED7" w:rsidRPr="005E08D8" w:rsidRDefault="00AE6F2B" w:rsidP="00F57C5D">
      <w:pPr>
        <w:pStyle w:val="Heading2"/>
        <w:rPr>
          <w:rFonts w:asciiTheme="minorHAnsi" w:hAnsiTheme="minorHAnsi" w:cstheme="minorHAnsi"/>
          <w:lang w:val="es-ES_tradnl"/>
        </w:rPr>
      </w:pPr>
      <w:r w:rsidRPr="005E08D8">
        <w:rPr>
          <w:rFonts w:asciiTheme="minorHAnsi" w:hAnsiTheme="minorHAnsi" w:cstheme="minorHAnsi"/>
          <w:lang w:val="es-ES_tradnl"/>
        </w:rPr>
        <w:t xml:space="preserve"> </w:t>
      </w:r>
      <w:bookmarkStart w:id="6" w:name="_Toc36117467"/>
      <w:r w:rsidR="00791BE1" w:rsidRPr="005E08D8">
        <w:rPr>
          <w:rFonts w:asciiTheme="minorHAnsi" w:hAnsiTheme="minorHAnsi" w:cstheme="minorHAnsi"/>
          <w:lang w:val="es-ES_tradnl"/>
        </w:rPr>
        <w:t xml:space="preserve">Resumen de los objetivos </w:t>
      </w:r>
      <w:r w:rsidRPr="005E08D8">
        <w:rPr>
          <w:rFonts w:asciiTheme="minorHAnsi" w:hAnsiTheme="minorHAnsi" w:cstheme="minorHAnsi"/>
          <w:lang w:val="es-ES_tradnl"/>
        </w:rPr>
        <w:t>de la</w:t>
      </w:r>
      <w:r w:rsidR="00791BE1" w:rsidRPr="005E08D8">
        <w:rPr>
          <w:rFonts w:asciiTheme="minorHAnsi" w:hAnsiTheme="minorHAnsi" w:cstheme="minorHAnsi"/>
          <w:lang w:val="es-ES_tradnl"/>
        </w:rPr>
        <w:t>s</w:t>
      </w:r>
      <w:r w:rsidRPr="005E08D8">
        <w:rPr>
          <w:rFonts w:asciiTheme="minorHAnsi" w:hAnsiTheme="minorHAnsi" w:cstheme="minorHAnsi"/>
          <w:lang w:val="es-ES_tradnl"/>
        </w:rPr>
        <w:t xml:space="preserve"> práctica</w:t>
      </w:r>
      <w:r w:rsidR="00791BE1" w:rsidRPr="005E08D8">
        <w:rPr>
          <w:rFonts w:asciiTheme="minorHAnsi" w:hAnsiTheme="minorHAnsi" w:cstheme="minorHAnsi"/>
          <w:lang w:val="es-ES_tradnl"/>
        </w:rPr>
        <w:t>s</w:t>
      </w:r>
      <w:r w:rsidRPr="005E08D8">
        <w:rPr>
          <w:rFonts w:asciiTheme="minorHAnsi" w:hAnsiTheme="minorHAnsi" w:cstheme="minorHAnsi"/>
          <w:lang w:val="es-ES_tradnl"/>
        </w:rPr>
        <w:t xml:space="preserve"> realizada</w:t>
      </w:r>
      <w:r w:rsidR="00791BE1" w:rsidRPr="005E08D8">
        <w:rPr>
          <w:rFonts w:asciiTheme="minorHAnsi" w:hAnsiTheme="minorHAnsi" w:cstheme="minorHAnsi"/>
          <w:lang w:val="es-ES_tradnl"/>
        </w:rPr>
        <w:t>s</w:t>
      </w:r>
      <w:bookmarkEnd w:id="6"/>
    </w:p>
    <w:p w14:paraId="3B4DF8A4" w14:textId="5CB89468" w:rsidR="004B5557" w:rsidRPr="005E08D8" w:rsidRDefault="00AE6F2B" w:rsidP="004B5557">
      <w:pPr>
        <w:rPr>
          <w:rFonts w:asciiTheme="minorHAnsi" w:eastAsia="Batang" w:hAnsiTheme="minorHAnsi" w:cstheme="minorHAnsi"/>
          <w:lang w:val="es-ES_tradnl" w:eastAsia="ko-KR"/>
        </w:rPr>
      </w:pPr>
      <w:r w:rsidRPr="005E08D8">
        <w:rPr>
          <w:rFonts w:asciiTheme="minorHAnsi" w:eastAsia="Batang" w:hAnsiTheme="minorHAnsi" w:cstheme="minorHAnsi"/>
          <w:lang w:val="es-ES_tradnl" w:eastAsia="ko-KR"/>
        </w:rPr>
        <w:t xml:space="preserve">Se deben enumerar los objetivos que ha alcanzado al realizar </w:t>
      </w:r>
      <w:r w:rsidR="00791BE1" w:rsidRPr="005E08D8">
        <w:rPr>
          <w:rFonts w:asciiTheme="minorHAnsi" w:eastAsia="Batang" w:hAnsiTheme="minorHAnsi" w:cstheme="minorHAnsi"/>
          <w:lang w:val="es-ES_tradnl" w:eastAsia="ko-KR"/>
        </w:rPr>
        <w:t xml:space="preserve">cada una de </w:t>
      </w:r>
      <w:r w:rsidRPr="005E08D8">
        <w:rPr>
          <w:rFonts w:asciiTheme="minorHAnsi" w:eastAsia="Batang" w:hAnsiTheme="minorHAnsi" w:cstheme="minorHAnsi"/>
          <w:lang w:val="es-ES_tradnl" w:eastAsia="ko-KR"/>
        </w:rPr>
        <w:t>la</w:t>
      </w:r>
      <w:r w:rsidR="00791BE1" w:rsidRPr="005E08D8">
        <w:rPr>
          <w:rFonts w:asciiTheme="minorHAnsi" w:eastAsia="Batang" w:hAnsiTheme="minorHAnsi" w:cstheme="minorHAnsi"/>
          <w:lang w:val="es-ES_tradnl" w:eastAsia="ko-KR"/>
        </w:rPr>
        <w:t xml:space="preserve">s tres </w:t>
      </w:r>
      <w:r w:rsidRPr="005E08D8">
        <w:rPr>
          <w:rFonts w:asciiTheme="minorHAnsi" w:eastAsia="Batang" w:hAnsiTheme="minorHAnsi" w:cstheme="minorHAnsi"/>
          <w:lang w:val="es-ES_tradnl" w:eastAsia="ko-KR"/>
        </w:rPr>
        <w:t>práctica</w:t>
      </w:r>
      <w:r w:rsidR="00791BE1" w:rsidRPr="005E08D8">
        <w:rPr>
          <w:rFonts w:asciiTheme="minorHAnsi" w:eastAsia="Batang" w:hAnsiTheme="minorHAnsi" w:cstheme="minorHAnsi"/>
          <w:lang w:val="es-ES_tradnl" w:eastAsia="ko-KR"/>
        </w:rPr>
        <w:t>s que componen este bloque</w:t>
      </w:r>
      <w:r w:rsidRPr="005E08D8">
        <w:rPr>
          <w:rFonts w:asciiTheme="minorHAnsi" w:eastAsia="Batang" w:hAnsiTheme="minorHAnsi" w:cstheme="minorHAnsi"/>
          <w:lang w:val="es-ES_tradnl" w:eastAsia="ko-KR"/>
        </w:rPr>
        <w:t xml:space="preserve">. </w:t>
      </w:r>
      <w:r w:rsidR="00D86488" w:rsidRPr="005E08D8">
        <w:rPr>
          <w:rFonts w:asciiTheme="minorHAnsi" w:eastAsia="Batang" w:hAnsiTheme="minorHAnsi" w:cstheme="minorHAnsi"/>
          <w:lang w:val="es-ES_tradnl" w:eastAsia="ko-KR"/>
        </w:rPr>
        <w:t>Enumérelos</w:t>
      </w:r>
      <w:r w:rsidRPr="005E08D8">
        <w:rPr>
          <w:rFonts w:asciiTheme="minorHAnsi" w:eastAsia="Batang" w:hAnsiTheme="minorHAnsi" w:cstheme="minorHAnsi"/>
          <w:lang w:val="es-ES_tradnl" w:eastAsia="ko-KR"/>
        </w:rPr>
        <w:t xml:space="preserve"> de forma precisa y sencilla.</w:t>
      </w:r>
    </w:p>
    <w:p w14:paraId="3022442E" w14:textId="2D9E6FDB" w:rsidR="00791BE1" w:rsidRPr="005E08D8" w:rsidRDefault="00791BE1" w:rsidP="004B5557">
      <w:pPr>
        <w:rPr>
          <w:rFonts w:asciiTheme="minorHAnsi" w:eastAsia="Batang" w:hAnsiTheme="minorHAnsi" w:cstheme="minorHAnsi"/>
          <w:lang w:val="es-ES_tradnl" w:eastAsia="ko-KR"/>
        </w:rPr>
      </w:pPr>
    </w:p>
    <w:p w14:paraId="00484588" w14:textId="60D622CF" w:rsidR="00791BE1" w:rsidRPr="005E08D8" w:rsidRDefault="00791BE1" w:rsidP="00791BE1">
      <w:pPr>
        <w:pStyle w:val="Heading3"/>
        <w:rPr>
          <w:rFonts w:asciiTheme="minorHAnsi" w:hAnsiTheme="minorHAnsi" w:cstheme="minorHAnsi"/>
          <w:lang w:val="es-ES_tradnl"/>
        </w:rPr>
      </w:pPr>
      <w:bookmarkStart w:id="7" w:name="_Toc36117468"/>
      <w:r w:rsidRPr="005E08D8">
        <w:rPr>
          <w:rFonts w:asciiTheme="minorHAnsi" w:hAnsiTheme="minorHAnsi" w:cstheme="minorHAnsi"/>
          <w:lang w:val="es-ES_tradnl"/>
        </w:rPr>
        <w:t>Objetivos de la práctica 1</w:t>
      </w:r>
      <w:bookmarkEnd w:id="7"/>
    </w:p>
    <w:p w14:paraId="12024135" w14:textId="7B8C5834" w:rsidR="00791BE1" w:rsidRPr="005E08D8" w:rsidRDefault="00791BE1" w:rsidP="00791BE1">
      <w:pPr>
        <w:pStyle w:val="ParagraphV4"/>
        <w:rPr>
          <w:rFonts w:asciiTheme="minorHAnsi" w:hAnsiTheme="minorHAnsi" w:cstheme="minorHAnsi"/>
          <w:lang w:val="es-ES_tradnl" w:eastAsia="en-US"/>
        </w:rPr>
      </w:pPr>
    </w:p>
    <w:p w14:paraId="21D958D3" w14:textId="7ABFAEAF" w:rsidR="00791BE1" w:rsidRPr="005E08D8" w:rsidRDefault="00791BE1" w:rsidP="00791BE1">
      <w:pPr>
        <w:pStyle w:val="Heading3"/>
        <w:rPr>
          <w:rFonts w:asciiTheme="minorHAnsi" w:hAnsiTheme="minorHAnsi" w:cstheme="minorHAnsi"/>
          <w:lang w:val="es-ES_tradnl"/>
        </w:rPr>
      </w:pPr>
      <w:bookmarkStart w:id="8" w:name="_Toc36117469"/>
      <w:r w:rsidRPr="005E08D8">
        <w:rPr>
          <w:rFonts w:asciiTheme="minorHAnsi" w:hAnsiTheme="minorHAnsi" w:cstheme="minorHAnsi"/>
          <w:lang w:val="es-ES_tradnl"/>
        </w:rPr>
        <w:t>Objetivos de la práctica 2</w:t>
      </w:r>
      <w:bookmarkEnd w:id="8"/>
    </w:p>
    <w:p w14:paraId="5220CDCF" w14:textId="2A316BD9" w:rsidR="00791BE1" w:rsidRPr="005E08D8" w:rsidRDefault="00791BE1" w:rsidP="00791BE1">
      <w:pPr>
        <w:rPr>
          <w:rFonts w:asciiTheme="minorHAnsi" w:hAnsiTheme="minorHAnsi" w:cstheme="minorHAnsi"/>
          <w:lang w:val="es-ES_tradnl"/>
        </w:rPr>
      </w:pPr>
    </w:p>
    <w:p w14:paraId="25A74096" w14:textId="007CDAFA" w:rsidR="00791BE1" w:rsidRPr="005E08D8" w:rsidRDefault="00791BE1" w:rsidP="00791BE1">
      <w:pPr>
        <w:pStyle w:val="Heading3"/>
        <w:rPr>
          <w:rFonts w:asciiTheme="minorHAnsi" w:hAnsiTheme="minorHAnsi" w:cstheme="minorHAnsi"/>
          <w:lang w:val="es-ES_tradnl"/>
        </w:rPr>
      </w:pPr>
      <w:bookmarkStart w:id="9" w:name="_Toc36117470"/>
      <w:r w:rsidRPr="005E08D8">
        <w:rPr>
          <w:rFonts w:asciiTheme="minorHAnsi" w:hAnsiTheme="minorHAnsi" w:cstheme="minorHAnsi"/>
          <w:lang w:val="es-ES_tradnl"/>
        </w:rPr>
        <w:t>Objetivos de la práctica 3</w:t>
      </w:r>
      <w:bookmarkEnd w:id="9"/>
    </w:p>
    <w:p w14:paraId="3235E18D" w14:textId="77777777" w:rsidR="00791BE1" w:rsidRPr="005E08D8" w:rsidRDefault="00791BE1" w:rsidP="004B5557">
      <w:pPr>
        <w:rPr>
          <w:rFonts w:asciiTheme="minorHAnsi" w:eastAsia="Batang" w:hAnsiTheme="minorHAnsi" w:cstheme="minorHAnsi"/>
          <w:lang w:val="es-ES_tradnl" w:eastAsia="ko-KR"/>
        </w:rPr>
      </w:pPr>
    </w:p>
    <w:p w14:paraId="39487875" w14:textId="77777777" w:rsidR="00FA6A5E" w:rsidRPr="005E08D8" w:rsidRDefault="00D86488" w:rsidP="00F57C5D">
      <w:pPr>
        <w:pStyle w:val="Heading2"/>
        <w:rPr>
          <w:rFonts w:asciiTheme="minorHAnsi" w:hAnsiTheme="minorHAnsi" w:cstheme="minorHAnsi"/>
          <w:lang w:val="es-ES_tradnl"/>
        </w:rPr>
      </w:pPr>
      <w:bookmarkStart w:id="10" w:name="_Toc36117471"/>
      <w:r w:rsidRPr="005E08D8">
        <w:rPr>
          <w:rFonts w:asciiTheme="minorHAnsi" w:hAnsiTheme="minorHAnsi" w:cstheme="minorHAnsi"/>
          <w:lang w:val="es-ES_tradnl"/>
        </w:rPr>
        <w:t>Acrónimos</w:t>
      </w:r>
      <w:r w:rsidR="00AE6F2B" w:rsidRPr="005E08D8">
        <w:rPr>
          <w:rFonts w:asciiTheme="minorHAnsi" w:hAnsiTheme="minorHAnsi" w:cstheme="minorHAnsi"/>
          <w:lang w:val="es-ES_tradnl"/>
        </w:rPr>
        <w:t xml:space="preserve"> utilizados</w:t>
      </w:r>
      <w:bookmarkEnd w:id="10"/>
    </w:p>
    <w:p w14:paraId="2C41E1EB" w14:textId="77777777" w:rsidR="00AE6F2B" w:rsidRPr="005E08D8" w:rsidRDefault="00AE6F2B" w:rsidP="00AE6F2B">
      <w:pPr>
        <w:rPr>
          <w:rFonts w:asciiTheme="minorHAnsi" w:hAnsiTheme="minorHAnsi" w:cstheme="minorHAnsi"/>
          <w:lang w:val="es-ES_tradnl" w:eastAsia="ja-JP"/>
        </w:rPr>
      </w:pPr>
      <w:r w:rsidRPr="005E08D8">
        <w:rPr>
          <w:rFonts w:asciiTheme="minorHAnsi" w:hAnsiTheme="minorHAnsi" w:cstheme="minorHAnsi"/>
          <w:lang w:val="es-ES_tradnl" w:eastAsia="ja-JP"/>
        </w:rPr>
        <w:t xml:space="preserve">Identifique los </w:t>
      </w:r>
      <w:r w:rsidR="00D86488" w:rsidRPr="005E08D8">
        <w:rPr>
          <w:rFonts w:asciiTheme="minorHAnsi" w:hAnsiTheme="minorHAnsi" w:cstheme="minorHAnsi"/>
          <w:lang w:val="es-ES_tradnl" w:eastAsia="ja-JP"/>
        </w:rPr>
        <w:t>acrónimos</w:t>
      </w:r>
      <w:r w:rsidRPr="005E08D8">
        <w:rPr>
          <w:rFonts w:asciiTheme="minorHAnsi" w:hAnsiTheme="minorHAnsi" w:cstheme="minorHAnsi"/>
          <w:lang w:val="es-ES_tradnl" w:eastAsia="ja-JP"/>
        </w:rPr>
        <w:t xml:space="preserve"> usados en su document</w:t>
      </w:r>
      <w:r w:rsidR="00D86488" w:rsidRPr="005E08D8">
        <w:rPr>
          <w:rFonts w:asciiTheme="minorHAnsi" w:hAnsiTheme="minorHAnsi" w:cstheme="minorHAnsi"/>
          <w:lang w:val="es-ES_tradnl" w:eastAsia="ja-JP"/>
        </w:rPr>
        <w:t>o</w:t>
      </w:r>
      <w:r w:rsidRPr="005E08D8">
        <w:rPr>
          <w:rFonts w:asciiTheme="minorHAnsi" w:hAnsiTheme="minorHAnsi" w:cstheme="minorHAnsi"/>
          <w:lang w:val="es-ES_tradnl" w:eastAsia="ja-JP"/>
        </w:rPr>
        <w:t>.</w:t>
      </w:r>
    </w:p>
    <w:p w14:paraId="7684BDCC" w14:textId="77777777" w:rsidR="00AE6F2B" w:rsidRPr="005E08D8" w:rsidRDefault="00AE6F2B" w:rsidP="00AE6F2B">
      <w:pPr>
        <w:rPr>
          <w:rFonts w:asciiTheme="minorHAnsi" w:hAnsiTheme="minorHAnsi" w:cstheme="minorHAnsi"/>
          <w:lang w:val="es-ES_tradnl" w:eastAsia="ja-JP"/>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7920"/>
      </w:tblGrid>
      <w:tr w:rsidR="00AE6F2B" w:rsidRPr="005E08D8" w14:paraId="141BB61F" w14:textId="77777777" w:rsidTr="00E05939">
        <w:tc>
          <w:tcPr>
            <w:tcW w:w="1560" w:type="dxa"/>
          </w:tcPr>
          <w:p w14:paraId="5D723B9C" w14:textId="363463F1" w:rsidR="00AE6F2B" w:rsidRPr="005E08D8" w:rsidRDefault="00CD21E0" w:rsidP="00591041">
            <w:pPr>
              <w:pStyle w:val="TABLETXTCENPARAv4"/>
              <w:rPr>
                <w:rFonts w:asciiTheme="minorHAnsi" w:eastAsia="Batang" w:hAnsiTheme="minorHAnsi" w:cstheme="minorHAnsi"/>
                <w:lang w:val="es-ES_tradnl" w:eastAsia="ko-KR"/>
              </w:rPr>
            </w:pPr>
            <w:r>
              <w:rPr>
                <w:rFonts w:asciiTheme="minorHAnsi" w:eastAsia="Batang" w:hAnsiTheme="minorHAnsi" w:cstheme="minorHAnsi"/>
                <w:lang w:val="es-ES_tradnl" w:eastAsia="ko-KR"/>
              </w:rPr>
              <w:t>RTC</w:t>
            </w:r>
          </w:p>
        </w:tc>
        <w:tc>
          <w:tcPr>
            <w:tcW w:w="7920" w:type="dxa"/>
          </w:tcPr>
          <w:p w14:paraId="0265BD4C" w14:textId="6C0E2791" w:rsidR="00AE6F2B" w:rsidRPr="005E08D8" w:rsidRDefault="00CD21E0" w:rsidP="00591041">
            <w:pPr>
              <w:pStyle w:val="TABLETXTCENPARAv4"/>
              <w:rPr>
                <w:rFonts w:asciiTheme="minorHAnsi" w:eastAsia="Batang" w:hAnsiTheme="minorHAnsi" w:cstheme="minorHAnsi"/>
                <w:lang w:val="es-ES_tradnl" w:eastAsia="ko-KR"/>
              </w:rPr>
            </w:pPr>
            <w:r>
              <w:rPr>
                <w:rFonts w:asciiTheme="minorHAnsi" w:eastAsia="Batang" w:hAnsiTheme="minorHAnsi" w:cstheme="minorHAnsi"/>
                <w:lang w:val="es-ES_tradnl" w:eastAsia="ko-KR"/>
              </w:rPr>
              <w:t xml:space="preserve">Real Time </w:t>
            </w:r>
            <w:proofErr w:type="spellStart"/>
            <w:r>
              <w:rPr>
                <w:rFonts w:asciiTheme="minorHAnsi" w:eastAsia="Batang" w:hAnsiTheme="minorHAnsi" w:cstheme="minorHAnsi"/>
                <w:lang w:val="es-ES_tradnl" w:eastAsia="ko-KR"/>
              </w:rPr>
              <w:t>Clock</w:t>
            </w:r>
            <w:proofErr w:type="spellEnd"/>
          </w:p>
        </w:tc>
      </w:tr>
      <w:tr w:rsidR="008B5E69" w:rsidRPr="005E08D8" w14:paraId="0FB7F95D" w14:textId="77777777" w:rsidTr="00E05939">
        <w:tc>
          <w:tcPr>
            <w:tcW w:w="1560" w:type="dxa"/>
          </w:tcPr>
          <w:p w14:paraId="06268EDF" w14:textId="7656154D" w:rsidR="008B5E69" w:rsidRPr="005E08D8" w:rsidRDefault="00CD21E0" w:rsidP="00C7226A">
            <w:pPr>
              <w:pStyle w:val="TABLETXTCENPARAv4"/>
              <w:rPr>
                <w:rFonts w:asciiTheme="minorHAnsi" w:hAnsiTheme="minorHAnsi" w:cstheme="minorHAnsi"/>
                <w:lang w:val="es-ES_tradnl"/>
              </w:rPr>
            </w:pPr>
            <w:r>
              <w:rPr>
                <w:rFonts w:asciiTheme="minorHAnsi" w:hAnsiTheme="minorHAnsi" w:cstheme="minorHAnsi"/>
                <w:lang w:val="es-ES_tradnl"/>
              </w:rPr>
              <w:t>SNTP</w:t>
            </w:r>
          </w:p>
        </w:tc>
        <w:tc>
          <w:tcPr>
            <w:tcW w:w="7920" w:type="dxa"/>
          </w:tcPr>
          <w:p w14:paraId="1043AFB2" w14:textId="77777777" w:rsidR="008B5E69" w:rsidRPr="005E08D8" w:rsidRDefault="008B5E69" w:rsidP="00F4591C">
            <w:pPr>
              <w:pStyle w:val="TABLETXTCENPARAv4"/>
              <w:rPr>
                <w:rFonts w:asciiTheme="minorHAnsi" w:hAnsiTheme="minorHAnsi" w:cstheme="minorHAnsi"/>
                <w:lang w:val="es-ES_tradnl"/>
              </w:rPr>
            </w:pPr>
          </w:p>
        </w:tc>
      </w:tr>
      <w:tr w:rsidR="00B60AF4" w:rsidRPr="005E08D8" w14:paraId="03231C23" w14:textId="77777777" w:rsidTr="00E05939">
        <w:tc>
          <w:tcPr>
            <w:tcW w:w="1560" w:type="dxa"/>
          </w:tcPr>
          <w:p w14:paraId="1FE61305" w14:textId="46BF8FC6" w:rsidR="00B60AF4" w:rsidRPr="005E08D8" w:rsidRDefault="00CD21E0" w:rsidP="00C7226A">
            <w:pPr>
              <w:pStyle w:val="TABLETXTCENPARAv4"/>
              <w:rPr>
                <w:rFonts w:asciiTheme="minorHAnsi" w:hAnsiTheme="minorHAnsi" w:cstheme="minorHAnsi"/>
                <w:lang w:val="es-ES_tradnl"/>
              </w:rPr>
            </w:pPr>
            <w:r>
              <w:rPr>
                <w:rFonts w:asciiTheme="minorHAnsi" w:hAnsiTheme="minorHAnsi" w:cstheme="minorHAnsi"/>
                <w:lang w:val="es-ES_tradnl"/>
              </w:rPr>
              <w:t>…</w:t>
            </w:r>
          </w:p>
        </w:tc>
        <w:tc>
          <w:tcPr>
            <w:tcW w:w="7920" w:type="dxa"/>
          </w:tcPr>
          <w:p w14:paraId="58745D10" w14:textId="77777777" w:rsidR="00B60AF4" w:rsidRPr="005E08D8" w:rsidRDefault="00B60AF4" w:rsidP="00F4591C">
            <w:pPr>
              <w:pStyle w:val="TABLETXTCENPARAv4"/>
              <w:rPr>
                <w:rFonts w:asciiTheme="minorHAnsi" w:hAnsiTheme="minorHAnsi" w:cstheme="minorHAnsi"/>
                <w:lang w:val="es-ES_tradnl"/>
              </w:rPr>
            </w:pPr>
          </w:p>
        </w:tc>
      </w:tr>
      <w:tr w:rsidR="005F08C3" w:rsidRPr="005E08D8" w14:paraId="13C56A96" w14:textId="77777777" w:rsidTr="00E05939">
        <w:tc>
          <w:tcPr>
            <w:tcW w:w="1560" w:type="dxa"/>
          </w:tcPr>
          <w:p w14:paraId="74FB1EB6" w14:textId="77777777" w:rsidR="005F08C3" w:rsidRPr="005E08D8" w:rsidRDefault="005F08C3" w:rsidP="00B35677">
            <w:pPr>
              <w:pStyle w:val="TABLETXTCENPARAv4"/>
              <w:rPr>
                <w:rFonts w:asciiTheme="minorHAnsi" w:hAnsiTheme="minorHAnsi" w:cstheme="minorHAnsi"/>
                <w:lang w:val="es-ES_tradnl"/>
              </w:rPr>
            </w:pPr>
          </w:p>
        </w:tc>
        <w:tc>
          <w:tcPr>
            <w:tcW w:w="7920" w:type="dxa"/>
          </w:tcPr>
          <w:p w14:paraId="60D62E91" w14:textId="77777777" w:rsidR="005F08C3" w:rsidRPr="005E08D8" w:rsidRDefault="005F08C3" w:rsidP="00B35677">
            <w:pPr>
              <w:pStyle w:val="TABLETXTCENPARAv4"/>
              <w:rPr>
                <w:rFonts w:asciiTheme="minorHAnsi" w:hAnsiTheme="minorHAnsi" w:cstheme="minorHAnsi"/>
                <w:lang w:val="es-ES_tradnl"/>
              </w:rPr>
            </w:pPr>
          </w:p>
        </w:tc>
      </w:tr>
      <w:tr w:rsidR="000A5C73" w:rsidRPr="005E08D8" w14:paraId="79A0E6F6" w14:textId="77777777" w:rsidTr="00E05939">
        <w:tc>
          <w:tcPr>
            <w:tcW w:w="1560" w:type="dxa"/>
          </w:tcPr>
          <w:p w14:paraId="1796C447" w14:textId="77777777" w:rsidR="000A5C73" w:rsidRPr="005E08D8" w:rsidRDefault="000A5C73" w:rsidP="00B35677">
            <w:pPr>
              <w:pStyle w:val="TABLETXTCENPARAv4"/>
              <w:rPr>
                <w:rFonts w:asciiTheme="minorHAnsi" w:hAnsiTheme="minorHAnsi" w:cstheme="minorHAnsi"/>
                <w:lang w:val="es-ES_tradnl"/>
              </w:rPr>
            </w:pPr>
          </w:p>
        </w:tc>
        <w:tc>
          <w:tcPr>
            <w:tcW w:w="7920" w:type="dxa"/>
          </w:tcPr>
          <w:p w14:paraId="0DF48BB9" w14:textId="77777777" w:rsidR="000A5C73" w:rsidRPr="005E08D8" w:rsidRDefault="000A5C73" w:rsidP="00B35677">
            <w:pPr>
              <w:pStyle w:val="TABLETXTCENPARAv4"/>
              <w:rPr>
                <w:rFonts w:asciiTheme="minorHAnsi" w:hAnsiTheme="minorHAnsi" w:cstheme="minorHAnsi"/>
                <w:lang w:val="es-ES_tradnl"/>
              </w:rPr>
            </w:pPr>
          </w:p>
        </w:tc>
      </w:tr>
      <w:tr w:rsidR="008B5E69" w:rsidRPr="005E08D8" w14:paraId="13EAB11E" w14:textId="77777777" w:rsidTr="00E05939">
        <w:tc>
          <w:tcPr>
            <w:tcW w:w="1560" w:type="dxa"/>
          </w:tcPr>
          <w:p w14:paraId="2CC95265" w14:textId="77777777" w:rsidR="008B5E69" w:rsidRPr="005E08D8" w:rsidRDefault="008B5E69" w:rsidP="00C7226A">
            <w:pPr>
              <w:pStyle w:val="TABLETXTCENPARAv4"/>
              <w:rPr>
                <w:rFonts w:asciiTheme="minorHAnsi" w:eastAsia="Batang" w:hAnsiTheme="minorHAnsi" w:cstheme="minorHAnsi"/>
                <w:lang w:val="es-ES_tradnl" w:eastAsia="ko-KR"/>
              </w:rPr>
            </w:pPr>
          </w:p>
        </w:tc>
        <w:tc>
          <w:tcPr>
            <w:tcW w:w="7920" w:type="dxa"/>
          </w:tcPr>
          <w:p w14:paraId="426ABD3D" w14:textId="77777777" w:rsidR="008B5E69" w:rsidRPr="005E08D8" w:rsidRDefault="008B5E69" w:rsidP="00C7226A">
            <w:pPr>
              <w:pStyle w:val="TABLETXTCENPARAv4"/>
              <w:rPr>
                <w:rFonts w:asciiTheme="minorHAnsi" w:eastAsia="Batang" w:hAnsiTheme="minorHAnsi" w:cstheme="minorHAnsi"/>
                <w:lang w:val="es-ES_tradnl" w:eastAsia="ko-KR"/>
              </w:rPr>
            </w:pPr>
          </w:p>
        </w:tc>
      </w:tr>
      <w:tr w:rsidR="00914C2B" w:rsidRPr="005E08D8" w14:paraId="6E78C9F9" w14:textId="77777777" w:rsidTr="00E05939">
        <w:tc>
          <w:tcPr>
            <w:tcW w:w="1560" w:type="dxa"/>
          </w:tcPr>
          <w:p w14:paraId="2D998B37" w14:textId="77777777" w:rsidR="00914C2B" w:rsidRPr="005E08D8" w:rsidRDefault="00914C2B" w:rsidP="00C7226A">
            <w:pPr>
              <w:pStyle w:val="TABLETXTCENPARAv4"/>
              <w:rPr>
                <w:rFonts w:asciiTheme="minorHAnsi" w:hAnsiTheme="minorHAnsi" w:cstheme="minorHAnsi"/>
                <w:lang w:val="es-ES_tradnl"/>
              </w:rPr>
            </w:pPr>
          </w:p>
        </w:tc>
        <w:tc>
          <w:tcPr>
            <w:tcW w:w="7920" w:type="dxa"/>
          </w:tcPr>
          <w:p w14:paraId="767E831C" w14:textId="77777777" w:rsidR="00914C2B" w:rsidRPr="005E08D8" w:rsidRDefault="00914C2B" w:rsidP="00C7226A">
            <w:pPr>
              <w:pStyle w:val="TABLETXTCENPARAv4"/>
              <w:rPr>
                <w:rFonts w:asciiTheme="minorHAnsi" w:hAnsiTheme="minorHAnsi" w:cstheme="minorHAnsi"/>
                <w:lang w:val="es-ES_tradnl"/>
              </w:rPr>
            </w:pPr>
          </w:p>
        </w:tc>
      </w:tr>
      <w:tr w:rsidR="00914C2B" w:rsidRPr="005E08D8" w14:paraId="5EA7F5DB" w14:textId="77777777" w:rsidTr="00E05939">
        <w:tc>
          <w:tcPr>
            <w:tcW w:w="1560" w:type="dxa"/>
          </w:tcPr>
          <w:p w14:paraId="2AE93897" w14:textId="77777777" w:rsidR="00914C2B" w:rsidRPr="005E08D8" w:rsidRDefault="00914C2B" w:rsidP="00C7226A">
            <w:pPr>
              <w:pStyle w:val="TABLETXTCENPARAv4"/>
              <w:rPr>
                <w:rFonts w:asciiTheme="minorHAnsi" w:hAnsiTheme="minorHAnsi" w:cstheme="minorHAnsi"/>
                <w:lang w:val="es-ES_tradnl"/>
              </w:rPr>
            </w:pPr>
          </w:p>
        </w:tc>
        <w:tc>
          <w:tcPr>
            <w:tcW w:w="7920" w:type="dxa"/>
          </w:tcPr>
          <w:p w14:paraId="502CB852" w14:textId="77777777" w:rsidR="00914C2B" w:rsidRPr="005E08D8" w:rsidRDefault="00914C2B" w:rsidP="00904CFD">
            <w:pPr>
              <w:pStyle w:val="TABLETXTCENPARAv4"/>
              <w:rPr>
                <w:rFonts w:asciiTheme="minorHAnsi" w:hAnsiTheme="minorHAnsi" w:cstheme="minorHAnsi"/>
                <w:lang w:val="es-ES_tradnl"/>
              </w:rPr>
            </w:pPr>
          </w:p>
        </w:tc>
      </w:tr>
      <w:tr w:rsidR="00E05939" w:rsidRPr="005E08D8" w14:paraId="5FC9CE21" w14:textId="77777777" w:rsidTr="00E05939">
        <w:tc>
          <w:tcPr>
            <w:tcW w:w="1560" w:type="dxa"/>
          </w:tcPr>
          <w:p w14:paraId="6C8FCB1E" w14:textId="77777777" w:rsidR="00E05939" w:rsidRPr="005E08D8" w:rsidRDefault="00E05939" w:rsidP="00C7226A">
            <w:pPr>
              <w:pStyle w:val="TABLETXTCENPARAv4"/>
              <w:rPr>
                <w:rFonts w:asciiTheme="minorHAnsi" w:eastAsia="Batang" w:hAnsiTheme="minorHAnsi" w:cstheme="minorHAnsi"/>
                <w:lang w:val="es-ES_tradnl" w:eastAsia="ko-KR"/>
              </w:rPr>
            </w:pPr>
          </w:p>
        </w:tc>
        <w:tc>
          <w:tcPr>
            <w:tcW w:w="7920" w:type="dxa"/>
          </w:tcPr>
          <w:p w14:paraId="637021B3" w14:textId="77777777" w:rsidR="00E05939" w:rsidRPr="005E08D8" w:rsidRDefault="00E05939" w:rsidP="00C7226A">
            <w:pPr>
              <w:pStyle w:val="TABLETXTCENPARAv4"/>
              <w:rPr>
                <w:rFonts w:asciiTheme="minorHAnsi" w:eastAsia="Batang" w:hAnsiTheme="minorHAnsi" w:cstheme="minorHAnsi"/>
                <w:lang w:val="es-ES_tradnl" w:eastAsia="ko-KR"/>
              </w:rPr>
            </w:pPr>
          </w:p>
        </w:tc>
      </w:tr>
      <w:tr w:rsidR="00347253" w:rsidRPr="005E08D8" w14:paraId="68149F13" w14:textId="77777777" w:rsidTr="00E05939">
        <w:tc>
          <w:tcPr>
            <w:tcW w:w="1560" w:type="dxa"/>
          </w:tcPr>
          <w:p w14:paraId="5BF5BCBA" w14:textId="77777777" w:rsidR="00347253" w:rsidRPr="005E08D8" w:rsidRDefault="00347253" w:rsidP="00C7226A">
            <w:pPr>
              <w:pStyle w:val="TABLETXTCENPARAv4"/>
              <w:rPr>
                <w:rFonts w:asciiTheme="minorHAnsi" w:eastAsia="Batang" w:hAnsiTheme="minorHAnsi" w:cstheme="minorHAnsi"/>
                <w:lang w:val="es-ES_tradnl" w:eastAsia="ko-KR"/>
              </w:rPr>
            </w:pPr>
          </w:p>
        </w:tc>
        <w:tc>
          <w:tcPr>
            <w:tcW w:w="7920" w:type="dxa"/>
          </w:tcPr>
          <w:p w14:paraId="7D560542" w14:textId="77777777" w:rsidR="00347253" w:rsidRPr="005E08D8" w:rsidRDefault="00347253" w:rsidP="00C7226A">
            <w:pPr>
              <w:pStyle w:val="TABLETXTCENPARAv4"/>
              <w:rPr>
                <w:rFonts w:asciiTheme="minorHAnsi" w:eastAsia="Batang" w:hAnsiTheme="minorHAnsi" w:cstheme="minorHAnsi"/>
                <w:lang w:val="es-ES_tradnl" w:eastAsia="ko-KR"/>
              </w:rPr>
            </w:pPr>
          </w:p>
        </w:tc>
      </w:tr>
      <w:tr w:rsidR="00347253" w:rsidRPr="005E08D8" w14:paraId="3C1A49D5" w14:textId="77777777" w:rsidTr="00E05939">
        <w:tc>
          <w:tcPr>
            <w:tcW w:w="1560" w:type="dxa"/>
          </w:tcPr>
          <w:p w14:paraId="7A277D88" w14:textId="77777777" w:rsidR="00347253" w:rsidRPr="005E08D8" w:rsidRDefault="00347253" w:rsidP="00C7226A">
            <w:pPr>
              <w:pStyle w:val="TABLETXTCENPARAv4"/>
              <w:rPr>
                <w:rFonts w:asciiTheme="minorHAnsi" w:eastAsia="Batang" w:hAnsiTheme="minorHAnsi" w:cstheme="minorHAnsi"/>
                <w:lang w:val="es-ES_tradnl" w:eastAsia="ko-KR"/>
              </w:rPr>
            </w:pPr>
          </w:p>
        </w:tc>
        <w:tc>
          <w:tcPr>
            <w:tcW w:w="7920" w:type="dxa"/>
          </w:tcPr>
          <w:p w14:paraId="5807BE3F" w14:textId="77777777" w:rsidR="00347253" w:rsidRPr="005E08D8" w:rsidRDefault="00347253" w:rsidP="00347253">
            <w:pPr>
              <w:pStyle w:val="TABLETXTCENPARAv4"/>
              <w:rPr>
                <w:rFonts w:asciiTheme="minorHAnsi" w:eastAsia="Batang" w:hAnsiTheme="minorHAnsi" w:cstheme="minorHAnsi"/>
                <w:lang w:val="es-ES_tradnl" w:eastAsia="ko-KR"/>
              </w:rPr>
            </w:pPr>
          </w:p>
        </w:tc>
      </w:tr>
    </w:tbl>
    <w:p w14:paraId="578F4D24" w14:textId="1215DE6E" w:rsidR="00071A14" w:rsidRPr="005E08D8" w:rsidRDefault="00071A14" w:rsidP="00F57C5D">
      <w:pPr>
        <w:pStyle w:val="Heading2"/>
        <w:rPr>
          <w:rFonts w:asciiTheme="minorHAnsi" w:hAnsiTheme="minorHAnsi" w:cstheme="minorHAnsi"/>
          <w:lang w:val="es-ES_tradnl"/>
        </w:rPr>
      </w:pPr>
      <w:bookmarkStart w:id="11" w:name="_Toc36117472"/>
      <w:r w:rsidRPr="005E08D8">
        <w:rPr>
          <w:rFonts w:asciiTheme="minorHAnsi" w:hAnsiTheme="minorHAnsi" w:cstheme="minorHAnsi"/>
          <w:lang w:val="es-ES_tradnl"/>
        </w:rPr>
        <w:t xml:space="preserve">Tiempo empleado en la realización de </w:t>
      </w:r>
      <w:r w:rsidR="00791BE1" w:rsidRPr="005E08D8">
        <w:rPr>
          <w:rFonts w:asciiTheme="minorHAnsi" w:hAnsiTheme="minorHAnsi" w:cstheme="minorHAnsi"/>
          <w:lang w:val="es-ES_tradnl"/>
        </w:rPr>
        <w:t xml:space="preserve">cada una de </w:t>
      </w:r>
      <w:r w:rsidRPr="005E08D8">
        <w:rPr>
          <w:rFonts w:asciiTheme="minorHAnsi" w:hAnsiTheme="minorHAnsi" w:cstheme="minorHAnsi"/>
          <w:lang w:val="es-ES_tradnl"/>
        </w:rPr>
        <w:t>la</w:t>
      </w:r>
      <w:r w:rsidR="00791BE1" w:rsidRPr="005E08D8">
        <w:rPr>
          <w:rFonts w:asciiTheme="minorHAnsi" w:hAnsiTheme="minorHAnsi" w:cstheme="minorHAnsi"/>
          <w:lang w:val="es-ES_tradnl"/>
        </w:rPr>
        <w:t>s</w:t>
      </w:r>
      <w:r w:rsidRPr="005E08D8">
        <w:rPr>
          <w:rFonts w:asciiTheme="minorHAnsi" w:hAnsiTheme="minorHAnsi" w:cstheme="minorHAnsi"/>
          <w:lang w:val="es-ES_tradnl"/>
        </w:rPr>
        <w:t xml:space="preserve"> práctica</w:t>
      </w:r>
      <w:r w:rsidR="00791BE1" w:rsidRPr="005E08D8">
        <w:rPr>
          <w:rFonts w:asciiTheme="minorHAnsi" w:hAnsiTheme="minorHAnsi" w:cstheme="minorHAnsi"/>
          <w:lang w:val="es-ES_tradnl"/>
        </w:rPr>
        <w:t>s</w:t>
      </w:r>
      <w:r w:rsidRPr="005E08D8">
        <w:rPr>
          <w:rFonts w:asciiTheme="minorHAnsi" w:hAnsiTheme="minorHAnsi" w:cstheme="minorHAnsi"/>
          <w:lang w:val="es-ES_tradnl"/>
        </w:rPr>
        <w:t>.</w:t>
      </w:r>
      <w:bookmarkEnd w:id="11"/>
    </w:p>
    <w:p w14:paraId="2F8F32F9" w14:textId="367C89EE" w:rsidR="00071A14" w:rsidRPr="005E08D8" w:rsidRDefault="00071A14" w:rsidP="00071A14">
      <w:pPr>
        <w:rPr>
          <w:rFonts w:asciiTheme="minorHAnsi" w:hAnsiTheme="minorHAnsi" w:cstheme="minorHAnsi"/>
          <w:lang w:val="es-ES_tradnl" w:eastAsia="ja-JP"/>
        </w:rPr>
      </w:pPr>
      <w:r w:rsidRPr="005E08D8">
        <w:rPr>
          <w:rFonts w:asciiTheme="minorHAnsi" w:hAnsiTheme="minorHAnsi" w:cstheme="minorHAnsi"/>
          <w:lang w:val="es-ES_tradnl" w:eastAsia="ja-JP"/>
        </w:rPr>
        <w:t xml:space="preserve">Debe realizar una descripción sencilla del tiempo </w:t>
      </w:r>
      <w:r w:rsidR="00791BE1" w:rsidRPr="005E08D8">
        <w:rPr>
          <w:rFonts w:asciiTheme="minorHAnsi" w:hAnsiTheme="minorHAnsi" w:cstheme="minorHAnsi"/>
          <w:lang w:val="es-ES_tradnl" w:eastAsia="ja-JP"/>
        </w:rPr>
        <w:t xml:space="preserve">aproximado </w:t>
      </w:r>
      <w:r w:rsidRPr="005E08D8">
        <w:rPr>
          <w:rFonts w:asciiTheme="minorHAnsi" w:hAnsiTheme="minorHAnsi" w:cstheme="minorHAnsi"/>
          <w:lang w:val="es-ES_tradnl" w:eastAsia="ja-JP"/>
        </w:rPr>
        <w:t>que ha dedicado a la realización de las actividades relacionadas con la</w:t>
      </w:r>
      <w:r w:rsidR="00791BE1" w:rsidRPr="005E08D8">
        <w:rPr>
          <w:rFonts w:asciiTheme="minorHAnsi" w:hAnsiTheme="minorHAnsi" w:cstheme="minorHAnsi"/>
          <w:lang w:val="es-ES_tradnl" w:eastAsia="ja-JP"/>
        </w:rPr>
        <w:t>s</w:t>
      </w:r>
      <w:r w:rsidRPr="005E08D8">
        <w:rPr>
          <w:rFonts w:asciiTheme="minorHAnsi" w:hAnsiTheme="minorHAnsi" w:cstheme="minorHAnsi"/>
          <w:lang w:val="es-ES_tradnl" w:eastAsia="ja-JP"/>
        </w:rPr>
        <w:t xml:space="preserve"> práctica</w:t>
      </w:r>
      <w:r w:rsidR="00791BE1" w:rsidRPr="005E08D8">
        <w:rPr>
          <w:rFonts w:asciiTheme="minorHAnsi" w:hAnsiTheme="minorHAnsi" w:cstheme="minorHAnsi"/>
          <w:lang w:val="es-ES_tradnl" w:eastAsia="ja-JP"/>
        </w:rPr>
        <w:t>s de este bloque</w:t>
      </w:r>
      <w:r w:rsidRPr="005E08D8">
        <w:rPr>
          <w:rFonts w:asciiTheme="minorHAnsi" w:hAnsiTheme="minorHAnsi" w:cstheme="minorHAnsi"/>
          <w:lang w:val="es-ES_tradnl" w:eastAsia="ja-JP"/>
        </w:rPr>
        <w:t>.</w:t>
      </w:r>
    </w:p>
    <w:p w14:paraId="14600DBE" w14:textId="77777777" w:rsidR="00FA330B" w:rsidRPr="005E08D8" w:rsidRDefault="00AE6F2B" w:rsidP="00F57C5D">
      <w:pPr>
        <w:pStyle w:val="Heading2"/>
        <w:rPr>
          <w:rFonts w:asciiTheme="minorHAnsi" w:hAnsiTheme="minorHAnsi" w:cstheme="minorHAnsi"/>
          <w:lang w:val="es-ES_tradnl"/>
        </w:rPr>
      </w:pPr>
      <w:bookmarkStart w:id="12" w:name="_Toc36117473"/>
      <w:r w:rsidRPr="005E08D8">
        <w:rPr>
          <w:rFonts w:asciiTheme="minorHAnsi" w:hAnsiTheme="minorHAnsi" w:cstheme="minorHAnsi"/>
          <w:lang w:val="es-ES_tradnl"/>
        </w:rPr>
        <w:lastRenderedPageBreak/>
        <w:t>Bibliografía utilizada</w:t>
      </w:r>
      <w:bookmarkEnd w:id="12"/>
    </w:p>
    <w:p w14:paraId="43FBE400" w14:textId="5613DBEE" w:rsidR="00250EAE" w:rsidRPr="005E08D8" w:rsidRDefault="00791BE1" w:rsidP="00250EAE">
      <w:pPr>
        <w:pStyle w:val="RD-REFDOCv4"/>
        <w:rPr>
          <w:rFonts w:asciiTheme="minorHAnsi" w:hAnsiTheme="minorHAnsi" w:cstheme="minorHAnsi"/>
          <w:lang w:val="es-ES_tradnl"/>
        </w:rPr>
      </w:pPr>
      <w:r w:rsidRPr="005E08D8">
        <w:rPr>
          <w:rFonts w:asciiTheme="minorHAnsi" w:hAnsiTheme="minorHAnsi" w:cstheme="minorHAnsi"/>
          <w:lang w:val="es-ES_tradnl"/>
        </w:rPr>
        <w:t xml:space="preserve">Identifique claramente la documentación consultada para el desarrollo del trabajo de este bloque: </w:t>
      </w:r>
      <w:r w:rsidR="00D86488" w:rsidRPr="005E08D8">
        <w:rPr>
          <w:rFonts w:asciiTheme="minorHAnsi" w:hAnsiTheme="minorHAnsi" w:cstheme="minorHAnsi"/>
          <w:lang w:val="es-ES_tradnl"/>
        </w:rPr>
        <w:t xml:space="preserve">Hoja de </w:t>
      </w:r>
      <w:r w:rsidR="005E08D8" w:rsidRPr="005E08D8">
        <w:rPr>
          <w:rFonts w:asciiTheme="minorHAnsi" w:hAnsiTheme="minorHAnsi" w:cstheme="minorHAnsi"/>
          <w:lang w:val="es-ES_tradnl"/>
        </w:rPr>
        <w:t>catálogo</w:t>
      </w:r>
      <w:r w:rsidR="00D86488" w:rsidRPr="005E08D8">
        <w:rPr>
          <w:rFonts w:asciiTheme="minorHAnsi" w:hAnsiTheme="minorHAnsi" w:cstheme="minorHAnsi"/>
          <w:lang w:val="es-ES_tradnl"/>
        </w:rPr>
        <w:t xml:space="preserve">, libro, manual de usuario, </w:t>
      </w:r>
      <w:proofErr w:type="spellStart"/>
      <w:r w:rsidR="00D86488" w:rsidRPr="005E08D8">
        <w:rPr>
          <w:rFonts w:asciiTheme="minorHAnsi" w:hAnsiTheme="minorHAnsi" w:cstheme="minorHAnsi"/>
          <w:lang w:val="es-ES_tradnl"/>
        </w:rPr>
        <w:t>etc</w:t>
      </w:r>
      <w:proofErr w:type="spellEnd"/>
      <w:r w:rsidR="00250EAE" w:rsidRPr="005E08D8">
        <w:rPr>
          <w:rFonts w:asciiTheme="minorHAnsi" w:hAnsiTheme="minorHAnsi" w:cstheme="minorHAnsi"/>
          <w:lang w:val="es-ES_tradnl"/>
        </w:rPr>
        <w:t xml:space="preserve"> </w:t>
      </w:r>
    </w:p>
    <w:p w14:paraId="3166B3C2" w14:textId="77777777" w:rsidR="00071A14" w:rsidRPr="005E08D8" w:rsidRDefault="00071A14" w:rsidP="00071A14">
      <w:pPr>
        <w:pStyle w:val="Heading2"/>
        <w:rPr>
          <w:rFonts w:asciiTheme="minorHAnsi" w:hAnsiTheme="minorHAnsi" w:cstheme="minorHAnsi"/>
          <w:lang w:val="es-ES"/>
        </w:rPr>
      </w:pPr>
      <w:bookmarkStart w:id="13" w:name="_Toc36117474"/>
      <w:r w:rsidRPr="005E08D8">
        <w:rPr>
          <w:rFonts w:asciiTheme="minorHAnsi" w:hAnsiTheme="minorHAnsi" w:cstheme="minorHAnsi"/>
          <w:lang w:val="es-ES"/>
        </w:rPr>
        <w:t>Autoevaluación.</w:t>
      </w:r>
      <w:bookmarkEnd w:id="13"/>
    </w:p>
    <w:p w14:paraId="4C0AF88F" w14:textId="1B983311" w:rsidR="00FA330B" w:rsidRDefault="00D86488" w:rsidP="00AE6F2B">
      <w:pPr>
        <w:pStyle w:val="RD-REFDOCv4"/>
        <w:numPr>
          <w:ilvl w:val="0"/>
          <w:numId w:val="0"/>
        </w:numPr>
        <w:rPr>
          <w:rFonts w:asciiTheme="minorHAnsi" w:hAnsiTheme="minorHAnsi" w:cstheme="minorHAnsi"/>
          <w:szCs w:val="22"/>
          <w:lang w:val="es-ES_tradnl"/>
        </w:rPr>
      </w:pPr>
      <w:r w:rsidRPr="005E08D8">
        <w:rPr>
          <w:rFonts w:asciiTheme="minorHAnsi" w:hAnsiTheme="minorHAnsi" w:cstheme="minorHAnsi"/>
          <w:szCs w:val="22"/>
          <w:lang w:val="es-ES_tradnl"/>
        </w:rPr>
        <w:t xml:space="preserve">Autoevalúese </w:t>
      </w:r>
      <w:r w:rsidR="000D4D63">
        <w:rPr>
          <w:rFonts w:asciiTheme="minorHAnsi" w:hAnsiTheme="minorHAnsi" w:cstheme="minorHAnsi"/>
          <w:szCs w:val="22"/>
          <w:lang w:val="es-ES_tradnl"/>
        </w:rPr>
        <w:t xml:space="preserve">de forma individual </w:t>
      </w:r>
      <w:r w:rsidRPr="005E08D8">
        <w:rPr>
          <w:rFonts w:asciiTheme="minorHAnsi" w:hAnsiTheme="minorHAnsi" w:cstheme="minorHAnsi"/>
          <w:szCs w:val="22"/>
          <w:lang w:val="es-ES_tradnl"/>
        </w:rPr>
        <w:t>comprobando los objetivos de aprendizaje indicados en la guía de la asignatura.</w:t>
      </w:r>
      <w:r w:rsidR="00327566" w:rsidRPr="005E08D8">
        <w:rPr>
          <w:rFonts w:asciiTheme="minorHAnsi" w:hAnsiTheme="minorHAnsi" w:cstheme="minorHAnsi"/>
          <w:szCs w:val="22"/>
          <w:lang w:val="es-ES_tradnl"/>
        </w:rPr>
        <w:t xml:space="preserve"> Si ha encontrado dificultades en la realización de </w:t>
      </w:r>
      <w:r w:rsidR="005E08D8" w:rsidRPr="005E08D8">
        <w:rPr>
          <w:rFonts w:asciiTheme="minorHAnsi" w:hAnsiTheme="minorHAnsi" w:cstheme="minorHAnsi"/>
          <w:szCs w:val="22"/>
          <w:lang w:val="es-ES_tradnl"/>
        </w:rPr>
        <w:t xml:space="preserve">alguna de </w:t>
      </w:r>
      <w:r w:rsidR="00327566" w:rsidRPr="005E08D8">
        <w:rPr>
          <w:rFonts w:asciiTheme="minorHAnsi" w:hAnsiTheme="minorHAnsi" w:cstheme="minorHAnsi"/>
          <w:szCs w:val="22"/>
          <w:lang w:val="es-ES_tradnl"/>
        </w:rPr>
        <w:t>la</w:t>
      </w:r>
      <w:r w:rsidR="005E08D8" w:rsidRPr="005E08D8">
        <w:rPr>
          <w:rFonts w:asciiTheme="minorHAnsi" w:hAnsiTheme="minorHAnsi" w:cstheme="minorHAnsi"/>
          <w:szCs w:val="22"/>
          <w:lang w:val="es-ES_tradnl"/>
        </w:rPr>
        <w:t>s</w:t>
      </w:r>
      <w:r w:rsidR="00327566" w:rsidRPr="005E08D8">
        <w:rPr>
          <w:rFonts w:asciiTheme="minorHAnsi" w:hAnsiTheme="minorHAnsi" w:cstheme="minorHAnsi"/>
          <w:szCs w:val="22"/>
          <w:lang w:val="es-ES_tradnl"/>
        </w:rPr>
        <w:t xml:space="preserve"> práctica</w:t>
      </w:r>
      <w:r w:rsidR="005E08D8" w:rsidRPr="005E08D8">
        <w:rPr>
          <w:rFonts w:asciiTheme="minorHAnsi" w:hAnsiTheme="minorHAnsi" w:cstheme="minorHAnsi"/>
          <w:szCs w:val="22"/>
          <w:lang w:val="es-ES_tradnl"/>
        </w:rPr>
        <w:t>s,</w:t>
      </w:r>
      <w:r w:rsidR="00327566" w:rsidRPr="005E08D8">
        <w:rPr>
          <w:rFonts w:asciiTheme="minorHAnsi" w:hAnsiTheme="minorHAnsi" w:cstheme="minorHAnsi"/>
          <w:szCs w:val="22"/>
          <w:lang w:val="es-ES_tradnl"/>
        </w:rPr>
        <w:t xml:space="preserve"> </w:t>
      </w:r>
      <w:r w:rsidR="005E08D8" w:rsidRPr="005E08D8">
        <w:rPr>
          <w:rFonts w:asciiTheme="minorHAnsi" w:hAnsiTheme="minorHAnsi" w:cstheme="minorHAnsi"/>
          <w:szCs w:val="22"/>
          <w:lang w:val="es-ES_tradnl"/>
        </w:rPr>
        <w:t>indíquelo en este apartado</w:t>
      </w:r>
      <w:r w:rsidR="00327566" w:rsidRPr="005E08D8">
        <w:rPr>
          <w:rFonts w:asciiTheme="minorHAnsi" w:hAnsiTheme="minorHAnsi" w:cstheme="minorHAnsi"/>
          <w:szCs w:val="22"/>
          <w:lang w:val="es-ES_tradnl"/>
        </w:rPr>
        <w:t>.</w:t>
      </w:r>
    </w:p>
    <w:p w14:paraId="5F856B4F" w14:textId="77777777" w:rsidR="00B65827" w:rsidRPr="005E08D8" w:rsidRDefault="00B65827" w:rsidP="00AE6F2B">
      <w:pPr>
        <w:pStyle w:val="RD-REFDOCv4"/>
        <w:numPr>
          <w:ilvl w:val="0"/>
          <w:numId w:val="0"/>
        </w:numPr>
        <w:rPr>
          <w:rFonts w:asciiTheme="minorHAnsi" w:hAnsiTheme="minorHAnsi" w:cstheme="minorHAnsi"/>
          <w:szCs w:val="22"/>
          <w:lang w:val="es-ES_tradnl"/>
        </w:rPr>
      </w:pPr>
    </w:p>
    <w:p w14:paraId="65C058D1" w14:textId="77777777" w:rsidR="00B92E96" w:rsidRPr="005E08D8" w:rsidRDefault="00AE6F2B" w:rsidP="00D86488">
      <w:pPr>
        <w:pStyle w:val="Heading1"/>
        <w:ind w:left="0" w:firstLine="0"/>
        <w:rPr>
          <w:rFonts w:asciiTheme="minorHAnsi" w:hAnsiTheme="minorHAnsi" w:cstheme="minorHAnsi"/>
          <w:lang w:val="es-ES_tradnl" w:eastAsia="ja-JP"/>
        </w:rPr>
      </w:pPr>
      <w:bookmarkStart w:id="14" w:name="_Toc36117475"/>
      <w:r w:rsidRPr="005E08D8">
        <w:rPr>
          <w:rFonts w:asciiTheme="minorHAnsi" w:hAnsiTheme="minorHAnsi" w:cstheme="minorHAnsi"/>
          <w:lang w:val="es-ES_tradnl" w:eastAsia="ko-KR"/>
        </w:rPr>
        <w:lastRenderedPageBreak/>
        <w:t>RECURSOS UTILIZADOS DEL MICROCONTROLADOR</w:t>
      </w:r>
      <w:bookmarkEnd w:id="14"/>
    </w:p>
    <w:p w14:paraId="1F1C3261" w14:textId="23A29FBF" w:rsidR="007761F3" w:rsidRPr="005E08D8" w:rsidRDefault="00AE6F2B" w:rsidP="00F57C5D">
      <w:pPr>
        <w:pStyle w:val="Heading2"/>
        <w:rPr>
          <w:rFonts w:asciiTheme="minorHAnsi" w:hAnsiTheme="minorHAnsi" w:cstheme="minorHAnsi"/>
          <w:lang w:val="es-ES_tradnl"/>
        </w:rPr>
      </w:pPr>
      <w:bookmarkStart w:id="15" w:name="_Toc36117476"/>
      <w:r w:rsidRPr="005E08D8">
        <w:rPr>
          <w:rFonts w:asciiTheme="minorHAnsi" w:hAnsiTheme="minorHAnsi" w:cstheme="minorHAnsi"/>
          <w:lang w:val="es-ES_tradnl"/>
        </w:rPr>
        <w:t xml:space="preserve">Diagrama de bloques </w:t>
      </w:r>
      <w:r w:rsidR="00203630" w:rsidRPr="005E08D8">
        <w:rPr>
          <w:rFonts w:asciiTheme="minorHAnsi" w:hAnsiTheme="minorHAnsi" w:cstheme="minorHAnsi"/>
          <w:lang w:val="es-ES_tradnl"/>
        </w:rPr>
        <w:t>hardware del sistema</w:t>
      </w:r>
      <w:r w:rsidR="000D4D63">
        <w:rPr>
          <w:rFonts w:asciiTheme="minorHAnsi" w:hAnsiTheme="minorHAnsi" w:cstheme="minorHAnsi"/>
          <w:lang w:val="es-ES_tradnl"/>
        </w:rPr>
        <w:t xml:space="preserve"> completo (práctica 3)</w:t>
      </w:r>
      <w:r w:rsidR="00881861" w:rsidRPr="005E08D8">
        <w:rPr>
          <w:rFonts w:asciiTheme="minorHAnsi" w:hAnsiTheme="minorHAnsi" w:cstheme="minorHAnsi"/>
          <w:lang w:val="es-ES_tradnl"/>
        </w:rPr>
        <w:t>.</w:t>
      </w:r>
      <w:bookmarkEnd w:id="15"/>
    </w:p>
    <w:p w14:paraId="17C56EA9" w14:textId="74529290" w:rsidR="00E30C69" w:rsidRPr="005E08D8" w:rsidRDefault="00AE6F2B" w:rsidP="00AE6F2B">
      <w:pPr>
        <w:rPr>
          <w:rFonts w:asciiTheme="minorHAnsi" w:hAnsiTheme="minorHAnsi" w:cstheme="minorHAnsi"/>
          <w:lang w:val="es-ES_tradnl" w:eastAsia="ko-KR"/>
        </w:rPr>
      </w:pPr>
      <w:r w:rsidRPr="005E08D8">
        <w:rPr>
          <w:rFonts w:asciiTheme="minorHAnsi" w:hAnsiTheme="minorHAnsi" w:cstheme="minorHAnsi"/>
          <w:lang w:val="es-ES_tradnl" w:eastAsia="ko-KR"/>
        </w:rPr>
        <w:t xml:space="preserve">Este apartado debe contener un diagrama de bloques donde se identifiquen claramente los elementos utilizados en el </w:t>
      </w:r>
      <w:r w:rsidR="00454808">
        <w:rPr>
          <w:rFonts w:asciiTheme="minorHAnsi" w:hAnsiTheme="minorHAnsi" w:cstheme="minorHAnsi"/>
          <w:lang w:val="es-ES_tradnl" w:eastAsia="ko-KR"/>
        </w:rPr>
        <w:t>desarrollo de</w:t>
      </w:r>
      <w:r w:rsidR="000D4D63">
        <w:rPr>
          <w:rFonts w:asciiTheme="minorHAnsi" w:hAnsiTheme="minorHAnsi" w:cstheme="minorHAnsi"/>
          <w:lang w:val="es-ES_tradnl" w:eastAsia="ko-KR"/>
        </w:rPr>
        <w:t>l sistema completo</w:t>
      </w:r>
      <w:r w:rsidRPr="005E08D8">
        <w:rPr>
          <w:rFonts w:asciiTheme="minorHAnsi" w:hAnsiTheme="minorHAnsi" w:cstheme="minorHAnsi"/>
          <w:lang w:val="es-ES_tradnl" w:eastAsia="ko-KR"/>
        </w:rPr>
        <w:t>.</w:t>
      </w:r>
      <w:r w:rsidR="00D86488" w:rsidRPr="005E08D8">
        <w:rPr>
          <w:rFonts w:asciiTheme="minorHAnsi" w:hAnsiTheme="minorHAnsi" w:cstheme="minorHAnsi"/>
          <w:lang w:val="es-ES_tradnl" w:eastAsia="ko-KR"/>
        </w:rPr>
        <w:t xml:space="preserve"> Debe elaborar una figura que muestre todos los elementos </w:t>
      </w:r>
      <w:r w:rsidR="00203630" w:rsidRPr="005E08D8">
        <w:rPr>
          <w:rFonts w:asciiTheme="minorHAnsi" w:hAnsiTheme="minorHAnsi" w:cstheme="minorHAnsi"/>
          <w:lang w:val="es-ES_tradnl" w:eastAsia="ko-KR"/>
        </w:rPr>
        <w:t>utilizados de la tarjeta NXP LPC1768 y su interconexión con los elementos externos (tarjeta de aplicaciones, sensores, etc.)</w:t>
      </w:r>
      <w:r w:rsidR="00D86488" w:rsidRPr="005E08D8">
        <w:rPr>
          <w:rFonts w:asciiTheme="minorHAnsi" w:hAnsiTheme="minorHAnsi" w:cstheme="minorHAnsi"/>
          <w:lang w:val="es-ES_tradnl" w:eastAsia="ko-KR"/>
        </w:rPr>
        <w:t>.</w:t>
      </w:r>
    </w:p>
    <w:p w14:paraId="1B5825F8" w14:textId="77777777" w:rsidR="007E3617" w:rsidRPr="005E08D8" w:rsidRDefault="007E3617" w:rsidP="00E30C69">
      <w:pPr>
        <w:rPr>
          <w:rFonts w:asciiTheme="minorHAnsi" w:hAnsiTheme="minorHAnsi" w:cstheme="minorHAnsi"/>
          <w:lang w:val="es-ES_tradnl" w:eastAsia="ko-KR"/>
        </w:rPr>
      </w:pPr>
    </w:p>
    <w:p w14:paraId="1FB56AAB" w14:textId="7D983664" w:rsidR="00AA3E19" w:rsidRPr="005E08D8" w:rsidRDefault="00454808" w:rsidP="00F57C5D">
      <w:pPr>
        <w:pStyle w:val="Heading2"/>
        <w:rPr>
          <w:rFonts w:asciiTheme="minorHAnsi" w:hAnsiTheme="minorHAnsi" w:cstheme="minorHAnsi"/>
          <w:lang w:val="es-ES_tradnl"/>
        </w:rPr>
      </w:pPr>
      <w:bookmarkStart w:id="16" w:name="_Toc36117477"/>
      <w:r>
        <w:rPr>
          <w:rFonts w:asciiTheme="minorHAnsi" w:hAnsiTheme="minorHAnsi" w:cstheme="minorHAnsi"/>
          <w:lang w:val="es-ES_tradnl"/>
        </w:rPr>
        <w:t>J</w:t>
      </w:r>
      <w:r w:rsidR="002E7E6C" w:rsidRPr="005E08D8">
        <w:rPr>
          <w:rFonts w:asciiTheme="minorHAnsi" w:hAnsiTheme="minorHAnsi" w:cstheme="minorHAnsi"/>
          <w:lang w:val="es-ES_tradnl"/>
        </w:rPr>
        <w:t>ustificación de la</w:t>
      </w:r>
      <w:r w:rsidR="002C1894">
        <w:rPr>
          <w:rFonts w:asciiTheme="minorHAnsi" w:hAnsiTheme="minorHAnsi" w:cstheme="minorHAnsi"/>
          <w:lang w:val="es-ES_tradnl"/>
        </w:rPr>
        <w:t>s</w:t>
      </w:r>
      <w:r w:rsidR="002E7E6C" w:rsidRPr="005E08D8">
        <w:rPr>
          <w:rFonts w:asciiTheme="minorHAnsi" w:hAnsiTheme="minorHAnsi" w:cstheme="minorHAnsi"/>
          <w:lang w:val="es-ES_tradnl"/>
        </w:rPr>
        <w:t xml:space="preserve"> soluci</w:t>
      </w:r>
      <w:r w:rsidR="002C1894">
        <w:rPr>
          <w:rFonts w:asciiTheme="minorHAnsi" w:hAnsiTheme="minorHAnsi" w:cstheme="minorHAnsi"/>
          <w:lang w:val="es-ES_tradnl"/>
        </w:rPr>
        <w:t>o</w:t>
      </w:r>
      <w:r w:rsidR="002E7E6C" w:rsidRPr="005E08D8">
        <w:rPr>
          <w:rFonts w:asciiTheme="minorHAnsi" w:hAnsiTheme="minorHAnsi" w:cstheme="minorHAnsi"/>
          <w:lang w:val="es-ES_tradnl"/>
        </w:rPr>
        <w:t>n</w:t>
      </w:r>
      <w:r w:rsidR="002C1894">
        <w:rPr>
          <w:rFonts w:asciiTheme="minorHAnsi" w:hAnsiTheme="minorHAnsi" w:cstheme="minorHAnsi"/>
          <w:lang w:val="es-ES_tradnl"/>
        </w:rPr>
        <w:t>es</w:t>
      </w:r>
      <w:r w:rsidR="002E7E6C" w:rsidRPr="005E08D8">
        <w:rPr>
          <w:rFonts w:asciiTheme="minorHAnsi" w:hAnsiTheme="minorHAnsi" w:cstheme="minorHAnsi"/>
          <w:lang w:val="es-ES_tradnl"/>
        </w:rPr>
        <w:t xml:space="preserve"> adoptada</w:t>
      </w:r>
      <w:r w:rsidR="002C1894">
        <w:rPr>
          <w:rFonts w:asciiTheme="minorHAnsi" w:hAnsiTheme="minorHAnsi" w:cstheme="minorHAnsi"/>
          <w:lang w:val="es-ES_tradnl"/>
        </w:rPr>
        <w:t>s</w:t>
      </w:r>
      <w:r w:rsidR="002E7E6C" w:rsidRPr="005E08D8">
        <w:rPr>
          <w:rFonts w:asciiTheme="minorHAnsi" w:hAnsiTheme="minorHAnsi" w:cstheme="minorHAnsi"/>
          <w:lang w:val="es-ES_tradnl"/>
        </w:rPr>
        <w:t>.</w:t>
      </w:r>
      <w:bookmarkEnd w:id="16"/>
    </w:p>
    <w:p w14:paraId="0DC9F838" w14:textId="6DAAFDB5" w:rsidR="002E7E6C" w:rsidRPr="005E08D8" w:rsidRDefault="002E7E6C" w:rsidP="002E7E6C">
      <w:pPr>
        <w:rPr>
          <w:rFonts w:asciiTheme="minorHAnsi" w:hAnsiTheme="minorHAnsi" w:cstheme="minorHAnsi"/>
          <w:lang w:val="es-ES_tradnl" w:eastAsia="ja-JP"/>
        </w:rPr>
      </w:pPr>
      <w:r w:rsidRPr="005E08D8">
        <w:rPr>
          <w:rFonts w:asciiTheme="minorHAnsi" w:hAnsiTheme="minorHAnsi" w:cstheme="minorHAnsi"/>
          <w:lang w:val="es-ES_tradnl" w:eastAsia="ja-JP"/>
        </w:rPr>
        <w:t xml:space="preserve">En este punto debe describir </w:t>
      </w:r>
      <w:r w:rsidR="00454808" w:rsidRPr="005E08D8">
        <w:rPr>
          <w:rFonts w:asciiTheme="minorHAnsi" w:hAnsiTheme="minorHAnsi" w:cstheme="minorHAnsi"/>
          <w:lang w:val="es-ES_tradnl" w:eastAsia="ja-JP"/>
        </w:rPr>
        <w:t>cómo</w:t>
      </w:r>
      <w:r w:rsidRPr="005E08D8">
        <w:rPr>
          <w:rFonts w:asciiTheme="minorHAnsi" w:hAnsiTheme="minorHAnsi" w:cstheme="minorHAnsi"/>
          <w:lang w:val="es-ES_tradnl" w:eastAsia="ja-JP"/>
        </w:rPr>
        <w:t xml:space="preserve"> ha configurado cada uno de los recursos del microcontrolador, los cálculos que haya realizado</w:t>
      </w:r>
      <w:r w:rsidR="00454808">
        <w:rPr>
          <w:rFonts w:asciiTheme="minorHAnsi" w:hAnsiTheme="minorHAnsi" w:cstheme="minorHAnsi"/>
          <w:lang w:val="es-ES_tradnl" w:eastAsia="ja-JP"/>
        </w:rPr>
        <w:t>, si ha lugar,</w:t>
      </w:r>
      <w:r w:rsidRPr="005E08D8">
        <w:rPr>
          <w:rFonts w:asciiTheme="minorHAnsi" w:hAnsiTheme="minorHAnsi" w:cstheme="minorHAnsi"/>
          <w:lang w:val="es-ES_tradnl" w:eastAsia="ja-JP"/>
        </w:rPr>
        <w:t xml:space="preserve"> y </w:t>
      </w:r>
      <w:r w:rsidR="00454808">
        <w:rPr>
          <w:rFonts w:asciiTheme="minorHAnsi" w:hAnsiTheme="minorHAnsi" w:cstheme="minorHAnsi"/>
          <w:lang w:val="es-ES_tradnl" w:eastAsia="ja-JP"/>
        </w:rPr>
        <w:t>debe describir los aspectos más significativos de las decisiones</w:t>
      </w:r>
      <w:r w:rsidR="00F753F5">
        <w:rPr>
          <w:rFonts w:asciiTheme="minorHAnsi" w:hAnsiTheme="minorHAnsi" w:cstheme="minorHAnsi"/>
          <w:lang w:val="es-ES_tradnl" w:eastAsia="ja-JP"/>
        </w:rPr>
        <w:t xml:space="preserve"> de diseño</w:t>
      </w:r>
      <w:r w:rsidR="00454808">
        <w:rPr>
          <w:rFonts w:asciiTheme="minorHAnsi" w:hAnsiTheme="minorHAnsi" w:cstheme="minorHAnsi"/>
          <w:lang w:val="es-ES_tradnl" w:eastAsia="ja-JP"/>
        </w:rPr>
        <w:t xml:space="preserve"> adoptadas</w:t>
      </w:r>
      <w:r w:rsidRPr="005E08D8">
        <w:rPr>
          <w:rFonts w:asciiTheme="minorHAnsi" w:hAnsiTheme="minorHAnsi" w:cstheme="minorHAnsi"/>
          <w:lang w:val="es-ES_tradnl" w:eastAsia="ja-JP"/>
        </w:rPr>
        <w:t>.</w:t>
      </w:r>
    </w:p>
    <w:p w14:paraId="18442482" w14:textId="77777777" w:rsidR="002E7E6C" w:rsidRPr="005E08D8" w:rsidRDefault="002E7E6C" w:rsidP="00D86488">
      <w:pPr>
        <w:pStyle w:val="Heading1"/>
        <w:ind w:left="0" w:firstLine="0"/>
        <w:rPr>
          <w:rFonts w:asciiTheme="minorHAnsi" w:hAnsiTheme="minorHAnsi" w:cstheme="minorHAnsi"/>
          <w:lang w:val="es-ES_tradnl" w:eastAsia="ja-JP"/>
        </w:rPr>
      </w:pPr>
      <w:bookmarkStart w:id="17" w:name="_Toc36117478"/>
      <w:r w:rsidRPr="005E08D8">
        <w:rPr>
          <w:rFonts w:asciiTheme="minorHAnsi" w:hAnsiTheme="minorHAnsi" w:cstheme="minorHAnsi"/>
          <w:lang w:val="es-ES_tradnl" w:eastAsia="ja-JP"/>
        </w:rPr>
        <w:lastRenderedPageBreak/>
        <w:t>SOFTWARE</w:t>
      </w:r>
      <w:bookmarkEnd w:id="17"/>
    </w:p>
    <w:p w14:paraId="0939507E" w14:textId="23BA92F5" w:rsidR="002E7E6C" w:rsidRPr="005E08D8" w:rsidRDefault="009A2EDC" w:rsidP="002E7E6C">
      <w:pPr>
        <w:pStyle w:val="Heading2"/>
        <w:rPr>
          <w:rFonts w:asciiTheme="minorHAnsi" w:hAnsiTheme="minorHAnsi" w:cstheme="minorHAnsi"/>
          <w:lang w:val="es-ES_tradnl"/>
        </w:rPr>
      </w:pPr>
      <w:bookmarkStart w:id="18" w:name="_Toc36117479"/>
      <w:r w:rsidRPr="005E08D8">
        <w:rPr>
          <w:rFonts w:asciiTheme="minorHAnsi" w:hAnsiTheme="minorHAnsi" w:cstheme="minorHAnsi"/>
          <w:lang w:val="es-ES_tradnl"/>
        </w:rPr>
        <w:t>Descripción del funcionamiento de la aplicación</w:t>
      </w:r>
      <w:r w:rsidR="000D4D63">
        <w:rPr>
          <w:rFonts w:asciiTheme="minorHAnsi" w:hAnsiTheme="minorHAnsi" w:cstheme="minorHAnsi"/>
          <w:lang w:val="es-ES_tradnl"/>
        </w:rPr>
        <w:t xml:space="preserve"> completa (Práctica 3)</w:t>
      </w:r>
      <w:r w:rsidRPr="005E08D8">
        <w:rPr>
          <w:rFonts w:asciiTheme="minorHAnsi" w:hAnsiTheme="minorHAnsi" w:cstheme="minorHAnsi"/>
          <w:lang w:val="es-ES_tradnl"/>
        </w:rPr>
        <w:t>.</w:t>
      </w:r>
      <w:bookmarkEnd w:id="18"/>
    </w:p>
    <w:p w14:paraId="76D1AD43" w14:textId="5809A47D" w:rsidR="009A2EDC" w:rsidRDefault="009A2EDC" w:rsidP="009A2EDC">
      <w:pPr>
        <w:rPr>
          <w:rFonts w:asciiTheme="minorHAnsi" w:hAnsiTheme="minorHAnsi" w:cstheme="minorHAnsi"/>
          <w:lang w:val="es-ES_tradnl" w:eastAsia="ja-JP"/>
        </w:rPr>
      </w:pPr>
      <w:r w:rsidRPr="005E08D8">
        <w:rPr>
          <w:rFonts w:asciiTheme="minorHAnsi" w:hAnsiTheme="minorHAnsi" w:cstheme="minorHAnsi"/>
          <w:lang w:val="es-ES_tradnl" w:eastAsia="ja-JP"/>
        </w:rPr>
        <w:t xml:space="preserve">En este punto debe explicar el funcionamiento de </w:t>
      </w:r>
      <w:r w:rsidR="000D4D63">
        <w:rPr>
          <w:rFonts w:asciiTheme="minorHAnsi" w:hAnsiTheme="minorHAnsi" w:cstheme="minorHAnsi"/>
          <w:lang w:val="es-ES_tradnl" w:eastAsia="ja-JP"/>
        </w:rPr>
        <w:t xml:space="preserve">la </w:t>
      </w:r>
      <w:r w:rsidRPr="005E08D8">
        <w:rPr>
          <w:rFonts w:asciiTheme="minorHAnsi" w:hAnsiTheme="minorHAnsi" w:cstheme="minorHAnsi"/>
          <w:lang w:val="es-ES_tradnl" w:eastAsia="ja-JP"/>
        </w:rPr>
        <w:t>aplicación</w:t>
      </w:r>
      <w:r w:rsidR="000D4D63">
        <w:rPr>
          <w:rFonts w:asciiTheme="minorHAnsi" w:hAnsiTheme="minorHAnsi" w:cstheme="minorHAnsi"/>
          <w:lang w:val="es-ES_tradnl" w:eastAsia="ja-JP"/>
        </w:rPr>
        <w:t xml:space="preserve"> completa</w:t>
      </w:r>
      <w:r w:rsidRPr="005E08D8">
        <w:rPr>
          <w:rFonts w:asciiTheme="minorHAnsi" w:hAnsiTheme="minorHAnsi" w:cstheme="minorHAnsi"/>
          <w:lang w:val="es-ES_tradnl" w:eastAsia="ja-JP"/>
        </w:rPr>
        <w:t xml:space="preserve">. Debe aportar </w:t>
      </w:r>
      <w:r w:rsidRPr="000D4D63">
        <w:rPr>
          <w:rFonts w:asciiTheme="minorHAnsi" w:hAnsiTheme="minorHAnsi" w:cstheme="minorHAnsi"/>
          <w:b/>
          <w:bCs/>
          <w:lang w:val="es-ES_tradnl" w:eastAsia="ja-JP"/>
        </w:rPr>
        <w:t>detalles</w:t>
      </w:r>
      <w:r w:rsidRPr="005E08D8">
        <w:rPr>
          <w:rFonts w:asciiTheme="minorHAnsi" w:hAnsiTheme="minorHAnsi" w:cstheme="minorHAnsi"/>
          <w:lang w:val="es-ES_tradnl" w:eastAsia="ja-JP"/>
        </w:rPr>
        <w:t xml:space="preserve"> de todos los elementos que forman la aplicación y de cómo interaccionan entre sí.</w:t>
      </w:r>
      <w:r w:rsidR="00D86488" w:rsidRPr="005E08D8">
        <w:rPr>
          <w:rFonts w:asciiTheme="minorHAnsi" w:hAnsiTheme="minorHAnsi" w:cstheme="minorHAnsi"/>
          <w:lang w:val="es-ES_tradnl" w:eastAsia="ja-JP"/>
        </w:rPr>
        <w:t xml:space="preserve"> </w:t>
      </w:r>
      <w:r w:rsidR="000D4D63">
        <w:rPr>
          <w:rFonts w:asciiTheme="minorHAnsi" w:hAnsiTheme="minorHAnsi" w:cstheme="minorHAnsi"/>
          <w:lang w:val="es-ES_tradnl" w:eastAsia="ja-JP"/>
        </w:rPr>
        <w:t>Realice la descripción empleando los siguientes apartados:</w:t>
      </w:r>
    </w:p>
    <w:p w14:paraId="18B9130E" w14:textId="6AF1F7D3" w:rsidR="00B65827" w:rsidRPr="000D4D63" w:rsidRDefault="00B65827" w:rsidP="000D4D63">
      <w:pPr>
        <w:pStyle w:val="ListParagraph"/>
        <w:numPr>
          <w:ilvl w:val="0"/>
          <w:numId w:val="66"/>
        </w:numPr>
        <w:rPr>
          <w:rFonts w:asciiTheme="minorHAnsi" w:hAnsiTheme="minorHAnsi" w:cstheme="minorHAnsi"/>
          <w:lang w:val="es-ES_tradnl" w:eastAsia="ja-JP"/>
        </w:rPr>
      </w:pPr>
      <w:r w:rsidRPr="000D4D63">
        <w:rPr>
          <w:rFonts w:asciiTheme="minorHAnsi" w:hAnsiTheme="minorHAnsi" w:cstheme="minorHAnsi"/>
          <w:lang w:val="es-ES_tradnl" w:eastAsia="ja-JP"/>
        </w:rPr>
        <w:t>Diagrama general</w:t>
      </w:r>
      <w:r w:rsidR="000D4D63">
        <w:rPr>
          <w:rFonts w:asciiTheme="minorHAnsi" w:hAnsiTheme="minorHAnsi" w:cstheme="minorHAnsi"/>
          <w:lang w:val="es-ES_tradnl" w:eastAsia="ja-JP"/>
        </w:rPr>
        <w:t>: realice una descripción global de la estructura de la aplicación.</w:t>
      </w:r>
    </w:p>
    <w:p w14:paraId="5C3330A3" w14:textId="5F6DA041" w:rsidR="00B65827" w:rsidRPr="000D4D63" w:rsidRDefault="00B65827" w:rsidP="000D4D63">
      <w:pPr>
        <w:pStyle w:val="ListParagraph"/>
        <w:numPr>
          <w:ilvl w:val="0"/>
          <w:numId w:val="66"/>
        </w:numPr>
        <w:rPr>
          <w:rFonts w:asciiTheme="minorHAnsi" w:hAnsiTheme="minorHAnsi" w:cstheme="minorHAnsi"/>
          <w:lang w:val="es-ES_tradnl" w:eastAsia="ja-JP"/>
        </w:rPr>
      </w:pPr>
      <w:r w:rsidRPr="000D4D63">
        <w:rPr>
          <w:rFonts w:asciiTheme="minorHAnsi" w:hAnsiTheme="minorHAnsi" w:cstheme="minorHAnsi"/>
          <w:lang w:val="es-ES_tradnl" w:eastAsia="ja-JP"/>
        </w:rPr>
        <w:t xml:space="preserve">Tareas </w:t>
      </w:r>
      <w:r w:rsidR="000D4D63">
        <w:rPr>
          <w:rFonts w:asciiTheme="minorHAnsi" w:hAnsiTheme="minorHAnsi" w:cstheme="minorHAnsi"/>
          <w:lang w:val="es-ES_tradnl" w:eastAsia="ja-JP"/>
        </w:rPr>
        <w:t xml:space="preserve">creadas: describa la funcionalidad de cada una de </w:t>
      </w:r>
      <w:r w:rsidR="00CC1F07">
        <w:rPr>
          <w:rFonts w:asciiTheme="minorHAnsi" w:hAnsiTheme="minorHAnsi" w:cstheme="minorHAnsi"/>
          <w:lang w:val="es-ES_tradnl" w:eastAsia="ja-JP"/>
        </w:rPr>
        <w:t>las tareas</w:t>
      </w:r>
      <w:r w:rsidR="000D4D63">
        <w:rPr>
          <w:rFonts w:asciiTheme="minorHAnsi" w:hAnsiTheme="minorHAnsi" w:cstheme="minorHAnsi"/>
          <w:lang w:val="es-ES_tradnl" w:eastAsia="ja-JP"/>
        </w:rPr>
        <w:t xml:space="preserve"> que ha </w:t>
      </w:r>
      <w:r w:rsidR="00A91B07">
        <w:rPr>
          <w:rFonts w:asciiTheme="minorHAnsi" w:hAnsiTheme="minorHAnsi" w:cstheme="minorHAnsi"/>
          <w:lang w:val="es-ES_tradnl" w:eastAsia="ja-JP"/>
        </w:rPr>
        <w:t>definido,</w:t>
      </w:r>
      <w:r w:rsidR="000D4D63">
        <w:rPr>
          <w:rFonts w:asciiTheme="minorHAnsi" w:hAnsiTheme="minorHAnsi" w:cstheme="minorHAnsi"/>
          <w:lang w:val="es-ES_tradnl" w:eastAsia="ja-JP"/>
        </w:rPr>
        <w:t xml:space="preserve"> así como su relación (sincronización e intercambio de información) con el resto de </w:t>
      </w:r>
      <w:proofErr w:type="gramStart"/>
      <w:r w:rsidR="000D4D63">
        <w:rPr>
          <w:rFonts w:asciiTheme="minorHAnsi" w:hAnsiTheme="minorHAnsi" w:cstheme="minorHAnsi"/>
          <w:lang w:val="es-ES_tradnl" w:eastAsia="ja-JP"/>
        </w:rPr>
        <w:t>tareas</w:t>
      </w:r>
      <w:proofErr w:type="gramEnd"/>
      <w:r w:rsidR="00817D3D">
        <w:rPr>
          <w:rFonts w:asciiTheme="minorHAnsi" w:hAnsiTheme="minorHAnsi" w:cstheme="minorHAnsi"/>
          <w:lang w:val="es-ES_tradnl" w:eastAsia="ja-JP"/>
        </w:rPr>
        <w:t>.</w:t>
      </w:r>
    </w:p>
    <w:p w14:paraId="4D83EBED" w14:textId="20A14F7C" w:rsidR="00B65827" w:rsidRPr="000D4D63" w:rsidRDefault="000D4D63" w:rsidP="000D4D63">
      <w:pPr>
        <w:pStyle w:val="ListParagraph"/>
        <w:numPr>
          <w:ilvl w:val="0"/>
          <w:numId w:val="66"/>
        </w:numPr>
        <w:rPr>
          <w:rFonts w:asciiTheme="minorHAnsi" w:hAnsiTheme="minorHAnsi" w:cstheme="minorHAnsi"/>
          <w:lang w:val="es-ES_tradnl" w:eastAsia="ja-JP"/>
        </w:rPr>
      </w:pPr>
      <w:r>
        <w:rPr>
          <w:rFonts w:asciiTheme="minorHAnsi" w:hAnsiTheme="minorHAnsi" w:cstheme="minorHAnsi"/>
          <w:lang w:val="es-ES_tradnl" w:eastAsia="ja-JP"/>
        </w:rPr>
        <w:t xml:space="preserve">Elementos de sincronización: indique cómo </w:t>
      </w:r>
      <w:r w:rsidR="00CC1F07">
        <w:rPr>
          <w:rFonts w:asciiTheme="minorHAnsi" w:hAnsiTheme="minorHAnsi" w:cstheme="minorHAnsi"/>
          <w:lang w:val="es-ES_tradnl" w:eastAsia="ja-JP"/>
        </w:rPr>
        <w:t>se sincroniza la ejecución de las tareas mediante señales, semáforos, temporizaciones, etc.</w:t>
      </w:r>
    </w:p>
    <w:p w14:paraId="390A7AA3" w14:textId="594734F1" w:rsidR="00B65827" w:rsidRDefault="00B65827" w:rsidP="000D4D63">
      <w:pPr>
        <w:pStyle w:val="ListParagraph"/>
        <w:numPr>
          <w:ilvl w:val="0"/>
          <w:numId w:val="66"/>
        </w:numPr>
        <w:rPr>
          <w:rFonts w:asciiTheme="minorHAnsi" w:hAnsiTheme="minorHAnsi" w:cstheme="minorHAnsi"/>
          <w:lang w:val="es-ES_tradnl" w:eastAsia="ja-JP"/>
        </w:rPr>
      </w:pPr>
      <w:r w:rsidRPr="000D4D63">
        <w:rPr>
          <w:rFonts w:asciiTheme="minorHAnsi" w:hAnsiTheme="minorHAnsi" w:cstheme="minorHAnsi"/>
          <w:lang w:val="es-ES_tradnl" w:eastAsia="ja-JP"/>
        </w:rPr>
        <w:t>Temporizaciones</w:t>
      </w:r>
      <w:r w:rsidR="00CC1F07">
        <w:rPr>
          <w:rFonts w:asciiTheme="minorHAnsi" w:hAnsiTheme="minorHAnsi" w:cstheme="minorHAnsi"/>
          <w:lang w:val="es-ES_tradnl" w:eastAsia="ja-JP"/>
        </w:rPr>
        <w:t>: indique cómo se han implementado las diferentes temporizaciones que requiere el sistema.</w:t>
      </w:r>
    </w:p>
    <w:p w14:paraId="219A5CA7" w14:textId="2B6CCBEF" w:rsidR="000D4D63" w:rsidRDefault="000D4D63" w:rsidP="000D4D63">
      <w:pPr>
        <w:pStyle w:val="ListParagraph"/>
        <w:numPr>
          <w:ilvl w:val="0"/>
          <w:numId w:val="66"/>
        </w:numPr>
        <w:rPr>
          <w:rFonts w:asciiTheme="minorHAnsi" w:hAnsiTheme="minorHAnsi" w:cstheme="minorHAnsi"/>
          <w:lang w:val="es-ES_tradnl" w:eastAsia="ja-JP"/>
        </w:rPr>
      </w:pPr>
      <w:r>
        <w:rPr>
          <w:rFonts w:asciiTheme="minorHAnsi" w:hAnsiTheme="minorHAnsi" w:cstheme="minorHAnsi"/>
          <w:lang w:val="es-ES_tradnl" w:eastAsia="ja-JP"/>
        </w:rPr>
        <w:t xml:space="preserve">Interrupciones: Indique las fuentes de interrupción empleadas y su </w:t>
      </w:r>
      <w:r w:rsidR="00CC1F07">
        <w:rPr>
          <w:rFonts w:asciiTheme="minorHAnsi" w:hAnsiTheme="minorHAnsi" w:cstheme="minorHAnsi"/>
          <w:lang w:val="es-ES_tradnl" w:eastAsia="ja-JP"/>
        </w:rPr>
        <w:t>relación con el resto de los elementos del RTOS.</w:t>
      </w:r>
    </w:p>
    <w:p w14:paraId="7A0B27E5" w14:textId="36342E78" w:rsidR="000D4D63" w:rsidRPr="000D4D63" w:rsidRDefault="000D4D63" w:rsidP="000D4D63">
      <w:pPr>
        <w:pStyle w:val="ListParagraph"/>
        <w:numPr>
          <w:ilvl w:val="0"/>
          <w:numId w:val="66"/>
        </w:numPr>
        <w:rPr>
          <w:rFonts w:asciiTheme="minorHAnsi" w:hAnsiTheme="minorHAnsi" w:cstheme="minorHAnsi"/>
          <w:lang w:val="es-ES_tradnl" w:eastAsia="ja-JP"/>
        </w:rPr>
      </w:pPr>
      <w:r>
        <w:rPr>
          <w:rFonts w:asciiTheme="minorHAnsi" w:hAnsiTheme="minorHAnsi" w:cstheme="minorHAnsi"/>
          <w:lang w:val="es-ES_tradnl" w:eastAsia="ja-JP"/>
        </w:rPr>
        <w:t xml:space="preserve">Estructura del proyecto: ficheros fuente y </w:t>
      </w:r>
      <w:r w:rsidR="00FC76BC">
        <w:rPr>
          <w:rFonts w:asciiTheme="minorHAnsi" w:hAnsiTheme="minorHAnsi" w:cstheme="minorHAnsi"/>
          <w:lang w:val="es-ES_tradnl" w:eastAsia="ja-JP"/>
        </w:rPr>
        <w:t>cabeceras</w:t>
      </w:r>
      <w:r>
        <w:rPr>
          <w:rFonts w:asciiTheme="minorHAnsi" w:hAnsiTheme="minorHAnsi" w:cstheme="minorHAnsi"/>
          <w:lang w:val="es-ES_tradnl" w:eastAsia="ja-JP"/>
        </w:rPr>
        <w:t xml:space="preserve"> que lo componen y su funcionalidad</w:t>
      </w:r>
    </w:p>
    <w:p w14:paraId="29747ED2" w14:textId="77777777" w:rsidR="00CC1F07" w:rsidRDefault="00CC1F07" w:rsidP="009A2EDC">
      <w:pPr>
        <w:rPr>
          <w:rFonts w:asciiTheme="minorHAnsi" w:hAnsiTheme="minorHAnsi" w:cstheme="minorHAnsi"/>
          <w:lang w:val="es-ES_tradnl" w:eastAsia="ja-JP"/>
        </w:rPr>
      </w:pPr>
    </w:p>
    <w:p w14:paraId="45617554" w14:textId="67D1DD52" w:rsidR="00C944F5" w:rsidRDefault="00CC1F07" w:rsidP="009A2EDC">
      <w:pPr>
        <w:rPr>
          <w:rFonts w:asciiTheme="minorHAnsi" w:hAnsiTheme="minorHAnsi" w:cstheme="minorHAnsi"/>
          <w:lang w:val="es-ES_tradnl" w:eastAsia="ja-JP"/>
        </w:rPr>
      </w:pPr>
      <w:r>
        <w:rPr>
          <w:rFonts w:asciiTheme="minorHAnsi" w:hAnsiTheme="minorHAnsi" w:cstheme="minorHAnsi"/>
          <w:lang w:val="es-ES_tradnl" w:eastAsia="ja-JP"/>
        </w:rPr>
        <w:t>Incluya también toda la información adicional sobre su código que considere necesaria para poder entender su funcionamiento. Tenga en cuenta que la descripción de la aplicación será empleada por los profesores para valorar la calidad de la solución aportada y tratar de analizar el código presentado.</w:t>
      </w:r>
    </w:p>
    <w:p w14:paraId="2C9C61F2" w14:textId="3B6E361A" w:rsidR="00C944F5" w:rsidRPr="005E08D8" w:rsidRDefault="00C944F5" w:rsidP="00C944F5">
      <w:pPr>
        <w:pStyle w:val="Heading2"/>
        <w:rPr>
          <w:rFonts w:asciiTheme="minorHAnsi" w:hAnsiTheme="minorHAnsi" w:cstheme="minorHAnsi"/>
          <w:lang w:val="es-ES_tradnl"/>
        </w:rPr>
      </w:pPr>
      <w:bookmarkStart w:id="19" w:name="_Toc36117480"/>
      <w:r w:rsidRPr="005E08D8">
        <w:rPr>
          <w:rFonts w:asciiTheme="minorHAnsi" w:hAnsiTheme="minorHAnsi" w:cstheme="minorHAnsi"/>
          <w:lang w:val="es-ES_tradnl"/>
        </w:rPr>
        <w:t xml:space="preserve">Descripción de </w:t>
      </w:r>
      <w:r>
        <w:rPr>
          <w:rFonts w:asciiTheme="minorHAnsi" w:hAnsiTheme="minorHAnsi" w:cstheme="minorHAnsi"/>
          <w:lang w:val="es-ES_tradnl"/>
        </w:rPr>
        <w:t xml:space="preserve">los proyectos de </w:t>
      </w:r>
      <w:proofErr w:type="spellStart"/>
      <w:r>
        <w:rPr>
          <w:rFonts w:asciiTheme="minorHAnsi" w:hAnsiTheme="minorHAnsi" w:cstheme="minorHAnsi"/>
          <w:lang w:val="es-ES_tradnl"/>
        </w:rPr>
        <w:t>Keil</w:t>
      </w:r>
      <w:proofErr w:type="spellEnd"/>
      <w:r>
        <w:rPr>
          <w:rFonts w:asciiTheme="minorHAnsi" w:hAnsiTheme="minorHAnsi" w:cstheme="minorHAnsi"/>
          <w:lang w:val="es-ES_tradnl"/>
        </w:rPr>
        <w:t xml:space="preserve"> de cada una de las prácticas</w:t>
      </w:r>
      <w:r w:rsidRPr="005E08D8">
        <w:rPr>
          <w:rFonts w:asciiTheme="minorHAnsi" w:hAnsiTheme="minorHAnsi" w:cstheme="minorHAnsi"/>
          <w:lang w:val="es-ES_tradnl"/>
        </w:rPr>
        <w:t>.</w:t>
      </w:r>
      <w:bookmarkEnd w:id="19"/>
    </w:p>
    <w:p w14:paraId="0171B8CF" w14:textId="0AE77D0D" w:rsidR="00A6176A" w:rsidRPr="005E08D8" w:rsidRDefault="00C944F5" w:rsidP="009A2EDC">
      <w:pPr>
        <w:rPr>
          <w:rFonts w:asciiTheme="minorHAnsi" w:hAnsiTheme="minorHAnsi" w:cstheme="minorHAnsi"/>
          <w:lang w:val="es-ES_tradnl" w:eastAsia="ja-JP"/>
        </w:rPr>
      </w:pPr>
      <w:r>
        <w:rPr>
          <w:rFonts w:asciiTheme="minorHAnsi" w:hAnsiTheme="minorHAnsi" w:cstheme="minorHAnsi"/>
          <w:lang w:val="es-ES_tradnl" w:eastAsia="ja-JP"/>
        </w:rPr>
        <w:t xml:space="preserve">En cada una de las prácticas se ha solicitado la entrega de uno o varios proyectos de </w:t>
      </w:r>
      <w:proofErr w:type="spellStart"/>
      <w:r>
        <w:rPr>
          <w:rFonts w:asciiTheme="minorHAnsi" w:hAnsiTheme="minorHAnsi" w:cstheme="minorHAnsi"/>
          <w:lang w:val="es-ES_tradnl" w:eastAsia="ja-JP"/>
        </w:rPr>
        <w:t>Keil</w:t>
      </w:r>
      <w:proofErr w:type="spellEnd"/>
      <w:r>
        <w:rPr>
          <w:rFonts w:asciiTheme="minorHAnsi" w:hAnsiTheme="minorHAnsi" w:cstheme="minorHAnsi"/>
          <w:lang w:val="es-ES_tradnl" w:eastAsia="ja-JP"/>
        </w:rPr>
        <w:t xml:space="preserve"> que </w:t>
      </w:r>
      <w:r w:rsidR="00A6176A">
        <w:rPr>
          <w:rFonts w:asciiTheme="minorHAnsi" w:hAnsiTheme="minorHAnsi" w:cstheme="minorHAnsi"/>
          <w:lang w:val="es-ES_tradnl" w:eastAsia="ja-JP"/>
        </w:rPr>
        <w:t>respondan a alguna de las especificaciones solicitadas.</w:t>
      </w:r>
      <w:r w:rsidR="00CC1F07">
        <w:rPr>
          <w:rFonts w:asciiTheme="minorHAnsi" w:hAnsiTheme="minorHAnsi" w:cstheme="minorHAnsi"/>
          <w:lang w:val="es-ES_tradnl" w:eastAsia="ja-JP"/>
        </w:rPr>
        <w:t xml:space="preserve"> </w:t>
      </w:r>
      <w:r w:rsidR="00A6176A">
        <w:rPr>
          <w:rFonts w:asciiTheme="minorHAnsi" w:hAnsiTheme="minorHAnsi" w:cstheme="minorHAnsi"/>
          <w:lang w:val="es-ES_tradnl" w:eastAsia="ja-JP"/>
        </w:rPr>
        <w:t>Cree una tabla donde se identifiquen cada uno de los proyectos entregados</w:t>
      </w:r>
      <w:r w:rsidR="00FC76BC">
        <w:rPr>
          <w:rFonts w:asciiTheme="minorHAnsi" w:hAnsiTheme="minorHAnsi" w:cstheme="minorHAnsi"/>
          <w:lang w:val="es-ES_tradnl" w:eastAsia="ja-JP"/>
        </w:rPr>
        <w:t>,</w:t>
      </w:r>
      <w:r w:rsidR="001B70C4">
        <w:rPr>
          <w:rFonts w:asciiTheme="minorHAnsi" w:hAnsiTheme="minorHAnsi" w:cstheme="minorHAnsi"/>
          <w:lang w:val="es-ES_tradnl" w:eastAsia="ja-JP"/>
        </w:rPr>
        <w:t xml:space="preserve"> detallando claramente cuál es su funcionalidad</w:t>
      </w:r>
      <w:r w:rsidR="00CC1F07">
        <w:rPr>
          <w:rFonts w:asciiTheme="minorHAnsi" w:hAnsiTheme="minorHAnsi" w:cstheme="minorHAnsi"/>
          <w:lang w:val="es-ES_tradnl" w:eastAsia="ja-JP"/>
        </w:rPr>
        <w:t>, si se ha basado en algún ejemplo existente</w:t>
      </w:r>
      <w:r w:rsidR="001B70C4">
        <w:rPr>
          <w:rFonts w:asciiTheme="minorHAnsi" w:hAnsiTheme="minorHAnsi" w:cstheme="minorHAnsi"/>
          <w:lang w:val="es-ES_tradnl" w:eastAsia="ja-JP"/>
        </w:rPr>
        <w:t xml:space="preserve"> y a qué apartado o apartados de cada una de las prácticas corresponde.</w:t>
      </w:r>
    </w:p>
    <w:p w14:paraId="0607DB6C" w14:textId="3D8FC28A" w:rsidR="009A2EDC" w:rsidRDefault="009A2EDC" w:rsidP="00D86488">
      <w:pPr>
        <w:pStyle w:val="Heading1"/>
        <w:ind w:left="0" w:firstLine="0"/>
        <w:rPr>
          <w:rFonts w:asciiTheme="minorHAnsi" w:hAnsiTheme="minorHAnsi" w:cstheme="minorHAnsi"/>
          <w:lang w:val="es-ES_tradnl" w:eastAsia="ja-JP"/>
        </w:rPr>
      </w:pPr>
      <w:bookmarkStart w:id="20" w:name="_Toc36117481"/>
      <w:r w:rsidRPr="005E08D8">
        <w:rPr>
          <w:rFonts w:asciiTheme="minorHAnsi" w:hAnsiTheme="minorHAnsi" w:cstheme="minorHAnsi"/>
          <w:lang w:val="es-ES_tradnl" w:eastAsia="ja-JP"/>
        </w:rPr>
        <w:lastRenderedPageBreak/>
        <w:t>DEPURACION Y TEST</w:t>
      </w:r>
      <w:bookmarkEnd w:id="20"/>
    </w:p>
    <w:p w14:paraId="4F270AAA" w14:textId="7D46ED7B" w:rsidR="00BA570A" w:rsidRPr="00CC1F07" w:rsidRDefault="00CC1F07" w:rsidP="00CC1F07">
      <w:pPr>
        <w:pStyle w:val="ParagraphV4"/>
        <w:rPr>
          <w:lang w:val="es-ES_tradnl"/>
        </w:rPr>
      </w:pPr>
      <w:r>
        <w:rPr>
          <w:lang w:val="es-ES_tradnl"/>
        </w:rPr>
        <w:t xml:space="preserve">En este apartado debe indicar el mecanismo que ha utilizado para realizar las pruebas que demuestren el correcto funcionamiento de cada una de las prácticas. </w:t>
      </w:r>
    </w:p>
    <w:p w14:paraId="76796651" w14:textId="5F6E9B29" w:rsidR="009A2EDC" w:rsidRDefault="00CE18E6" w:rsidP="009A2EDC">
      <w:pPr>
        <w:pStyle w:val="Heading2"/>
        <w:rPr>
          <w:rFonts w:asciiTheme="minorHAnsi" w:hAnsiTheme="minorHAnsi" w:cstheme="minorHAnsi"/>
          <w:lang w:val="es-ES_tradnl"/>
        </w:rPr>
      </w:pPr>
      <w:bookmarkStart w:id="21" w:name="_Toc36117482"/>
      <w:r>
        <w:rPr>
          <w:rFonts w:asciiTheme="minorHAnsi" w:hAnsiTheme="minorHAnsi" w:cstheme="minorHAnsi"/>
          <w:lang w:val="es-ES_tradnl"/>
        </w:rPr>
        <w:t>Plan de pruebas del sistema</w:t>
      </w:r>
      <w:r w:rsidR="009A2EDC" w:rsidRPr="005E08D8">
        <w:rPr>
          <w:rFonts w:asciiTheme="minorHAnsi" w:hAnsiTheme="minorHAnsi" w:cstheme="minorHAnsi"/>
          <w:lang w:val="es-ES_tradnl"/>
        </w:rPr>
        <w:t>.</w:t>
      </w:r>
      <w:bookmarkEnd w:id="21"/>
    </w:p>
    <w:p w14:paraId="29DF4083" w14:textId="4CDAD049" w:rsidR="00CC1F07" w:rsidRDefault="00CC1F07" w:rsidP="00BA570A">
      <w:pPr>
        <w:rPr>
          <w:lang w:val="es-ES_tradnl" w:eastAsia="ja-JP"/>
        </w:rPr>
      </w:pPr>
      <w:r>
        <w:rPr>
          <w:lang w:val="es-ES_tradnl" w:eastAsia="ja-JP"/>
        </w:rPr>
        <w:t>Por cada práctica debe proponer un plan de pruebas que permita validar alguna de las funcionalidades indicadas en la especificación. El objeto de este plan es permitir que un tercero que no conoce el código pueda validar si el comportamiento del sistema es el correcto. Para cada prueba que proponga debe incluir la siguiente información:</w:t>
      </w:r>
    </w:p>
    <w:p w14:paraId="35BD9255" w14:textId="14A00709" w:rsidR="00CE18E6" w:rsidRDefault="00CE18E6" w:rsidP="00DA45CD">
      <w:pPr>
        <w:pStyle w:val="ListParagraph"/>
        <w:numPr>
          <w:ilvl w:val="0"/>
          <w:numId w:val="65"/>
        </w:numPr>
        <w:spacing w:before="120" w:after="0"/>
        <w:ind w:left="714" w:hanging="357"/>
        <w:rPr>
          <w:rFonts w:asciiTheme="minorHAnsi" w:hAnsiTheme="minorHAnsi" w:cstheme="minorHAnsi"/>
          <w:lang w:val="es-ES_tradnl"/>
        </w:rPr>
      </w:pPr>
      <w:r>
        <w:rPr>
          <w:rFonts w:asciiTheme="minorHAnsi" w:hAnsiTheme="minorHAnsi" w:cstheme="minorHAnsi"/>
          <w:lang w:val="es-ES_tradnl"/>
        </w:rPr>
        <w:t xml:space="preserve">Objetivo de la prueba: se debe detallar qué aspecto del sistema se quiere probar (por ejemplo, funcionamiento correcto del RTC en ausencia de alimentación, envío del valor del ADC al cliente Web, </w:t>
      </w:r>
      <w:r w:rsidR="00D7684C">
        <w:rPr>
          <w:rFonts w:asciiTheme="minorHAnsi" w:hAnsiTheme="minorHAnsi" w:cstheme="minorHAnsi"/>
          <w:lang w:val="es-ES_tradnl"/>
        </w:rPr>
        <w:t xml:space="preserve">escritura y lectura correcta en la </w:t>
      </w:r>
      <w:r w:rsidR="00FC76BC">
        <w:rPr>
          <w:rFonts w:asciiTheme="minorHAnsi" w:hAnsiTheme="minorHAnsi" w:cstheme="minorHAnsi"/>
          <w:lang w:val="es-ES_tradnl"/>
        </w:rPr>
        <w:t xml:space="preserve">memoria </w:t>
      </w:r>
      <w:proofErr w:type="gramStart"/>
      <w:r w:rsidR="00D7684C">
        <w:rPr>
          <w:rFonts w:asciiTheme="minorHAnsi" w:hAnsiTheme="minorHAnsi" w:cstheme="minorHAnsi"/>
          <w:lang w:val="es-ES_tradnl"/>
        </w:rPr>
        <w:t>flash</w:t>
      </w:r>
      <w:proofErr w:type="gramEnd"/>
      <w:r w:rsidR="00F424CA">
        <w:rPr>
          <w:rFonts w:asciiTheme="minorHAnsi" w:hAnsiTheme="minorHAnsi" w:cstheme="minorHAnsi"/>
          <w:lang w:val="es-ES_tradnl"/>
        </w:rPr>
        <w:t>, integración de todo el sistema</w:t>
      </w:r>
      <w:r w:rsidR="00D7684C">
        <w:rPr>
          <w:rFonts w:asciiTheme="minorHAnsi" w:hAnsiTheme="minorHAnsi" w:cstheme="minorHAnsi"/>
          <w:lang w:val="es-ES_tradnl"/>
        </w:rPr>
        <w:t>, etc.)</w:t>
      </w:r>
    </w:p>
    <w:p w14:paraId="302D6B1B" w14:textId="132AAB22" w:rsidR="00D7684C" w:rsidRDefault="00D7684C" w:rsidP="00DA45CD">
      <w:pPr>
        <w:pStyle w:val="ListParagraph"/>
        <w:numPr>
          <w:ilvl w:val="0"/>
          <w:numId w:val="65"/>
        </w:numPr>
        <w:spacing w:before="120" w:after="0"/>
        <w:ind w:left="714" w:hanging="357"/>
        <w:rPr>
          <w:rFonts w:asciiTheme="minorHAnsi" w:hAnsiTheme="minorHAnsi" w:cstheme="minorHAnsi"/>
          <w:lang w:val="es-ES_tradnl"/>
        </w:rPr>
      </w:pPr>
      <w:r>
        <w:rPr>
          <w:rFonts w:asciiTheme="minorHAnsi" w:hAnsiTheme="minorHAnsi" w:cstheme="minorHAnsi"/>
          <w:lang w:val="es-ES_tradnl"/>
        </w:rPr>
        <w:t xml:space="preserve">Método de prueba: </w:t>
      </w:r>
      <w:r w:rsidR="00F424CA">
        <w:rPr>
          <w:rFonts w:asciiTheme="minorHAnsi" w:hAnsiTheme="minorHAnsi" w:cstheme="minorHAnsi"/>
          <w:lang w:val="es-ES_tradnl"/>
        </w:rPr>
        <w:t>se indicará detalladamente los pasos que se deben seguir para realizar la prueba</w:t>
      </w:r>
      <w:r w:rsidR="00DA45CD">
        <w:rPr>
          <w:rFonts w:asciiTheme="minorHAnsi" w:hAnsiTheme="minorHAnsi" w:cstheme="minorHAnsi"/>
          <w:lang w:val="es-ES_tradnl"/>
        </w:rPr>
        <w:t xml:space="preserve"> </w:t>
      </w:r>
    </w:p>
    <w:p w14:paraId="2529F57A" w14:textId="57F9778F" w:rsidR="00F424CA" w:rsidRPr="00CE18E6" w:rsidRDefault="00F424CA" w:rsidP="00DA45CD">
      <w:pPr>
        <w:pStyle w:val="ListParagraph"/>
        <w:numPr>
          <w:ilvl w:val="0"/>
          <w:numId w:val="65"/>
        </w:numPr>
        <w:spacing w:before="120" w:after="0"/>
        <w:ind w:left="714" w:hanging="357"/>
        <w:rPr>
          <w:rFonts w:asciiTheme="minorHAnsi" w:hAnsiTheme="minorHAnsi" w:cstheme="minorHAnsi"/>
          <w:lang w:val="es-ES_tradnl"/>
        </w:rPr>
      </w:pPr>
      <w:r>
        <w:rPr>
          <w:rFonts w:asciiTheme="minorHAnsi" w:hAnsiTheme="minorHAnsi" w:cstheme="minorHAnsi"/>
          <w:lang w:val="es-ES_tradnl"/>
        </w:rPr>
        <w:t>Resultados esperados: debe indicarse cuáles son los resultados que se esperan al realizar los pasos anteriores.</w:t>
      </w:r>
    </w:p>
    <w:p w14:paraId="29E2A177" w14:textId="4CA14B6A" w:rsidR="00DA45CD" w:rsidRDefault="00DA45CD" w:rsidP="00DA45CD">
      <w:pPr>
        <w:pStyle w:val="Heading3"/>
        <w:rPr>
          <w:lang w:val="es-ES_tradnl"/>
        </w:rPr>
      </w:pPr>
      <w:bookmarkStart w:id="22" w:name="_Toc36117483"/>
      <w:r>
        <w:rPr>
          <w:lang w:val="es-ES_tradnl"/>
        </w:rPr>
        <w:t>Plan de pruebas del sistema completo desarrollado en la Práctica 1</w:t>
      </w:r>
      <w:r w:rsidRPr="005E08D8">
        <w:rPr>
          <w:lang w:val="es-ES_tradnl"/>
        </w:rPr>
        <w:t>.</w:t>
      </w:r>
      <w:bookmarkEnd w:id="22"/>
    </w:p>
    <w:p w14:paraId="44E688DD" w14:textId="1059E664" w:rsidR="00071A14" w:rsidRDefault="00071A14" w:rsidP="009A2EDC">
      <w:pPr>
        <w:rPr>
          <w:rFonts w:asciiTheme="minorHAnsi" w:hAnsiTheme="minorHAnsi" w:cstheme="minorHAnsi"/>
          <w:lang w:val="es-ES_tradnl"/>
        </w:rPr>
      </w:pPr>
    </w:p>
    <w:p w14:paraId="5FC8C5AD" w14:textId="021EF8FE" w:rsidR="00DA45CD" w:rsidRDefault="00DA45CD" w:rsidP="00DA45CD">
      <w:pPr>
        <w:pStyle w:val="Heading3"/>
        <w:rPr>
          <w:lang w:val="es-ES_tradnl"/>
        </w:rPr>
      </w:pPr>
      <w:bookmarkStart w:id="23" w:name="_Toc36117484"/>
      <w:r>
        <w:rPr>
          <w:lang w:val="es-ES_tradnl"/>
        </w:rPr>
        <w:t>Plan de pruebas del sistema completo desarrollado en la Práctica 2</w:t>
      </w:r>
      <w:r w:rsidRPr="005E08D8">
        <w:rPr>
          <w:lang w:val="es-ES_tradnl"/>
        </w:rPr>
        <w:t>.</w:t>
      </w:r>
      <w:bookmarkEnd w:id="23"/>
    </w:p>
    <w:p w14:paraId="63E83F14" w14:textId="345460FB" w:rsidR="00DA45CD" w:rsidRDefault="00DA45CD" w:rsidP="009A2EDC">
      <w:pPr>
        <w:rPr>
          <w:rFonts w:asciiTheme="minorHAnsi" w:hAnsiTheme="minorHAnsi" w:cstheme="minorHAnsi"/>
          <w:lang w:val="es-ES_tradnl"/>
        </w:rPr>
      </w:pPr>
    </w:p>
    <w:p w14:paraId="2AFB59F5" w14:textId="3F39C561" w:rsidR="00DA45CD" w:rsidRDefault="00DA45CD" w:rsidP="00DA45CD">
      <w:pPr>
        <w:pStyle w:val="Heading3"/>
        <w:rPr>
          <w:lang w:val="es-ES_tradnl"/>
        </w:rPr>
      </w:pPr>
      <w:bookmarkStart w:id="24" w:name="_Toc36117486"/>
      <w:r>
        <w:rPr>
          <w:lang w:val="es-ES_tradnl"/>
        </w:rPr>
        <w:t>Plan de pruebas del sistema completo desarrollado en la Práctica 3</w:t>
      </w:r>
      <w:r w:rsidRPr="005E08D8">
        <w:rPr>
          <w:lang w:val="es-ES_tradnl"/>
        </w:rPr>
        <w:t>.</w:t>
      </w:r>
      <w:bookmarkEnd w:id="24"/>
    </w:p>
    <w:p w14:paraId="17802AEC" w14:textId="77777777" w:rsidR="00DA45CD" w:rsidRPr="005E08D8" w:rsidRDefault="00DA45CD" w:rsidP="009A2EDC">
      <w:pPr>
        <w:rPr>
          <w:rFonts w:asciiTheme="minorHAnsi" w:hAnsiTheme="minorHAnsi" w:cstheme="minorHAnsi"/>
          <w:lang w:val="es-ES_tradnl"/>
        </w:rPr>
      </w:pPr>
    </w:p>
    <w:p w14:paraId="0FFAAB26" w14:textId="77777777" w:rsidR="00CE18E6" w:rsidRPr="005E08D8" w:rsidRDefault="00CE18E6" w:rsidP="00CE18E6">
      <w:pPr>
        <w:pStyle w:val="Heading2"/>
        <w:rPr>
          <w:rFonts w:asciiTheme="minorHAnsi" w:hAnsiTheme="minorHAnsi" w:cstheme="minorHAnsi"/>
          <w:lang w:val="es-ES_tradnl"/>
        </w:rPr>
      </w:pPr>
      <w:bookmarkStart w:id="25" w:name="_Toc36117487"/>
      <w:r w:rsidRPr="005E08D8">
        <w:rPr>
          <w:rFonts w:asciiTheme="minorHAnsi" w:hAnsiTheme="minorHAnsi" w:cstheme="minorHAnsi"/>
          <w:lang w:val="es-ES_tradnl"/>
        </w:rPr>
        <w:t>Pruebas realizadas.</w:t>
      </w:r>
      <w:bookmarkEnd w:id="25"/>
    </w:p>
    <w:p w14:paraId="26045FD1" w14:textId="32920152" w:rsidR="00F424CA" w:rsidRPr="005E08D8" w:rsidRDefault="00F424CA" w:rsidP="00F424CA">
      <w:pPr>
        <w:rPr>
          <w:rFonts w:asciiTheme="minorHAnsi" w:hAnsiTheme="minorHAnsi" w:cstheme="minorHAnsi"/>
          <w:lang w:val="es-ES_tradnl"/>
        </w:rPr>
      </w:pPr>
      <w:r>
        <w:rPr>
          <w:rFonts w:asciiTheme="minorHAnsi" w:hAnsiTheme="minorHAnsi" w:cstheme="minorHAnsi"/>
          <w:lang w:val="es-ES_tradnl"/>
        </w:rPr>
        <w:t>Basado en el punto anterior, deben realizarse las pruebas definidas, indicar los resultados obtenidos y determinar en base a estos si el sistema funciona correctamente o no.</w:t>
      </w:r>
    </w:p>
    <w:p w14:paraId="63525007" w14:textId="77777777" w:rsidR="00F424CA" w:rsidRDefault="00F424CA" w:rsidP="00CE18E6">
      <w:pPr>
        <w:rPr>
          <w:rFonts w:asciiTheme="minorHAnsi" w:hAnsiTheme="minorHAnsi" w:cstheme="minorHAnsi"/>
          <w:lang w:val="es-ES_tradnl"/>
        </w:rPr>
      </w:pPr>
    </w:p>
    <w:p w14:paraId="37CC5A2A" w14:textId="77777777" w:rsidR="00CE18E6" w:rsidRPr="005E08D8" w:rsidRDefault="00CE18E6" w:rsidP="00CE18E6">
      <w:pPr>
        <w:rPr>
          <w:rFonts w:asciiTheme="minorHAnsi" w:hAnsiTheme="minorHAnsi" w:cstheme="minorHAnsi"/>
          <w:lang w:val="es-ES_tradnl"/>
        </w:rPr>
      </w:pPr>
    </w:p>
    <w:p w14:paraId="597A8E9A" w14:textId="46DD4968" w:rsidR="00F424CA" w:rsidRPr="005E08D8" w:rsidRDefault="00F424CA" w:rsidP="00F424CA">
      <w:pPr>
        <w:pStyle w:val="Heading1"/>
        <w:ind w:left="0" w:firstLine="0"/>
        <w:rPr>
          <w:rFonts w:asciiTheme="minorHAnsi" w:hAnsiTheme="minorHAnsi" w:cstheme="minorHAnsi"/>
          <w:lang w:val="es-ES_tradnl" w:eastAsia="ja-JP"/>
        </w:rPr>
      </w:pPr>
      <w:bookmarkStart w:id="26" w:name="_Toc36117488"/>
      <w:r>
        <w:rPr>
          <w:rFonts w:asciiTheme="minorHAnsi" w:hAnsiTheme="minorHAnsi" w:cstheme="minorHAnsi"/>
          <w:lang w:val="es-ES_tradnl" w:eastAsia="ja-JP"/>
        </w:rPr>
        <w:lastRenderedPageBreak/>
        <w:t>OTROS ASPECTOS</w:t>
      </w:r>
      <w:bookmarkEnd w:id="26"/>
    </w:p>
    <w:p w14:paraId="1314253F" w14:textId="23BA8193" w:rsidR="009A2EDC" w:rsidRPr="005E08D8" w:rsidRDefault="00F424CA" w:rsidP="009A2EDC">
      <w:pPr>
        <w:rPr>
          <w:rFonts w:asciiTheme="minorHAnsi" w:hAnsiTheme="minorHAnsi" w:cstheme="minorHAnsi"/>
          <w:lang w:val="es-ES_tradnl" w:eastAsia="ja-JP"/>
        </w:rPr>
      </w:pPr>
      <w:r>
        <w:rPr>
          <w:rFonts w:asciiTheme="minorHAnsi" w:hAnsiTheme="minorHAnsi" w:cstheme="minorHAnsi"/>
          <w:lang w:val="es-ES_tradnl" w:eastAsia="ja-JP"/>
        </w:rPr>
        <w:t>Indique en este punto aquellos aspectos que considere no han quedado recogidos en los anteriores y que considere de interés.</w:t>
      </w:r>
    </w:p>
    <w:sectPr w:rsidR="009A2EDC" w:rsidRPr="005E08D8" w:rsidSect="008B2C92">
      <w:headerReference w:type="even" r:id="rId11"/>
      <w:headerReference w:type="default" r:id="rId12"/>
      <w:footerReference w:type="even" r:id="rId13"/>
      <w:footerReference w:type="default" r:id="rId14"/>
      <w:type w:val="continuous"/>
      <w:pgSz w:w="11907" w:h="16840" w:code="9"/>
      <w:pgMar w:top="1134" w:right="1134" w:bottom="1134" w:left="1134" w:header="720" w:footer="646"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334B6" w14:textId="77777777" w:rsidR="001B0E08" w:rsidRDefault="001B0E08" w:rsidP="00C7226A">
      <w:r>
        <w:separator/>
      </w:r>
    </w:p>
    <w:p w14:paraId="5C5A12A4" w14:textId="77777777" w:rsidR="001B0E08" w:rsidRDefault="001B0E08" w:rsidP="00C7226A"/>
    <w:p w14:paraId="068A0655" w14:textId="77777777" w:rsidR="001B0E08" w:rsidRDefault="001B0E08" w:rsidP="00C7226A"/>
    <w:p w14:paraId="78219BCE" w14:textId="77777777" w:rsidR="001B0E08" w:rsidRDefault="001B0E08" w:rsidP="00C7226A"/>
    <w:p w14:paraId="3C631F21" w14:textId="77777777" w:rsidR="001B0E08" w:rsidRDefault="001B0E08" w:rsidP="00C7226A"/>
    <w:p w14:paraId="41AE010A" w14:textId="77777777" w:rsidR="001B0E08" w:rsidRDefault="001B0E08" w:rsidP="00C7226A"/>
    <w:p w14:paraId="4B6AC47C" w14:textId="77777777" w:rsidR="001B0E08" w:rsidRDefault="001B0E08" w:rsidP="00C7226A"/>
    <w:p w14:paraId="5A009972" w14:textId="77777777" w:rsidR="001B0E08" w:rsidRDefault="001B0E08" w:rsidP="00C7226A"/>
    <w:p w14:paraId="640B806E" w14:textId="77777777" w:rsidR="001B0E08" w:rsidRDefault="001B0E08" w:rsidP="00C7226A"/>
    <w:p w14:paraId="284AE9E2" w14:textId="77777777" w:rsidR="001B0E08" w:rsidRDefault="001B0E08" w:rsidP="00C7226A"/>
    <w:p w14:paraId="5CFB487C" w14:textId="77777777" w:rsidR="001B0E08" w:rsidRDefault="001B0E08" w:rsidP="00C7226A"/>
    <w:p w14:paraId="2F189E88" w14:textId="77777777" w:rsidR="001B0E08" w:rsidRDefault="001B0E08" w:rsidP="00C7226A"/>
    <w:p w14:paraId="5E8686F2" w14:textId="77777777" w:rsidR="001B0E08" w:rsidRDefault="001B0E08" w:rsidP="00C7226A"/>
    <w:p w14:paraId="69F3CCF3" w14:textId="77777777" w:rsidR="001B0E08" w:rsidRDefault="001B0E08" w:rsidP="00C7226A"/>
    <w:p w14:paraId="490A7AB7" w14:textId="77777777" w:rsidR="001B0E08" w:rsidRDefault="001B0E08" w:rsidP="00C7226A"/>
    <w:p w14:paraId="3212A2A9" w14:textId="77777777" w:rsidR="001B0E08" w:rsidRDefault="001B0E08" w:rsidP="00C7226A"/>
    <w:p w14:paraId="0FF7019E" w14:textId="77777777" w:rsidR="001B0E08" w:rsidRDefault="001B0E08" w:rsidP="00C7226A"/>
    <w:p w14:paraId="1205C42C" w14:textId="77777777" w:rsidR="001B0E08" w:rsidRDefault="001B0E08" w:rsidP="00C7226A"/>
    <w:p w14:paraId="02438130" w14:textId="77777777" w:rsidR="001B0E08" w:rsidRDefault="001B0E08" w:rsidP="00C7226A"/>
    <w:p w14:paraId="72BFC090" w14:textId="77777777" w:rsidR="001B0E08" w:rsidRDefault="001B0E08" w:rsidP="00C7226A"/>
    <w:p w14:paraId="414B4203" w14:textId="77777777" w:rsidR="001B0E08" w:rsidRDefault="001B0E08" w:rsidP="00C7226A"/>
    <w:p w14:paraId="7F3034A5" w14:textId="77777777" w:rsidR="001B0E08" w:rsidRDefault="001B0E08" w:rsidP="00C7226A"/>
    <w:p w14:paraId="776089AF" w14:textId="77777777" w:rsidR="001B0E08" w:rsidRDefault="001B0E08" w:rsidP="00C7226A"/>
    <w:p w14:paraId="4D8F0692" w14:textId="77777777" w:rsidR="001B0E08" w:rsidRDefault="001B0E08" w:rsidP="00C7226A"/>
    <w:p w14:paraId="02FBDC98" w14:textId="77777777" w:rsidR="001B0E08" w:rsidRDefault="001B0E08" w:rsidP="00C7226A"/>
    <w:p w14:paraId="134A669F" w14:textId="77777777" w:rsidR="001B0E08" w:rsidRDefault="001B0E08" w:rsidP="00C7226A"/>
    <w:p w14:paraId="284FAC78" w14:textId="77777777" w:rsidR="001B0E08" w:rsidRDefault="001B0E08" w:rsidP="00C7226A"/>
    <w:p w14:paraId="139845BF" w14:textId="77777777" w:rsidR="001B0E08" w:rsidRDefault="001B0E08" w:rsidP="00C7226A"/>
    <w:p w14:paraId="53B8752C" w14:textId="77777777" w:rsidR="001B0E08" w:rsidRDefault="001B0E08" w:rsidP="00C7226A"/>
    <w:p w14:paraId="6673E915" w14:textId="77777777" w:rsidR="001B0E08" w:rsidRDefault="001B0E08" w:rsidP="00C7226A"/>
    <w:p w14:paraId="07C1AB24" w14:textId="77777777" w:rsidR="001B0E08" w:rsidRDefault="001B0E08" w:rsidP="00C7226A"/>
    <w:p w14:paraId="2BCF35C2" w14:textId="77777777" w:rsidR="001B0E08" w:rsidRDefault="001B0E08" w:rsidP="00C7226A"/>
    <w:p w14:paraId="474E175D" w14:textId="77777777" w:rsidR="001B0E08" w:rsidRDefault="001B0E08" w:rsidP="00C7226A"/>
    <w:p w14:paraId="19E313FE" w14:textId="77777777" w:rsidR="001B0E08" w:rsidRDefault="001B0E08" w:rsidP="00C7226A"/>
    <w:p w14:paraId="3782BC82" w14:textId="77777777" w:rsidR="001B0E08" w:rsidRDefault="001B0E08" w:rsidP="00C7226A"/>
    <w:p w14:paraId="2D869AC6" w14:textId="77777777" w:rsidR="001B0E08" w:rsidRDefault="001B0E08" w:rsidP="00C7226A"/>
    <w:p w14:paraId="1FEC65B7" w14:textId="77777777" w:rsidR="001B0E08" w:rsidRDefault="001B0E08" w:rsidP="00C7226A"/>
    <w:p w14:paraId="4B06D168" w14:textId="77777777" w:rsidR="001B0E08" w:rsidRDefault="001B0E08" w:rsidP="00C7226A"/>
    <w:p w14:paraId="5F9C57E6" w14:textId="77777777" w:rsidR="001B0E08" w:rsidRDefault="001B0E08" w:rsidP="00C7226A"/>
    <w:p w14:paraId="0BE4F996" w14:textId="77777777" w:rsidR="001B0E08" w:rsidRDefault="001B0E08" w:rsidP="00C7226A"/>
    <w:p w14:paraId="6A47999A" w14:textId="77777777" w:rsidR="001B0E08" w:rsidRDefault="001B0E08" w:rsidP="00C7226A"/>
    <w:p w14:paraId="57DC85EE" w14:textId="77777777" w:rsidR="001B0E08" w:rsidRDefault="001B0E08" w:rsidP="00C7226A"/>
    <w:p w14:paraId="420AE543" w14:textId="77777777" w:rsidR="001B0E08" w:rsidRDefault="001B0E08" w:rsidP="00C7226A"/>
    <w:p w14:paraId="370A0119" w14:textId="77777777" w:rsidR="001B0E08" w:rsidRDefault="001B0E08" w:rsidP="00C7226A"/>
    <w:p w14:paraId="15D8FA0C" w14:textId="77777777" w:rsidR="001B0E08" w:rsidRDefault="001B0E08" w:rsidP="00C7226A"/>
    <w:p w14:paraId="3FFD494B" w14:textId="77777777" w:rsidR="001B0E08" w:rsidRDefault="001B0E08" w:rsidP="00C7226A"/>
    <w:p w14:paraId="72F19F28" w14:textId="77777777" w:rsidR="001B0E08" w:rsidRDefault="001B0E08" w:rsidP="00C7226A"/>
    <w:p w14:paraId="3A73A45D" w14:textId="77777777" w:rsidR="001B0E08" w:rsidRDefault="001B0E08" w:rsidP="00C7226A"/>
    <w:p w14:paraId="01754DBE" w14:textId="77777777" w:rsidR="001B0E08" w:rsidRDefault="001B0E08" w:rsidP="00C7226A"/>
    <w:p w14:paraId="0C343038" w14:textId="77777777" w:rsidR="001B0E08" w:rsidRDefault="001B0E08" w:rsidP="00C7226A"/>
    <w:p w14:paraId="492A7EAE" w14:textId="77777777" w:rsidR="001B0E08" w:rsidRDefault="001B0E08" w:rsidP="00C7226A"/>
    <w:p w14:paraId="7E4AB03D" w14:textId="77777777" w:rsidR="001B0E08" w:rsidRDefault="001B0E08" w:rsidP="00C7226A"/>
    <w:p w14:paraId="12580036" w14:textId="77777777" w:rsidR="001B0E08" w:rsidRDefault="001B0E08" w:rsidP="00C7226A"/>
    <w:p w14:paraId="550CC865" w14:textId="77777777" w:rsidR="001B0E08" w:rsidRDefault="001B0E08" w:rsidP="00C7226A"/>
    <w:p w14:paraId="6670AE0B" w14:textId="77777777" w:rsidR="001B0E08" w:rsidRDefault="001B0E08" w:rsidP="00C7226A"/>
    <w:p w14:paraId="0BD1D6A8" w14:textId="77777777" w:rsidR="001B0E08" w:rsidRDefault="001B0E08" w:rsidP="00C7226A"/>
    <w:p w14:paraId="0C24ABC6" w14:textId="77777777" w:rsidR="001B0E08" w:rsidRDefault="001B0E08" w:rsidP="00C7226A"/>
    <w:p w14:paraId="75DE7C01" w14:textId="77777777" w:rsidR="001B0E08" w:rsidRDefault="001B0E08" w:rsidP="00C7226A"/>
    <w:p w14:paraId="73483197" w14:textId="77777777" w:rsidR="001B0E08" w:rsidRDefault="001B0E08" w:rsidP="00C7226A"/>
    <w:p w14:paraId="33A3582E" w14:textId="77777777" w:rsidR="001B0E08" w:rsidRDefault="001B0E08" w:rsidP="00C7226A"/>
    <w:p w14:paraId="1C7AACF6" w14:textId="77777777" w:rsidR="001B0E08" w:rsidRDefault="001B0E08" w:rsidP="00C7226A"/>
    <w:p w14:paraId="294A2173" w14:textId="77777777" w:rsidR="001B0E08" w:rsidRDefault="001B0E08" w:rsidP="00C7226A"/>
    <w:p w14:paraId="1BF20894" w14:textId="77777777" w:rsidR="001B0E08" w:rsidRDefault="001B0E08" w:rsidP="00C7226A"/>
    <w:p w14:paraId="2F3FDA67" w14:textId="77777777" w:rsidR="001B0E08" w:rsidRDefault="001B0E08" w:rsidP="00C7226A"/>
    <w:p w14:paraId="3FAA6394" w14:textId="77777777" w:rsidR="001B0E08" w:rsidRDefault="001B0E08" w:rsidP="00C7226A"/>
    <w:p w14:paraId="06BB0D85" w14:textId="77777777" w:rsidR="001B0E08" w:rsidRDefault="001B0E08" w:rsidP="00C7226A"/>
    <w:p w14:paraId="5102583E" w14:textId="77777777" w:rsidR="001B0E08" w:rsidRDefault="001B0E08" w:rsidP="00C7226A"/>
    <w:p w14:paraId="620033D0" w14:textId="77777777" w:rsidR="001B0E08" w:rsidRDefault="001B0E08" w:rsidP="00C7226A"/>
    <w:p w14:paraId="3CD0A4FB" w14:textId="77777777" w:rsidR="001B0E08" w:rsidRDefault="001B0E08" w:rsidP="00C7226A"/>
    <w:p w14:paraId="2B55F2AC" w14:textId="77777777" w:rsidR="001B0E08" w:rsidRDefault="001B0E08" w:rsidP="00C7226A"/>
    <w:p w14:paraId="1B4B80E3" w14:textId="77777777" w:rsidR="001B0E08" w:rsidRDefault="001B0E08" w:rsidP="00C7226A"/>
    <w:p w14:paraId="3A9C341F" w14:textId="77777777" w:rsidR="001B0E08" w:rsidRDefault="001B0E08" w:rsidP="00C7226A"/>
    <w:p w14:paraId="158850D2" w14:textId="77777777" w:rsidR="001B0E08" w:rsidRDefault="001B0E08" w:rsidP="00C7226A"/>
    <w:p w14:paraId="29914DAD" w14:textId="77777777" w:rsidR="001B0E08" w:rsidRDefault="001B0E08" w:rsidP="00C7226A"/>
    <w:p w14:paraId="465DA0F7" w14:textId="77777777" w:rsidR="001B0E08" w:rsidRDefault="001B0E08" w:rsidP="00C7226A"/>
    <w:p w14:paraId="10F509A3" w14:textId="77777777" w:rsidR="001B0E08" w:rsidRDefault="001B0E08" w:rsidP="00C7226A"/>
    <w:p w14:paraId="237F66E4" w14:textId="77777777" w:rsidR="001B0E08" w:rsidRDefault="001B0E08" w:rsidP="00C7226A"/>
    <w:p w14:paraId="699B06E7" w14:textId="77777777" w:rsidR="001B0E08" w:rsidRDefault="001B0E08" w:rsidP="00C7226A"/>
    <w:p w14:paraId="7B64B018" w14:textId="77777777" w:rsidR="001B0E08" w:rsidRDefault="001B0E08" w:rsidP="00C7226A"/>
    <w:p w14:paraId="60C4834D" w14:textId="77777777" w:rsidR="001B0E08" w:rsidRDefault="001B0E08" w:rsidP="00C7226A"/>
    <w:p w14:paraId="6DEE011A" w14:textId="77777777" w:rsidR="001B0E08" w:rsidRDefault="001B0E08" w:rsidP="00C7226A"/>
    <w:p w14:paraId="5EAD445F" w14:textId="77777777" w:rsidR="001B0E08" w:rsidRDefault="001B0E08" w:rsidP="00C7226A"/>
    <w:p w14:paraId="3824C927" w14:textId="77777777" w:rsidR="001B0E08" w:rsidRDefault="001B0E08" w:rsidP="00C7226A"/>
    <w:p w14:paraId="7645B26F" w14:textId="77777777" w:rsidR="001B0E08" w:rsidRDefault="001B0E08" w:rsidP="00C7226A"/>
    <w:p w14:paraId="6ADB4149" w14:textId="77777777" w:rsidR="001B0E08" w:rsidRDefault="001B0E08"/>
    <w:p w14:paraId="78647C2F" w14:textId="77777777" w:rsidR="001B0E08" w:rsidRDefault="001B0E08" w:rsidP="00486017"/>
    <w:p w14:paraId="41FD2237" w14:textId="77777777" w:rsidR="001B0E08" w:rsidRDefault="001B0E08"/>
  </w:endnote>
  <w:endnote w:type="continuationSeparator" w:id="0">
    <w:p w14:paraId="24DF8288" w14:textId="77777777" w:rsidR="001B0E08" w:rsidRDefault="001B0E08" w:rsidP="00C7226A">
      <w:r>
        <w:continuationSeparator/>
      </w:r>
    </w:p>
    <w:p w14:paraId="2D9F4F7C" w14:textId="77777777" w:rsidR="001B0E08" w:rsidRDefault="001B0E08" w:rsidP="00C7226A"/>
    <w:p w14:paraId="53B904BD" w14:textId="77777777" w:rsidR="001B0E08" w:rsidRDefault="001B0E08" w:rsidP="00C7226A"/>
    <w:p w14:paraId="7BF7A571" w14:textId="77777777" w:rsidR="001B0E08" w:rsidRDefault="001B0E08" w:rsidP="00C7226A"/>
    <w:p w14:paraId="6692D7A2" w14:textId="77777777" w:rsidR="001B0E08" w:rsidRDefault="001B0E08" w:rsidP="00C7226A"/>
    <w:p w14:paraId="2A675E29" w14:textId="77777777" w:rsidR="001B0E08" w:rsidRDefault="001B0E08" w:rsidP="00C7226A"/>
    <w:p w14:paraId="5A940B7B" w14:textId="77777777" w:rsidR="001B0E08" w:rsidRDefault="001B0E08" w:rsidP="00C7226A"/>
    <w:p w14:paraId="7C895D8C" w14:textId="77777777" w:rsidR="001B0E08" w:rsidRDefault="001B0E08" w:rsidP="00C7226A"/>
    <w:p w14:paraId="3CD6CB55" w14:textId="77777777" w:rsidR="001B0E08" w:rsidRDefault="001B0E08" w:rsidP="00C7226A"/>
    <w:p w14:paraId="17433EF1" w14:textId="77777777" w:rsidR="001B0E08" w:rsidRDefault="001B0E08" w:rsidP="00C7226A"/>
    <w:p w14:paraId="09D26CD6" w14:textId="77777777" w:rsidR="001B0E08" w:rsidRDefault="001B0E08" w:rsidP="00C7226A"/>
    <w:p w14:paraId="68A5F394" w14:textId="77777777" w:rsidR="001B0E08" w:rsidRDefault="001B0E08" w:rsidP="00C7226A"/>
    <w:p w14:paraId="417E6A8E" w14:textId="77777777" w:rsidR="001B0E08" w:rsidRDefault="001B0E08" w:rsidP="00C7226A"/>
    <w:p w14:paraId="29CA91BE" w14:textId="77777777" w:rsidR="001B0E08" w:rsidRDefault="001B0E08" w:rsidP="00C7226A"/>
    <w:p w14:paraId="5B45FCCA" w14:textId="77777777" w:rsidR="001B0E08" w:rsidRDefault="001B0E08" w:rsidP="00C7226A"/>
    <w:p w14:paraId="26FFB843" w14:textId="77777777" w:rsidR="001B0E08" w:rsidRDefault="001B0E08" w:rsidP="00C7226A"/>
    <w:p w14:paraId="3B4CA4E0" w14:textId="77777777" w:rsidR="001B0E08" w:rsidRDefault="001B0E08" w:rsidP="00C7226A"/>
    <w:p w14:paraId="065E0A9B" w14:textId="77777777" w:rsidR="001B0E08" w:rsidRDefault="001B0E08" w:rsidP="00C7226A"/>
    <w:p w14:paraId="60C99EFE" w14:textId="77777777" w:rsidR="001B0E08" w:rsidRDefault="001B0E08" w:rsidP="00C7226A"/>
    <w:p w14:paraId="31E56970" w14:textId="77777777" w:rsidR="001B0E08" w:rsidRDefault="001B0E08" w:rsidP="00C7226A"/>
    <w:p w14:paraId="490ACE7F" w14:textId="77777777" w:rsidR="001B0E08" w:rsidRDefault="001B0E08" w:rsidP="00C7226A"/>
    <w:p w14:paraId="3EA0ABB0" w14:textId="77777777" w:rsidR="001B0E08" w:rsidRDefault="001B0E08" w:rsidP="00C7226A"/>
    <w:p w14:paraId="34E758B4" w14:textId="77777777" w:rsidR="001B0E08" w:rsidRDefault="001B0E08" w:rsidP="00C7226A"/>
    <w:p w14:paraId="2A42BC19" w14:textId="77777777" w:rsidR="001B0E08" w:rsidRDefault="001B0E08" w:rsidP="00C7226A"/>
    <w:p w14:paraId="5D36C23A" w14:textId="77777777" w:rsidR="001B0E08" w:rsidRDefault="001B0E08" w:rsidP="00C7226A"/>
    <w:p w14:paraId="18C61F49" w14:textId="77777777" w:rsidR="001B0E08" w:rsidRDefault="001B0E08" w:rsidP="00C7226A"/>
    <w:p w14:paraId="03AB02CC" w14:textId="77777777" w:rsidR="001B0E08" w:rsidRDefault="001B0E08" w:rsidP="00C7226A"/>
    <w:p w14:paraId="52970654" w14:textId="77777777" w:rsidR="001B0E08" w:rsidRDefault="001B0E08" w:rsidP="00C7226A"/>
    <w:p w14:paraId="06DAA387" w14:textId="77777777" w:rsidR="001B0E08" w:rsidRDefault="001B0E08" w:rsidP="00C7226A"/>
    <w:p w14:paraId="0CC031CF" w14:textId="77777777" w:rsidR="001B0E08" w:rsidRDefault="001B0E08" w:rsidP="00C7226A"/>
    <w:p w14:paraId="44439BC7" w14:textId="77777777" w:rsidR="001B0E08" w:rsidRDefault="001B0E08" w:rsidP="00C7226A"/>
    <w:p w14:paraId="70BC095E" w14:textId="77777777" w:rsidR="001B0E08" w:rsidRDefault="001B0E08" w:rsidP="00C7226A"/>
    <w:p w14:paraId="78C04073" w14:textId="77777777" w:rsidR="001B0E08" w:rsidRDefault="001B0E08" w:rsidP="00C7226A"/>
    <w:p w14:paraId="02756BCD" w14:textId="77777777" w:rsidR="001B0E08" w:rsidRDefault="001B0E08" w:rsidP="00C7226A"/>
    <w:p w14:paraId="6DB539DD" w14:textId="77777777" w:rsidR="001B0E08" w:rsidRDefault="001B0E08" w:rsidP="00C7226A"/>
    <w:p w14:paraId="5C79BB70" w14:textId="77777777" w:rsidR="001B0E08" w:rsidRDefault="001B0E08" w:rsidP="00C7226A"/>
    <w:p w14:paraId="451894AC" w14:textId="77777777" w:rsidR="001B0E08" w:rsidRDefault="001B0E08" w:rsidP="00C7226A"/>
    <w:p w14:paraId="5B0C7448" w14:textId="77777777" w:rsidR="001B0E08" w:rsidRDefault="001B0E08" w:rsidP="00C7226A"/>
    <w:p w14:paraId="07D5DA48" w14:textId="77777777" w:rsidR="001B0E08" w:rsidRDefault="001B0E08" w:rsidP="00C7226A"/>
    <w:p w14:paraId="3223B3C1" w14:textId="77777777" w:rsidR="001B0E08" w:rsidRDefault="001B0E08" w:rsidP="00C7226A"/>
    <w:p w14:paraId="1EB3C46A" w14:textId="77777777" w:rsidR="001B0E08" w:rsidRDefault="001B0E08" w:rsidP="00C7226A"/>
    <w:p w14:paraId="7182CD0E" w14:textId="77777777" w:rsidR="001B0E08" w:rsidRDefault="001B0E08" w:rsidP="00C7226A"/>
    <w:p w14:paraId="420174EB" w14:textId="77777777" w:rsidR="001B0E08" w:rsidRDefault="001B0E08" w:rsidP="00C7226A"/>
    <w:p w14:paraId="4CEF2553" w14:textId="77777777" w:rsidR="001B0E08" w:rsidRDefault="001B0E08" w:rsidP="00C7226A"/>
    <w:p w14:paraId="0D77C5B6" w14:textId="77777777" w:rsidR="001B0E08" w:rsidRDefault="001B0E08" w:rsidP="00C7226A"/>
    <w:p w14:paraId="46E88174" w14:textId="77777777" w:rsidR="001B0E08" w:rsidRDefault="001B0E08" w:rsidP="00C7226A"/>
    <w:p w14:paraId="60BB0AAB" w14:textId="77777777" w:rsidR="001B0E08" w:rsidRDefault="001B0E08" w:rsidP="00C7226A"/>
    <w:p w14:paraId="02951F90" w14:textId="77777777" w:rsidR="001B0E08" w:rsidRDefault="001B0E08" w:rsidP="00C7226A"/>
    <w:p w14:paraId="2DE877D5" w14:textId="77777777" w:rsidR="001B0E08" w:rsidRDefault="001B0E08" w:rsidP="00C7226A"/>
    <w:p w14:paraId="4A49F9C7" w14:textId="77777777" w:rsidR="001B0E08" w:rsidRDefault="001B0E08" w:rsidP="00C7226A"/>
    <w:p w14:paraId="13001825" w14:textId="77777777" w:rsidR="001B0E08" w:rsidRDefault="001B0E08" w:rsidP="00C7226A"/>
    <w:p w14:paraId="05AAF68C" w14:textId="77777777" w:rsidR="001B0E08" w:rsidRDefault="001B0E08" w:rsidP="00C7226A"/>
    <w:p w14:paraId="0AC107B1" w14:textId="77777777" w:rsidR="001B0E08" w:rsidRDefault="001B0E08" w:rsidP="00C7226A"/>
    <w:p w14:paraId="2A50D8EF" w14:textId="77777777" w:rsidR="001B0E08" w:rsidRDefault="001B0E08" w:rsidP="00C7226A"/>
    <w:p w14:paraId="7A9F152C" w14:textId="77777777" w:rsidR="001B0E08" w:rsidRDefault="001B0E08" w:rsidP="00C7226A"/>
    <w:p w14:paraId="43FC3CB5" w14:textId="77777777" w:rsidR="001B0E08" w:rsidRDefault="001B0E08" w:rsidP="00C7226A"/>
    <w:p w14:paraId="3EB1D22E" w14:textId="77777777" w:rsidR="001B0E08" w:rsidRDefault="001B0E08" w:rsidP="00C7226A"/>
    <w:p w14:paraId="46D9142A" w14:textId="77777777" w:rsidR="001B0E08" w:rsidRDefault="001B0E08" w:rsidP="00C7226A"/>
    <w:p w14:paraId="10E766DA" w14:textId="77777777" w:rsidR="001B0E08" w:rsidRDefault="001B0E08" w:rsidP="00C7226A"/>
    <w:p w14:paraId="186179A3" w14:textId="77777777" w:rsidR="001B0E08" w:rsidRDefault="001B0E08" w:rsidP="00C7226A"/>
    <w:p w14:paraId="6E841DC8" w14:textId="77777777" w:rsidR="001B0E08" w:rsidRDefault="001B0E08" w:rsidP="00C7226A"/>
    <w:p w14:paraId="5D776B01" w14:textId="77777777" w:rsidR="001B0E08" w:rsidRDefault="001B0E08" w:rsidP="00C7226A"/>
    <w:p w14:paraId="4950EE30" w14:textId="77777777" w:rsidR="001B0E08" w:rsidRDefault="001B0E08" w:rsidP="00C7226A"/>
    <w:p w14:paraId="40CE85B3" w14:textId="77777777" w:rsidR="001B0E08" w:rsidRDefault="001B0E08" w:rsidP="00C7226A"/>
    <w:p w14:paraId="4DEBEAD6" w14:textId="77777777" w:rsidR="001B0E08" w:rsidRDefault="001B0E08" w:rsidP="00C7226A"/>
    <w:p w14:paraId="6E9CE02B" w14:textId="77777777" w:rsidR="001B0E08" w:rsidRDefault="001B0E08" w:rsidP="00C7226A"/>
    <w:p w14:paraId="1350B5F4" w14:textId="77777777" w:rsidR="001B0E08" w:rsidRDefault="001B0E08" w:rsidP="00C7226A"/>
    <w:p w14:paraId="1A610D83" w14:textId="77777777" w:rsidR="001B0E08" w:rsidRDefault="001B0E08" w:rsidP="00C7226A"/>
    <w:p w14:paraId="18501317" w14:textId="77777777" w:rsidR="001B0E08" w:rsidRDefault="001B0E08" w:rsidP="00C7226A"/>
    <w:p w14:paraId="52F90B2F" w14:textId="77777777" w:rsidR="001B0E08" w:rsidRDefault="001B0E08" w:rsidP="00C7226A"/>
    <w:p w14:paraId="372EDBE6" w14:textId="77777777" w:rsidR="001B0E08" w:rsidRDefault="001B0E08" w:rsidP="00C7226A"/>
    <w:p w14:paraId="1BB6C785" w14:textId="77777777" w:rsidR="001B0E08" w:rsidRDefault="001B0E08" w:rsidP="00C7226A"/>
    <w:p w14:paraId="4E10FF4D" w14:textId="77777777" w:rsidR="001B0E08" w:rsidRDefault="001B0E08" w:rsidP="00C7226A"/>
    <w:p w14:paraId="7D1EF979" w14:textId="77777777" w:rsidR="001B0E08" w:rsidRDefault="001B0E08" w:rsidP="00C7226A"/>
    <w:p w14:paraId="28558242" w14:textId="77777777" w:rsidR="001B0E08" w:rsidRDefault="001B0E08" w:rsidP="00C7226A"/>
    <w:p w14:paraId="7372D5A5" w14:textId="77777777" w:rsidR="001B0E08" w:rsidRDefault="001B0E08" w:rsidP="00C7226A"/>
    <w:p w14:paraId="177B1993" w14:textId="77777777" w:rsidR="001B0E08" w:rsidRDefault="001B0E08" w:rsidP="00C7226A"/>
    <w:p w14:paraId="6890CEFA" w14:textId="77777777" w:rsidR="001B0E08" w:rsidRDefault="001B0E08" w:rsidP="00C7226A"/>
    <w:p w14:paraId="16613DF7" w14:textId="77777777" w:rsidR="001B0E08" w:rsidRDefault="001B0E08" w:rsidP="00C7226A"/>
    <w:p w14:paraId="2B92EAD9" w14:textId="77777777" w:rsidR="001B0E08" w:rsidRDefault="001B0E08" w:rsidP="00C7226A"/>
    <w:p w14:paraId="3E485090" w14:textId="77777777" w:rsidR="001B0E08" w:rsidRDefault="001B0E08" w:rsidP="00C7226A"/>
    <w:p w14:paraId="774773F5" w14:textId="77777777" w:rsidR="001B0E08" w:rsidRDefault="001B0E08" w:rsidP="00C7226A"/>
    <w:p w14:paraId="0B38816F" w14:textId="77777777" w:rsidR="001B0E08" w:rsidRDefault="001B0E08" w:rsidP="00C7226A"/>
    <w:p w14:paraId="11CA2385" w14:textId="77777777" w:rsidR="001B0E08" w:rsidRDefault="001B0E08" w:rsidP="00C7226A"/>
    <w:p w14:paraId="12C14E88" w14:textId="77777777" w:rsidR="001B0E08" w:rsidRDefault="001B0E08"/>
    <w:p w14:paraId="1CEE6723" w14:textId="77777777" w:rsidR="001B0E08" w:rsidRDefault="001B0E08" w:rsidP="00486017"/>
    <w:p w14:paraId="00F7783E" w14:textId="77777777" w:rsidR="001B0E08" w:rsidRDefault="001B0E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平成明朝">
    <w:altName w:val="MS Gothic"/>
    <w:panose1 w:val="00000000000000000000"/>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54B2F" w14:textId="77777777" w:rsidR="00A00D13" w:rsidRDefault="00A00D13" w:rsidP="00C7226A">
    <w:pPr>
      <w:pStyle w:val="Footer"/>
    </w:pPr>
  </w:p>
  <w:p w14:paraId="3E622350" w14:textId="77777777" w:rsidR="00A00D13" w:rsidRDefault="00A00D13" w:rsidP="00C7226A"/>
  <w:p w14:paraId="55F19AB7" w14:textId="77777777" w:rsidR="00A00D13" w:rsidRDefault="00A00D13" w:rsidP="00C7226A"/>
  <w:p w14:paraId="30C9327A" w14:textId="77777777" w:rsidR="00A00D13" w:rsidRDefault="00A00D13" w:rsidP="00C7226A"/>
  <w:p w14:paraId="31A23D8D" w14:textId="77777777" w:rsidR="00A00D13" w:rsidRDefault="00A00D13" w:rsidP="00C7226A"/>
  <w:p w14:paraId="38200BC9" w14:textId="77777777" w:rsidR="00A00D13" w:rsidRDefault="00A00D13" w:rsidP="00C7226A"/>
  <w:p w14:paraId="4070F563" w14:textId="77777777" w:rsidR="00A00D13" w:rsidRDefault="00A00D13" w:rsidP="00C7226A"/>
  <w:p w14:paraId="4882A8DC" w14:textId="77777777" w:rsidR="00A00D13" w:rsidRDefault="00A00D13" w:rsidP="00C7226A"/>
  <w:p w14:paraId="5794EE37" w14:textId="77777777" w:rsidR="00A00D13" w:rsidRDefault="00A00D13" w:rsidP="00C7226A"/>
  <w:p w14:paraId="07839C36" w14:textId="77777777" w:rsidR="00A00D13" w:rsidRDefault="00A00D13" w:rsidP="00C7226A"/>
  <w:p w14:paraId="5F0C6A21" w14:textId="77777777" w:rsidR="00A00D13" w:rsidRDefault="00A00D13" w:rsidP="00C7226A"/>
  <w:p w14:paraId="7A505BC3" w14:textId="77777777" w:rsidR="00A00D13" w:rsidRDefault="00A00D13" w:rsidP="00C7226A"/>
  <w:p w14:paraId="77DD37A1" w14:textId="77777777" w:rsidR="00A00D13" w:rsidRDefault="00A00D13" w:rsidP="00C7226A"/>
  <w:p w14:paraId="7CAC1BFD" w14:textId="77777777" w:rsidR="00A00D13" w:rsidRDefault="00A00D13" w:rsidP="00C7226A"/>
  <w:p w14:paraId="71BAA687" w14:textId="77777777" w:rsidR="00A00D13" w:rsidRDefault="00A00D13" w:rsidP="00C7226A"/>
  <w:p w14:paraId="20937F5B" w14:textId="77777777" w:rsidR="00A00D13" w:rsidRDefault="00A00D13" w:rsidP="00C7226A"/>
  <w:p w14:paraId="558998B4" w14:textId="77777777" w:rsidR="00A00D13" w:rsidRDefault="00A00D13" w:rsidP="00C7226A"/>
  <w:p w14:paraId="1AB418A5" w14:textId="77777777" w:rsidR="00A00D13" w:rsidRDefault="00A00D13" w:rsidP="00C7226A"/>
  <w:p w14:paraId="0A2230F6" w14:textId="77777777" w:rsidR="00A00D13" w:rsidRDefault="00A00D13" w:rsidP="00C7226A"/>
  <w:p w14:paraId="5CBCF7A0" w14:textId="77777777" w:rsidR="00A00D13" w:rsidRDefault="00A00D13" w:rsidP="00C7226A"/>
  <w:p w14:paraId="5874A00C" w14:textId="77777777" w:rsidR="00A00D13" w:rsidRDefault="00A00D13"/>
  <w:p w14:paraId="0D2CCDEB" w14:textId="77777777" w:rsidR="00A00D13" w:rsidRDefault="00A00D13" w:rsidP="00486017"/>
  <w:p w14:paraId="0AE476E2" w14:textId="77777777" w:rsidR="00A00D13" w:rsidRDefault="00A00D1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2377C" w14:textId="184C15AC" w:rsidR="00A00D13" w:rsidRPr="00667B78" w:rsidRDefault="00327566" w:rsidP="00027449">
    <w:pPr>
      <w:jc w:val="right"/>
      <w:rPr>
        <w:lang w:val="es-ES"/>
      </w:rPr>
    </w:pPr>
    <w:r w:rsidRPr="00667B78">
      <w:rPr>
        <w:lang w:val="es-ES"/>
      </w:rPr>
      <w:t>Página</w:t>
    </w:r>
    <w:r w:rsidR="00A00D13" w:rsidRPr="00667B78">
      <w:rPr>
        <w:lang w:val="es-ES"/>
      </w:rPr>
      <w:t xml:space="preserve"> </w:t>
    </w:r>
    <w:r w:rsidR="00A00D13" w:rsidRPr="00667B78">
      <w:rPr>
        <w:lang w:val="es-ES"/>
      </w:rPr>
      <w:fldChar w:fldCharType="begin"/>
    </w:r>
    <w:r w:rsidR="00A00D13" w:rsidRPr="00667B78">
      <w:rPr>
        <w:lang w:val="es-ES"/>
      </w:rPr>
      <w:instrText xml:space="preserve"> PAGE </w:instrText>
    </w:r>
    <w:r w:rsidR="00A00D13" w:rsidRPr="00667B78">
      <w:rPr>
        <w:lang w:val="es-ES"/>
      </w:rPr>
      <w:fldChar w:fldCharType="separate"/>
    </w:r>
    <w:r w:rsidR="00904D66" w:rsidRPr="00667B78">
      <w:rPr>
        <w:noProof/>
        <w:lang w:val="es-ES"/>
      </w:rPr>
      <w:t>1</w:t>
    </w:r>
    <w:r w:rsidR="00A00D13" w:rsidRPr="00667B78">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4FCB5" w14:textId="77777777" w:rsidR="001B0E08" w:rsidRDefault="001B0E08" w:rsidP="00C7226A">
      <w:r>
        <w:separator/>
      </w:r>
    </w:p>
    <w:p w14:paraId="3EEF62A4" w14:textId="77777777" w:rsidR="001B0E08" w:rsidRDefault="001B0E08" w:rsidP="00C7226A"/>
    <w:p w14:paraId="00A7F63A" w14:textId="77777777" w:rsidR="001B0E08" w:rsidRDefault="001B0E08" w:rsidP="00C7226A"/>
    <w:p w14:paraId="469DB330" w14:textId="77777777" w:rsidR="001B0E08" w:rsidRDefault="001B0E08" w:rsidP="00C7226A"/>
    <w:p w14:paraId="2AF0010C" w14:textId="77777777" w:rsidR="001B0E08" w:rsidRDefault="001B0E08" w:rsidP="00C7226A"/>
    <w:p w14:paraId="5464E8AC" w14:textId="77777777" w:rsidR="001B0E08" w:rsidRDefault="001B0E08" w:rsidP="00C7226A"/>
    <w:p w14:paraId="3E3EFAFB" w14:textId="77777777" w:rsidR="001B0E08" w:rsidRDefault="001B0E08" w:rsidP="00C7226A"/>
    <w:p w14:paraId="112F49A0" w14:textId="77777777" w:rsidR="001B0E08" w:rsidRDefault="001B0E08" w:rsidP="00C7226A"/>
    <w:p w14:paraId="5E283BD1" w14:textId="77777777" w:rsidR="001B0E08" w:rsidRDefault="001B0E08" w:rsidP="00C7226A"/>
    <w:p w14:paraId="488B9FB6" w14:textId="77777777" w:rsidR="001B0E08" w:rsidRDefault="001B0E08" w:rsidP="00C7226A"/>
    <w:p w14:paraId="2F7ADA57" w14:textId="77777777" w:rsidR="001B0E08" w:rsidRDefault="001B0E08" w:rsidP="00C7226A"/>
    <w:p w14:paraId="1717118D" w14:textId="77777777" w:rsidR="001B0E08" w:rsidRDefault="001B0E08" w:rsidP="00C7226A"/>
    <w:p w14:paraId="6B090ECF" w14:textId="77777777" w:rsidR="001B0E08" w:rsidRDefault="001B0E08" w:rsidP="00C7226A"/>
    <w:p w14:paraId="558A0B11" w14:textId="77777777" w:rsidR="001B0E08" w:rsidRDefault="001B0E08" w:rsidP="00C7226A"/>
    <w:p w14:paraId="2BD76C5C" w14:textId="77777777" w:rsidR="001B0E08" w:rsidRDefault="001B0E08" w:rsidP="00C7226A"/>
    <w:p w14:paraId="0264CF75" w14:textId="77777777" w:rsidR="001B0E08" w:rsidRDefault="001B0E08" w:rsidP="00C7226A"/>
    <w:p w14:paraId="70775A4C" w14:textId="77777777" w:rsidR="001B0E08" w:rsidRDefault="001B0E08" w:rsidP="00C7226A"/>
    <w:p w14:paraId="2DD0088E" w14:textId="77777777" w:rsidR="001B0E08" w:rsidRDefault="001B0E08" w:rsidP="00C7226A"/>
    <w:p w14:paraId="20E4EC35" w14:textId="77777777" w:rsidR="001B0E08" w:rsidRDefault="001B0E08" w:rsidP="00C7226A"/>
    <w:p w14:paraId="09465EB6" w14:textId="77777777" w:rsidR="001B0E08" w:rsidRDefault="001B0E08" w:rsidP="00C7226A"/>
    <w:p w14:paraId="6BAC1B18" w14:textId="77777777" w:rsidR="001B0E08" w:rsidRDefault="001B0E08" w:rsidP="00C7226A"/>
    <w:p w14:paraId="449863A6" w14:textId="77777777" w:rsidR="001B0E08" w:rsidRDefault="001B0E08" w:rsidP="00C7226A"/>
    <w:p w14:paraId="2533C1EE" w14:textId="77777777" w:rsidR="001B0E08" w:rsidRDefault="001B0E08" w:rsidP="00C7226A"/>
    <w:p w14:paraId="4DA38D25" w14:textId="77777777" w:rsidR="001B0E08" w:rsidRDefault="001B0E08" w:rsidP="00C7226A"/>
    <w:p w14:paraId="166A9B70" w14:textId="77777777" w:rsidR="001B0E08" w:rsidRDefault="001B0E08" w:rsidP="00C7226A"/>
    <w:p w14:paraId="12D9C6BF" w14:textId="77777777" w:rsidR="001B0E08" w:rsidRDefault="001B0E08" w:rsidP="00C7226A"/>
    <w:p w14:paraId="47AA438F" w14:textId="77777777" w:rsidR="001B0E08" w:rsidRDefault="001B0E08" w:rsidP="00C7226A"/>
    <w:p w14:paraId="69EEAB4D" w14:textId="77777777" w:rsidR="001B0E08" w:rsidRDefault="001B0E08" w:rsidP="00C7226A"/>
    <w:p w14:paraId="042E8776" w14:textId="77777777" w:rsidR="001B0E08" w:rsidRDefault="001B0E08" w:rsidP="00C7226A"/>
    <w:p w14:paraId="080F6F38" w14:textId="77777777" w:rsidR="001B0E08" w:rsidRDefault="001B0E08" w:rsidP="00C7226A"/>
    <w:p w14:paraId="532A7768" w14:textId="77777777" w:rsidR="001B0E08" w:rsidRDefault="001B0E08" w:rsidP="00C7226A"/>
    <w:p w14:paraId="1F33B63D" w14:textId="77777777" w:rsidR="001B0E08" w:rsidRDefault="001B0E08" w:rsidP="00C7226A"/>
    <w:p w14:paraId="1DE2F364" w14:textId="77777777" w:rsidR="001B0E08" w:rsidRDefault="001B0E08" w:rsidP="00C7226A"/>
    <w:p w14:paraId="26A003C5" w14:textId="77777777" w:rsidR="001B0E08" w:rsidRDefault="001B0E08" w:rsidP="00C7226A"/>
    <w:p w14:paraId="63BD5822" w14:textId="77777777" w:rsidR="001B0E08" w:rsidRDefault="001B0E08" w:rsidP="00C7226A"/>
    <w:p w14:paraId="71EAF9B3" w14:textId="77777777" w:rsidR="001B0E08" w:rsidRDefault="001B0E08" w:rsidP="00C7226A"/>
    <w:p w14:paraId="5E7A30B3" w14:textId="77777777" w:rsidR="001B0E08" w:rsidRDefault="001B0E08" w:rsidP="00C7226A"/>
    <w:p w14:paraId="10AB39CB" w14:textId="77777777" w:rsidR="001B0E08" w:rsidRDefault="001B0E08" w:rsidP="00C7226A"/>
    <w:p w14:paraId="13D4D067" w14:textId="77777777" w:rsidR="001B0E08" w:rsidRDefault="001B0E08" w:rsidP="00C7226A"/>
    <w:p w14:paraId="664BC6F9" w14:textId="77777777" w:rsidR="001B0E08" w:rsidRDefault="001B0E08" w:rsidP="00C7226A"/>
    <w:p w14:paraId="041D2A35" w14:textId="77777777" w:rsidR="001B0E08" w:rsidRDefault="001B0E08" w:rsidP="00C7226A"/>
    <w:p w14:paraId="6DE8EE5F" w14:textId="77777777" w:rsidR="001B0E08" w:rsidRDefault="001B0E08" w:rsidP="00C7226A"/>
    <w:p w14:paraId="1C0D986B" w14:textId="77777777" w:rsidR="001B0E08" w:rsidRDefault="001B0E08" w:rsidP="00C7226A"/>
    <w:p w14:paraId="509CF58C" w14:textId="77777777" w:rsidR="001B0E08" w:rsidRDefault="001B0E08" w:rsidP="00C7226A"/>
    <w:p w14:paraId="3084C9F0" w14:textId="77777777" w:rsidR="001B0E08" w:rsidRDefault="001B0E08" w:rsidP="00C7226A"/>
    <w:p w14:paraId="7143BA00" w14:textId="77777777" w:rsidR="001B0E08" w:rsidRDefault="001B0E08" w:rsidP="00C7226A"/>
    <w:p w14:paraId="4E438C95" w14:textId="77777777" w:rsidR="001B0E08" w:rsidRDefault="001B0E08" w:rsidP="00C7226A"/>
    <w:p w14:paraId="10751044" w14:textId="77777777" w:rsidR="001B0E08" w:rsidRDefault="001B0E08" w:rsidP="00C7226A"/>
    <w:p w14:paraId="75FDB5E6" w14:textId="77777777" w:rsidR="001B0E08" w:rsidRDefault="001B0E08" w:rsidP="00C7226A"/>
    <w:p w14:paraId="21383769" w14:textId="77777777" w:rsidR="001B0E08" w:rsidRDefault="001B0E08" w:rsidP="00C7226A"/>
    <w:p w14:paraId="04B27E8E" w14:textId="77777777" w:rsidR="001B0E08" w:rsidRDefault="001B0E08" w:rsidP="00C7226A"/>
    <w:p w14:paraId="4EADC508" w14:textId="77777777" w:rsidR="001B0E08" w:rsidRDefault="001B0E08" w:rsidP="00C7226A"/>
    <w:p w14:paraId="7B6CADA0" w14:textId="77777777" w:rsidR="001B0E08" w:rsidRDefault="001B0E08" w:rsidP="00C7226A"/>
    <w:p w14:paraId="134DDEA5" w14:textId="77777777" w:rsidR="001B0E08" w:rsidRDefault="001B0E08" w:rsidP="00C7226A"/>
    <w:p w14:paraId="2D631BD0" w14:textId="77777777" w:rsidR="001B0E08" w:rsidRDefault="001B0E08" w:rsidP="00C7226A"/>
    <w:p w14:paraId="4E2EB30F" w14:textId="77777777" w:rsidR="001B0E08" w:rsidRDefault="001B0E08" w:rsidP="00C7226A"/>
    <w:p w14:paraId="70981EA3" w14:textId="77777777" w:rsidR="001B0E08" w:rsidRDefault="001B0E08" w:rsidP="00C7226A"/>
    <w:p w14:paraId="16DC4B67" w14:textId="77777777" w:rsidR="001B0E08" w:rsidRDefault="001B0E08" w:rsidP="00C7226A"/>
    <w:p w14:paraId="1C456F62" w14:textId="77777777" w:rsidR="001B0E08" w:rsidRDefault="001B0E08" w:rsidP="00C7226A"/>
    <w:p w14:paraId="2ECEC896" w14:textId="77777777" w:rsidR="001B0E08" w:rsidRDefault="001B0E08" w:rsidP="00C7226A"/>
    <w:p w14:paraId="4DF1EEFE" w14:textId="77777777" w:rsidR="001B0E08" w:rsidRDefault="001B0E08" w:rsidP="00C7226A"/>
    <w:p w14:paraId="556A7192" w14:textId="77777777" w:rsidR="001B0E08" w:rsidRDefault="001B0E08" w:rsidP="00C7226A"/>
    <w:p w14:paraId="6F93CC12" w14:textId="77777777" w:rsidR="001B0E08" w:rsidRDefault="001B0E08" w:rsidP="00C7226A"/>
    <w:p w14:paraId="1408CD2C" w14:textId="77777777" w:rsidR="001B0E08" w:rsidRDefault="001B0E08" w:rsidP="00C7226A"/>
    <w:p w14:paraId="30B3C390" w14:textId="77777777" w:rsidR="001B0E08" w:rsidRDefault="001B0E08" w:rsidP="00C7226A"/>
    <w:p w14:paraId="7B623616" w14:textId="77777777" w:rsidR="001B0E08" w:rsidRDefault="001B0E08" w:rsidP="00C7226A"/>
    <w:p w14:paraId="01C1F4D7" w14:textId="77777777" w:rsidR="001B0E08" w:rsidRDefault="001B0E08" w:rsidP="00C7226A"/>
    <w:p w14:paraId="08DA7F8D" w14:textId="77777777" w:rsidR="001B0E08" w:rsidRDefault="001B0E08" w:rsidP="00C7226A"/>
    <w:p w14:paraId="415BF47B" w14:textId="77777777" w:rsidR="001B0E08" w:rsidRDefault="001B0E08" w:rsidP="00C7226A"/>
    <w:p w14:paraId="7FBEDC40" w14:textId="77777777" w:rsidR="001B0E08" w:rsidRDefault="001B0E08" w:rsidP="00C7226A"/>
    <w:p w14:paraId="58148267" w14:textId="77777777" w:rsidR="001B0E08" w:rsidRDefault="001B0E08" w:rsidP="00C7226A"/>
    <w:p w14:paraId="25DB8CB3" w14:textId="77777777" w:rsidR="001B0E08" w:rsidRDefault="001B0E08" w:rsidP="00C7226A"/>
    <w:p w14:paraId="72B17C5A" w14:textId="77777777" w:rsidR="001B0E08" w:rsidRDefault="001B0E08" w:rsidP="00C7226A"/>
    <w:p w14:paraId="1DFC73EC" w14:textId="77777777" w:rsidR="001B0E08" w:rsidRDefault="001B0E08" w:rsidP="00C7226A"/>
    <w:p w14:paraId="78F7D582" w14:textId="77777777" w:rsidR="001B0E08" w:rsidRDefault="001B0E08" w:rsidP="00C7226A"/>
    <w:p w14:paraId="56C6E5F2" w14:textId="77777777" w:rsidR="001B0E08" w:rsidRDefault="001B0E08" w:rsidP="00C7226A"/>
    <w:p w14:paraId="2770495C" w14:textId="77777777" w:rsidR="001B0E08" w:rsidRDefault="001B0E08" w:rsidP="00C7226A"/>
    <w:p w14:paraId="19BB1D19" w14:textId="77777777" w:rsidR="001B0E08" w:rsidRDefault="001B0E08" w:rsidP="00C7226A"/>
    <w:p w14:paraId="3A581748" w14:textId="77777777" w:rsidR="001B0E08" w:rsidRDefault="001B0E08" w:rsidP="00C7226A"/>
    <w:p w14:paraId="6081FEC5" w14:textId="77777777" w:rsidR="001B0E08" w:rsidRDefault="001B0E08" w:rsidP="00C7226A"/>
    <w:p w14:paraId="7617AEB2" w14:textId="77777777" w:rsidR="001B0E08" w:rsidRDefault="001B0E08" w:rsidP="00C7226A"/>
    <w:p w14:paraId="0595C86C" w14:textId="77777777" w:rsidR="001B0E08" w:rsidRDefault="001B0E08" w:rsidP="00C7226A"/>
    <w:p w14:paraId="5E367E1F" w14:textId="77777777" w:rsidR="001B0E08" w:rsidRDefault="001B0E08" w:rsidP="00C7226A"/>
    <w:p w14:paraId="6B914F83" w14:textId="77777777" w:rsidR="001B0E08" w:rsidRDefault="001B0E08" w:rsidP="00C7226A"/>
    <w:p w14:paraId="40A45624" w14:textId="77777777" w:rsidR="001B0E08" w:rsidRDefault="001B0E08"/>
    <w:p w14:paraId="7B897F29" w14:textId="77777777" w:rsidR="001B0E08" w:rsidRDefault="001B0E08" w:rsidP="00486017"/>
    <w:p w14:paraId="64E05129" w14:textId="77777777" w:rsidR="001B0E08" w:rsidRDefault="001B0E08"/>
  </w:footnote>
  <w:footnote w:type="continuationSeparator" w:id="0">
    <w:p w14:paraId="0616AA47" w14:textId="77777777" w:rsidR="001B0E08" w:rsidRDefault="001B0E08" w:rsidP="00C7226A">
      <w:r>
        <w:continuationSeparator/>
      </w:r>
    </w:p>
    <w:p w14:paraId="2E8F14A0" w14:textId="77777777" w:rsidR="001B0E08" w:rsidRDefault="001B0E08" w:rsidP="00C7226A"/>
    <w:p w14:paraId="421705C2" w14:textId="77777777" w:rsidR="001B0E08" w:rsidRDefault="001B0E08" w:rsidP="00C7226A"/>
    <w:p w14:paraId="0844AFD5" w14:textId="77777777" w:rsidR="001B0E08" w:rsidRDefault="001B0E08" w:rsidP="00C7226A"/>
    <w:p w14:paraId="4E1A3560" w14:textId="77777777" w:rsidR="001B0E08" w:rsidRDefault="001B0E08" w:rsidP="00C7226A"/>
    <w:p w14:paraId="5E7E8A27" w14:textId="77777777" w:rsidR="001B0E08" w:rsidRDefault="001B0E08" w:rsidP="00C7226A"/>
    <w:p w14:paraId="3786D1AF" w14:textId="77777777" w:rsidR="001B0E08" w:rsidRDefault="001B0E08" w:rsidP="00C7226A"/>
    <w:p w14:paraId="4A270668" w14:textId="77777777" w:rsidR="001B0E08" w:rsidRDefault="001B0E08" w:rsidP="00C7226A"/>
    <w:p w14:paraId="562DA9D5" w14:textId="77777777" w:rsidR="001B0E08" w:rsidRDefault="001B0E08" w:rsidP="00C7226A"/>
    <w:p w14:paraId="30D9395B" w14:textId="77777777" w:rsidR="001B0E08" w:rsidRDefault="001B0E08" w:rsidP="00C7226A"/>
    <w:p w14:paraId="187A1DE5" w14:textId="77777777" w:rsidR="001B0E08" w:rsidRDefault="001B0E08" w:rsidP="00C7226A"/>
    <w:p w14:paraId="1FD998C2" w14:textId="77777777" w:rsidR="001B0E08" w:rsidRDefault="001B0E08" w:rsidP="00C7226A"/>
    <w:p w14:paraId="79C617A6" w14:textId="77777777" w:rsidR="001B0E08" w:rsidRDefault="001B0E08" w:rsidP="00C7226A"/>
    <w:p w14:paraId="3F863EF4" w14:textId="77777777" w:rsidR="001B0E08" w:rsidRDefault="001B0E08" w:rsidP="00C7226A"/>
    <w:p w14:paraId="1C29F607" w14:textId="77777777" w:rsidR="001B0E08" w:rsidRDefault="001B0E08" w:rsidP="00C7226A"/>
    <w:p w14:paraId="10D026CA" w14:textId="77777777" w:rsidR="001B0E08" w:rsidRDefault="001B0E08" w:rsidP="00C7226A"/>
    <w:p w14:paraId="1C6CC85C" w14:textId="77777777" w:rsidR="001B0E08" w:rsidRDefault="001B0E08" w:rsidP="00C7226A"/>
    <w:p w14:paraId="144F3503" w14:textId="77777777" w:rsidR="001B0E08" w:rsidRDefault="001B0E08" w:rsidP="00C7226A"/>
    <w:p w14:paraId="3DB1616C" w14:textId="77777777" w:rsidR="001B0E08" w:rsidRDefault="001B0E08" w:rsidP="00C7226A"/>
    <w:p w14:paraId="58F341F3" w14:textId="77777777" w:rsidR="001B0E08" w:rsidRDefault="001B0E08" w:rsidP="00C7226A"/>
    <w:p w14:paraId="0735FFB1" w14:textId="77777777" w:rsidR="001B0E08" w:rsidRDefault="001B0E08" w:rsidP="00C7226A"/>
    <w:p w14:paraId="3D9ED8CE" w14:textId="77777777" w:rsidR="001B0E08" w:rsidRDefault="001B0E08" w:rsidP="00C7226A"/>
    <w:p w14:paraId="11F036D2" w14:textId="77777777" w:rsidR="001B0E08" w:rsidRDefault="001B0E08" w:rsidP="00C7226A"/>
    <w:p w14:paraId="4773E3EA" w14:textId="77777777" w:rsidR="001B0E08" w:rsidRDefault="001B0E08" w:rsidP="00C7226A"/>
    <w:p w14:paraId="43FB68BE" w14:textId="77777777" w:rsidR="001B0E08" w:rsidRDefault="001B0E08" w:rsidP="00C7226A"/>
    <w:p w14:paraId="1EEE079C" w14:textId="77777777" w:rsidR="001B0E08" w:rsidRDefault="001B0E08" w:rsidP="00C7226A"/>
    <w:p w14:paraId="2CA6A332" w14:textId="77777777" w:rsidR="001B0E08" w:rsidRDefault="001B0E08" w:rsidP="00C7226A"/>
    <w:p w14:paraId="0FCF7F7F" w14:textId="77777777" w:rsidR="001B0E08" w:rsidRDefault="001B0E08" w:rsidP="00C7226A"/>
    <w:p w14:paraId="265AE5CF" w14:textId="77777777" w:rsidR="001B0E08" w:rsidRDefault="001B0E08" w:rsidP="00C7226A"/>
    <w:p w14:paraId="082EF24C" w14:textId="77777777" w:rsidR="001B0E08" w:rsidRDefault="001B0E08" w:rsidP="00C7226A"/>
    <w:p w14:paraId="0C11F4A7" w14:textId="77777777" w:rsidR="001B0E08" w:rsidRDefault="001B0E08" w:rsidP="00C7226A"/>
    <w:p w14:paraId="27E35022" w14:textId="77777777" w:rsidR="001B0E08" w:rsidRDefault="001B0E08" w:rsidP="00C7226A"/>
    <w:p w14:paraId="5685FB4C" w14:textId="77777777" w:rsidR="001B0E08" w:rsidRDefault="001B0E08" w:rsidP="00C7226A"/>
    <w:p w14:paraId="6D066F5E" w14:textId="77777777" w:rsidR="001B0E08" w:rsidRDefault="001B0E08" w:rsidP="00C7226A"/>
    <w:p w14:paraId="2AEB6468" w14:textId="77777777" w:rsidR="001B0E08" w:rsidRDefault="001B0E08" w:rsidP="00C7226A"/>
    <w:p w14:paraId="2377BBFB" w14:textId="77777777" w:rsidR="001B0E08" w:rsidRDefault="001B0E08" w:rsidP="00C7226A"/>
    <w:p w14:paraId="437349A0" w14:textId="77777777" w:rsidR="001B0E08" w:rsidRDefault="001B0E08" w:rsidP="00C7226A"/>
    <w:p w14:paraId="38DC56DE" w14:textId="77777777" w:rsidR="001B0E08" w:rsidRDefault="001B0E08" w:rsidP="00C7226A"/>
    <w:p w14:paraId="77FD5105" w14:textId="77777777" w:rsidR="001B0E08" w:rsidRDefault="001B0E08" w:rsidP="00C7226A"/>
    <w:p w14:paraId="4C1A2CDE" w14:textId="77777777" w:rsidR="001B0E08" w:rsidRDefault="001B0E08" w:rsidP="00C7226A"/>
    <w:p w14:paraId="23382AD3" w14:textId="77777777" w:rsidR="001B0E08" w:rsidRDefault="001B0E08" w:rsidP="00C7226A"/>
    <w:p w14:paraId="3CCFA2E4" w14:textId="77777777" w:rsidR="001B0E08" w:rsidRDefault="001B0E08" w:rsidP="00C7226A"/>
    <w:p w14:paraId="04A8CE30" w14:textId="77777777" w:rsidR="001B0E08" w:rsidRDefault="001B0E08" w:rsidP="00C7226A"/>
    <w:p w14:paraId="5AFAB43E" w14:textId="77777777" w:rsidR="001B0E08" w:rsidRDefault="001B0E08" w:rsidP="00C7226A"/>
    <w:p w14:paraId="5EE1A030" w14:textId="77777777" w:rsidR="001B0E08" w:rsidRDefault="001B0E08" w:rsidP="00C7226A"/>
    <w:p w14:paraId="10CB4056" w14:textId="77777777" w:rsidR="001B0E08" w:rsidRDefault="001B0E08" w:rsidP="00C7226A"/>
    <w:p w14:paraId="606FD01F" w14:textId="77777777" w:rsidR="001B0E08" w:rsidRDefault="001B0E08" w:rsidP="00C7226A"/>
    <w:p w14:paraId="3C902DE6" w14:textId="77777777" w:rsidR="001B0E08" w:rsidRDefault="001B0E08" w:rsidP="00C7226A"/>
    <w:p w14:paraId="023D94F8" w14:textId="77777777" w:rsidR="001B0E08" w:rsidRDefault="001B0E08" w:rsidP="00C7226A"/>
    <w:p w14:paraId="0F889B5B" w14:textId="77777777" w:rsidR="001B0E08" w:rsidRDefault="001B0E08" w:rsidP="00C7226A"/>
    <w:p w14:paraId="06BC9A73" w14:textId="77777777" w:rsidR="001B0E08" w:rsidRDefault="001B0E08" w:rsidP="00C7226A"/>
    <w:p w14:paraId="0C7DF497" w14:textId="77777777" w:rsidR="001B0E08" w:rsidRDefault="001B0E08" w:rsidP="00C7226A"/>
    <w:p w14:paraId="571CEAEB" w14:textId="77777777" w:rsidR="001B0E08" w:rsidRDefault="001B0E08" w:rsidP="00C7226A"/>
    <w:p w14:paraId="0B6D1DB4" w14:textId="77777777" w:rsidR="001B0E08" w:rsidRDefault="001B0E08" w:rsidP="00C7226A"/>
    <w:p w14:paraId="74193E2E" w14:textId="77777777" w:rsidR="001B0E08" w:rsidRDefault="001B0E08" w:rsidP="00C7226A"/>
    <w:p w14:paraId="077368F8" w14:textId="77777777" w:rsidR="001B0E08" w:rsidRDefault="001B0E08" w:rsidP="00C7226A"/>
    <w:p w14:paraId="718EA81D" w14:textId="77777777" w:rsidR="001B0E08" w:rsidRDefault="001B0E08" w:rsidP="00C7226A"/>
    <w:p w14:paraId="08D45F51" w14:textId="77777777" w:rsidR="001B0E08" w:rsidRDefault="001B0E08" w:rsidP="00C7226A"/>
    <w:p w14:paraId="565966CA" w14:textId="77777777" w:rsidR="001B0E08" w:rsidRDefault="001B0E08" w:rsidP="00C7226A"/>
    <w:p w14:paraId="3EC92E59" w14:textId="77777777" w:rsidR="001B0E08" w:rsidRDefault="001B0E08" w:rsidP="00C7226A"/>
    <w:p w14:paraId="4703D370" w14:textId="77777777" w:rsidR="001B0E08" w:rsidRDefault="001B0E08" w:rsidP="00C7226A"/>
    <w:p w14:paraId="78D357FC" w14:textId="77777777" w:rsidR="001B0E08" w:rsidRDefault="001B0E08" w:rsidP="00C7226A"/>
    <w:p w14:paraId="5EE358C1" w14:textId="77777777" w:rsidR="001B0E08" w:rsidRDefault="001B0E08" w:rsidP="00C7226A"/>
    <w:p w14:paraId="52D0C7D8" w14:textId="77777777" w:rsidR="001B0E08" w:rsidRDefault="001B0E08" w:rsidP="00C7226A"/>
    <w:p w14:paraId="2E8F7A3E" w14:textId="77777777" w:rsidR="001B0E08" w:rsidRDefault="001B0E08" w:rsidP="00C7226A"/>
    <w:p w14:paraId="51516F05" w14:textId="77777777" w:rsidR="001B0E08" w:rsidRDefault="001B0E08" w:rsidP="00C7226A"/>
    <w:p w14:paraId="3C1CEC22" w14:textId="77777777" w:rsidR="001B0E08" w:rsidRDefault="001B0E08" w:rsidP="00C7226A"/>
    <w:p w14:paraId="3C9B9B9C" w14:textId="77777777" w:rsidR="001B0E08" w:rsidRDefault="001B0E08" w:rsidP="00C7226A"/>
    <w:p w14:paraId="38AD7F8C" w14:textId="77777777" w:rsidR="001B0E08" w:rsidRDefault="001B0E08" w:rsidP="00C7226A"/>
    <w:p w14:paraId="7302E976" w14:textId="77777777" w:rsidR="001B0E08" w:rsidRDefault="001B0E08" w:rsidP="00C7226A"/>
    <w:p w14:paraId="51C33845" w14:textId="77777777" w:rsidR="001B0E08" w:rsidRDefault="001B0E08" w:rsidP="00C7226A"/>
    <w:p w14:paraId="49529831" w14:textId="77777777" w:rsidR="001B0E08" w:rsidRDefault="001B0E08" w:rsidP="00C7226A"/>
    <w:p w14:paraId="00A56393" w14:textId="77777777" w:rsidR="001B0E08" w:rsidRDefault="001B0E08" w:rsidP="00C7226A"/>
    <w:p w14:paraId="63E9B4B9" w14:textId="77777777" w:rsidR="001B0E08" w:rsidRDefault="001B0E08" w:rsidP="00C7226A"/>
    <w:p w14:paraId="17C71180" w14:textId="77777777" w:rsidR="001B0E08" w:rsidRDefault="001B0E08" w:rsidP="00C7226A"/>
    <w:p w14:paraId="4AF716D8" w14:textId="77777777" w:rsidR="001B0E08" w:rsidRDefault="001B0E08" w:rsidP="00C7226A"/>
    <w:p w14:paraId="043430EB" w14:textId="77777777" w:rsidR="001B0E08" w:rsidRDefault="001B0E08" w:rsidP="00C7226A"/>
    <w:p w14:paraId="61454FAE" w14:textId="77777777" w:rsidR="001B0E08" w:rsidRDefault="001B0E08" w:rsidP="00C7226A"/>
    <w:p w14:paraId="3B0EBBC6" w14:textId="77777777" w:rsidR="001B0E08" w:rsidRDefault="001B0E08" w:rsidP="00C7226A"/>
    <w:p w14:paraId="3F46748B" w14:textId="77777777" w:rsidR="001B0E08" w:rsidRDefault="001B0E08" w:rsidP="00C7226A"/>
    <w:p w14:paraId="0CF1DBA1" w14:textId="77777777" w:rsidR="001B0E08" w:rsidRDefault="001B0E08" w:rsidP="00C7226A"/>
    <w:p w14:paraId="35836EE1" w14:textId="77777777" w:rsidR="001B0E08" w:rsidRDefault="001B0E08" w:rsidP="00C7226A"/>
    <w:p w14:paraId="0E417AD8" w14:textId="77777777" w:rsidR="001B0E08" w:rsidRDefault="001B0E08" w:rsidP="00C7226A"/>
    <w:p w14:paraId="0112606D" w14:textId="77777777" w:rsidR="001B0E08" w:rsidRDefault="001B0E08" w:rsidP="00C7226A"/>
    <w:p w14:paraId="3909F2AA" w14:textId="77777777" w:rsidR="001B0E08" w:rsidRDefault="001B0E08"/>
    <w:p w14:paraId="4DAF3F05" w14:textId="77777777" w:rsidR="001B0E08" w:rsidRDefault="001B0E08" w:rsidP="00486017"/>
    <w:p w14:paraId="57119142" w14:textId="77777777" w:rsidR="001B0E08" w:rsidRDefault="001B0E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6B090" w14:textId="77777777" w:rsidR="00A00D13" w:rsidRDefault="00A00D13" w:rsidP="00C7226A"/>
  <w:p w14:paraId="61A03564" w14:textId="77777777" w:rsidR="00A00D13" w:rsidRDefault="00A00D13" w:rsidP="00C7226A"/>
  <w:p w14:paraId="5A2D1631" w14:textId="77777777" w:rsidR="00A00D13" w:rsidRDefault="00A00D13" w:rsidP="00C7226A"/>
  <w:p w14:paraId="0EB93FFA" w14:textId="77777777" w:rsidR="00A00D13" w:rsidRDefault="00A00D13" w:rsidP="00C7226A"/>
  <w:p w14:paraId="73D81C0E" w14:textId="77777777" w:rsidR="00A00D13" w:rsidRDefault="00A00D13" w:rsidP="00C7226A"/>
  <w:p w14:paraId="44B934CE" w14:textId="77777777" w:rsidR="00A00D13" w:rsidRDefault="00A00D13" w:rsidP="00C7226A"/>
  <w:p w14:paraId="102B9616" w14:textId="77777777" w:rsidR="00A00D13" w:rsidRDefault="00A00D13" w:rsidP="00C7226A"/>
  <w:p w14:paraId="732975E6" w14:textId="77777777" w:rsidR="00A00D13" w:rsidRDefault="00A00D13" w:rsidP="00C7226A"/>
  <w:p w14:paraId="189CE355" w14:textId="77777777" w:rsidR="00A00D13" w:rsidRDefault="00A00D13" w:rsidP="00C7226A"/>
  <w:p w14:paraId="55C9E136" w14:textId="77777777" w:rsidR="00A00D13" w:rsidRDefault="00A00D13" w:rsidP="00C7226A"/>
  <w:p w14:paraId="3CD1AA56" w14:textId="77777777" w:rsidR="00A00D13" w:rsidRDefault="00A00D13" w:rsidP="00C7226A"/>
  <w:p w14:paraId="5280774A" w14:textId="77777777" w:rsidR="00A00D13" w:rsidRDefault="00A00D13" w:rsidP="00C7226A"/>
  <w:p w14:paraId="256D27C1" w14:textId="77777777" w:rsidR="00A00D13" w:rsidRDefault="00A00D13" w:rsidP="00C7226A"/>
  <w:p w14:paraId="679AD0BB" w14:textId="77777777" w:rsidR="00A00D13" w:rsidRDefault="00A00D13" w:rsidP="00C7226A"/>
  <w:p w14:paraId="394689EC" w14:textId="77777777" w:rsidR="00A00D13" w:rsidRDefault="00A00D13" w:rsidP="00C7226A"/>
  <w:p w14:paraId="62260377" w14:textId="77777777" w:rsidR="00A00D13" w:rsidRDefault="00A00D13" w:rsidP="00C7226A"/>
  <w:p w14:paraId="675FD92D" w14:textId="77777777" w:rsidR="00A00D13" w:rsidRDefault="00A00D13" w:rsidP="00C7226A"/>
  <w:p w14:paraId="631B713B" w14:textId="77777777" w:rsidR="00A00D13" w:rsidRDefault="00A00D13" w:rsidP="00C7226A"/>
  <w:p w14:paraId="2ED3D521" w14:textId="77777777" w:rsidR="00A00D13" w:rsidRDefault="00A00D13" w:rsidP="00C7226A"/>
  <w:p w14:paraId="0FA40DA9" w14:textId="77777777" w:rsidR="00A00D13" w:rsidRDefault="00A00D13" w:rsidP="00C7226A"/>
  <w:p w14:paraId="23ACC87D" w14:textId="77777777" w:rsidR="00A00D13" w:rsidRDefault="00A00D13" w:rsidP="00C7226A"/>
  <w:p w14:paraId="369430D0" w14:textId="77777777" w:rsidR="00A00D13" w:rsidRDefault="00A00D13" w:rsidP="00C7226A"/>
  <w:p w14:paraId="6E216763" w14:textId="77777777" w:rsidR="00A00D13" w:rsidRDefault="00A00D13" w:rsidP="00C7226A"/>
  <w:p w14:paraId="12883A47" w14:textId="77777777" w:rsidR="00A00D13" w:rsidRDefault="00A00D13" w:rsidP="00C7226A"/>
  <w:p w14:paraId="0F306C45" w14:textId="77777777" w:rsidR="00A00D13" w:rsidRDefault="00A00D13" w:rsidP="00C7226A"/>
  <w:p w14:paraId="4FB64891" w14:textId="77777777" w:rsidR="00A00D13" w:rsidRDefault="00A00D13" w:rsidP="00C7226A"/>
  <w:p w14:paraId="1F0AB0AE" w14:textId="77777777" w:rsidR="00A00D13" w:rsidRDefault="00A00D13" w:rsidP="00C7226A"/>
  <w:p w14:paraId="7828BA0E" w14:textId="77777777" w:rsidR="00A00D13" w:rsidRDefault="00A00D13" w:rsidP="00C7226A"/>
  <w:p w14:paraId="4D76A9CA" w14:textId="77777777" w:rsidR="00A00D13" w:rsidRDefault="00A00D13" w:rsidP="00C7226A"/>
  <w:p w14:paraId="5C5C8A37" w14:textId="77777777" w:rsidR="00A00D13" w:rsidRDefault="00A00D13" w:rsidP="00C7226A"/>
  <w:p w14:paraId="652F4608" w14:textId="77777777" w:rsidR="00A00D13" w:rsidRDefault="00A00D13" w:rsidP="00C7226A"/>
  <w:p w14:paraId="619E89E1" w14:textId="77777777" w:rsidR="00A00D13" w:rsidRDefault="00A00D13" w:rsidP="00C7226A"/>
  <w:p w14:paraId="1A1C68F0" w14:textId="77777777" w:rsidR="00A00D13" w:rsidRDefault="00A00D13" w:rsidP="00C7226A"/>
  <w:p w14:paraId="4EF27DC1" w14:textId="77777777" w:rsidR="00A00D13" w:rsidRDefault="00A00D13" w:rsidP="00C7226A"/>
  <w:p w14:paraId="47CF224A" w14:textId="77777777" w:rsidR="00A00D13" w:rsidRDefault="00A00D13" w:rsidP="00C7226A"/>
  <w:p w14:paraId="70634E2A" w14:textId="77777777" w:rsidR="00A00D13" w:rsidRDefault="00A00D13" w:rsidP="00C7226A"/>
  <w:p w14:paraId="2CBAA6EE" w14:textId="77777777" w:rsidR="00A00D13" w:rsidRDefault="00A00D13" w:rsidP="00C7226A"/>
  <w:p w14:paraId="0FA2D41A" w14:textId="77777777" w:rsidR="00A00D13" w:rsidRDefault="00A00D13" w:rsidP="00C7226A"/>
  <w:p w14:paraId="74AFA28A" w14:textId="77777777" w:rsidR="00A00D13" w:rsidRDefault="00A00D13" w:rsidP="00C7226A"/>
  <w:p w14:paraId="10FB71B6" w14:textId="77777777" w:rsidR="00A00D13" w:rsidRDefault="00A00D13" w:rsidP="00C7226A"/>
  <w:p w14:paraId="1946040C" w14:textId="77777777" w:rsidR="00A00D13" w:rsidRDefault="00A00D13" w:rsidP="00C7226A"/>
  <w:p w14:paraId="2E160B4A" w14:textId="77777777" w:rsidR="00A00D13" w:rsidRDefault="00A00D13" w:rsidP="00C7226A"/>
  <w:p w14:paraId="1EBBE1F0" w14:textId="77777777" w:rsidR="00A00D13" w:rsidRDefault="00A00D13" w:rsidP="00C7226A"/>
  <w:p w14:paraId="28D775AD" w14:textId="77777777" w:rsidR="00A00D13" w:rsidRDefault="00A00D13" w:rsidP="00C7226A"/>
  <w:p w14:paraId="6CCA3E3E" w14:textId="77777777" w:rsidR="00A00D13" w:rsidRDefault="00A00D13" w:rsidP="00C7226A"/>
  <w:p w14:paraId="25C2CCE8" w14:textId="77777777" w:rsidR="00A00D13" w:rsidRDefault="00A00D13" w:rsidP="00C7226A"/>
  <w:p w14:paraId="3D3BA7D7" w14:textId="77777777" w:rsidR="00A00D13" w:rsidRDefault="00A00D13" w:rsidP="00C7226A"/>
  <w:p w14:paraId="34A2A87D" w14:textId="77777777" w:rsidR="00A00D13" w:rsidRDefault="00A00D13" w:rsidP="00C7226A"/>
  <w:p w14:paraId="5F26A4E4" w14:textId="77777777" w:rsidR="00A00D13" w:rsidRDefault="00A00D13" w:rsidP="00C7226A"/>
  <w:p w14:paraId="6890A4BA" w14:textId="77777777" w:rsidR="00A00D13" w:rsidRDefault="00A00D13" w:rsidP="00C7226A"/>
  <w:p w14:paraId="100C74FA" w14:textId="77777777" w:rsidR="00A00D13" w:rsidRDefault="00A00D13" w:rsidP="00C7226A"/>
  <w:p w14:paraId="48F04288" w14:textId="77777777" w:rsidR="00A00D13" w:rsidRDefault="00A00D13" w:rsidP="00C7226A"/>
  <w:p w14:paraId="44353F96" w14:textId="77777777" w:rsidR="00A00D13" w:rsidRDefault="00A00D13" w:rsidP="00C7226A"/>
  <w:p w14:paraId="49D531B6" w14:textId="77777777" w:rsidR="00A00D13" w:rsidRDefault="00A00D13" w:rsidP="00C7226A"/>
  <w:p w14:paraId="12E0F341" w14:textId="77777777" w:rsidR="00A00D13" w:rsidRDefault="00A00D13" w:rsidP="00C7226A"/>
  <w:p w14:paraId="5AE0B9D0" w14:textId="77777777" w:rsidR="00A00D13" w:rsidRDefault="00A00D13" w:rsidP="00C7226A"/>
  <w:p w14:paraId="7A45390D" w14:textId="77777777" w:rsidR="00A00D13" w:rsidRDefault="00A00D13" w:rsidP="00C7226A"/>
  <w:p w14:paraId="4CAA956B" w14:textId="77777777" w:rsidR="00A00D13" w:rsidRDefault="00A00D13" w:rsidP="00C7226A"/>
  <w:p w14:paraId="473300B6" w14:textId="77777777" w:rsidR="00A00D13" w:rsidRDefault="00A00D13" w:rsidP="00C7226A"/>
  <w:p w14:paraId="0AAF33F7" w14:textId="77777777" w:rsidR="00A00D13" w:rsidRDefault="00A00D13" w:rsidP="00C7226A"/>
  <w:p w14:paraId="7E694924" w14:textId="77777777" w:rsidR="00A00D13" w:rsidRDefault="00A00D13" w:rsidP="00C7226A"/>
  <w:p w14:paraId="2827F60C" w14:textId="77777777" w:rsidR="00A00D13" w:rsidRDefault="00A00D13" w:rsidP="00C7226A"/>
  <w:p w14:paraId="2016E987" w14:textId="77777777" w:rsidR="00A00D13" w:rsidRDefault="00A00D13" w:rsidP="00C7226A"/>
  <w:p w14:paraId="2A09983E" w14:textId="77777777" w:rsidR="00A00D13" w:rsidRDefault="00A00D13" w:rsidP="00C7226A"/>
  <w:p w14:paraId="4D223ED7" w14:textId="77777777" w:rsidR="00A00D13" w:rsidRDefault="00A00D13" w:rsidP="00C7226A"/>
  <w:p w14:paraId="35D1A06A" w14:textId="77777777" w:rsidR="00A00D13" w:rsidRDefault="00A00D13" w:rsidP="00C7226A"/>
  <w:p w14:paraId="4603C1F9" w14:textId="77777777" w:rsidR="00A00D13" w:rsidRDefault="00A00D13" w:rsidP="00C7226A"/>
  <w:p w14:paraId="19354187" w14:textId="77777777" w:rsidR="00A00D13" w:rsidRDefault="00A00D13" w:rsidP="00C7226A"/>
  <w:p w14:paraId="2B1FAA3E" w14:textId="77777777" w:rsidR="00A00D13" w:rsidRDefault="00A00D13" w:rsidP="00C7226A"/>
  <w:p w14:paraId="78D2C9F6" w14:textId="77777777" w:rsidR="00A00D13" w:rsidRDefault="00A00D13" w:rsidP="00C7226A"/>
  <w:p w14:paraId="499AE079" w14:textId="77777777" w:rsidR="00A00D13" w:rsidRDefault="00A00D13" w:rsidP="00C7226A"/>
  <w:p w14:paraId="55A25068" w14:textId="77777777" w:rsidR="00A00D13" w:rsidRDefault="00A00D13" w:rsidP="00C7226A"/>
  <w:p w14:paraId="4EF38670" w14:textId="77777777" w:rsidR="00A00D13" w:rsidRDefault="00A00D13" w:rsidP="00C7226A"/>
  <w:p w14:paraId="6F795CAA" w14:textId="77777777" w:rsidR="00A00D13" w:rsidRDefault="00A00D13"/>
  <w:p w14:paraId="1DE4C7C4" w14:textId="77777777" w:rsidR="00A00D13" w:rsidRDefault="00A00D13" w:rsidP="00486017"/>
  <w:p w14:paraId="6CD07428" w14:textId="77777777" w:rsidR="00A00D13" w:rsidRDefault="00A00D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DA7D8" w14:textId="77777777" w:rsidR="00A00D13" w:rsidRDefault="00A00D13" w:rsidP="00C7226A"/>
  <w:p w14:paraId="7B4CBC91" w14:textId="77777777" w:rsidR="00A00D13" w:rsidRDefault="00A00D13"/>
  <w:p w14:paraId="49EB023B" w14:textId="77777777" w:rsidR="00A00D13" w:rsidRDefault="00A00D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0981B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881E4DE0"/>
    <w:lvl w:ilvl="0">
      <w:start w:val="1"/>
      <w:numFmt w:val="decimal"/>
      <w:pStyle w:val="ListNumber2"/>
      <w:lvlText w:val="%1."/>
      <w:lvlJc w:val="left"/>
      <w:pPr>
        <w:tabs>
          <w:tab w:val="num" w:pos="643"/>
        </w:tabs>
        <w:ind w:left="643" w:hanging="360"/>
      </w:pPr>
    </w:lvl>
  </w:abstractNum>
  <w:abstractNum w:abstractNumId="2" w15:restartNumberingAfterBreak="0">
    <w:nsid w:val="FFFFFF82"/>
    <w:multiLevelType w:val="singleLevel"/>
    <w:tmpl w:val="DD06DD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0C265DCA"/>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6FC2E8E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DD92EE5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F840F6"/>
    <w:multiLevelType w:val="hybridMultilevel"/>
    <w:tmpl w:val="BC106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63D7764"/>
    <w:multiLevelType w:val="hybridMultilevel"/>
    <w:tmpl w:val="2DAEB2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F42E88"/>
    <w:multiLevelType w:val="hybridMultilevel"/>
    <w:tmpl w:val="50F07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305D3D"/>
    <w:multiLevelType w:val="hybridMultilevel"/>
    <w:tmpl w:val="7B6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F027F1"/>
    <w:multiLevelType w:val="hybridMultilevel"/>
    <w:tmpl w:val="E3BE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D0B2B"/>
    <w:multiLevelType w:val="hybridMultilevel"/>
    <w:tmpl w:val="541406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15643FC"/>
    <w:multiLevelType w:val="multilevel"/>
    <w:tmpl w:val="838CF4D8"/>
    <w:styleLink w:val="APPLICABLEDOCS"/>
    <w:lvl w:ilvl="0">
      <w:start w:val="1"/>
      <w:numFmt w:val="decimal"/>
      <w:lvlText w:val="[AD%1]"/>
      <w:lvlJc w:val="left"/>
      <w:pPr>
        <w:tabs>
          <w:tab w:val="num" w:pos="680"/>
        </w:tabs>
        <w:ind w:left="680" w:hanging="680"/>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12631CA7"/>
    <w:multiLevelType w:val="multilevel"/>
    <w:tmpl w:val="796A7E9A"/>
    <w:styleLink w:val="REFDOCS"/>
    <w:lvl w:ilvl="0">
      <w:start w:val="1"/>
      <w:numFmt w:val="decimal"/>
      <w:lvlText w:val="[RD%1]"/>
      <w:lvlJc w:val="left"/>
      <w:pPr>
        <w:tabs>
          <w:tab w:val="num" w:pos="680"/>
        </w:tabs>
        <w:ind w:left="680" w:hanging="680"/>
      </w:pPr>
      <w:rPr>
        <w:rFonts w:ascii="Arial" w:hAnsi="Arial" w:hint="default"/>
        <w:b w:val="0"/>
        <w:i w:val="0"/>
        <w:color w:val="auto"/>
        <w:sz w:val="20"/>
      </w:rPr>
    </w:lvl>
    <w:lvl w:ilvl="1">
      <w:start w:val="1"/>
      <w:numFmt w:val="decimal"/>
      <w:lvlText w:val="5.%2"/>
      <w:lvlJc w:val="left"/>
      <w:pPr>
        <w:tabs>
          <w:tab w:val="num" w:pos="360"/>
        </w:tabs>
        <w:ind w:left="360" w:hanging="360"/>
      </w:pPr>
      <w:rPr>
        <w:rFonts w:hint="default"/>
      </w:rPr>
    </w:lvl>
    <w:lvl w:ilvl="2">
      <w:start w:val="1"/>
      <w:numFmt w:val="decimal"/>
      <w:lvlText w:val="3.1.%3"/>
      <w:lvlJc w:val="left"/>
      <w:pPr>
        <w:tabs>
          <w:tab w:val="num" w:pos="360"/>
        </w:tabs>
        <w:ind w:left="360" w:hanging="360"/>
      </w:pPr>
      <w:rPr>
        <w:rFonts w:hint="default"/>
        <w:b w:val="0"/>
        <w:i w:val="0"/>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2E05CDD"/>
    <w:multiLevelType w:val="hybridMultilevel"/>
    <w:tmpl w:val="93B06468"/>
    <w:lvl w:ilvl="0" w:tplc="D20EF4BA">
      <w:start w:val="1"/>
      <w:numFmt w:val="decimal"/>
      <w:pStyle w:val="GUIDELINEv4"/>
      <w:lvlText w:val="[G%1]"/>
      <w:lvlJc w:val="left"/>
      <w:pPr>
        <w:tabs>
          <w:tab w:val="num" w:pos="794"/>
        </w:tabs>
        <w:ind w:left="794" w:hanging="794"/>
      </w:pPr>
      <w:rPr>
        <w:rFonts w:hint="default"/>
      </w:rPr>
    </w:lvl>
    <w:lvl w:ilvl="1" w:tplc="0DC8F016" w:tentative="1">
      <w:start w:val="1"/>
      <w:numFmt w:val="lowerLetter"/>
      <w:lvlText w:val="%2."/>
      <w:lvlJc w:val="left"/>
      <w:pPr>
        <w:tabs>
          <w:tab w:val="num" w:pos="1440"/>
        </w:tabs>
        <w:ind w:left="1440" w:hanging="360"/>
      </w:pPr>
    </w:lvl>
    <w:lvl w:ilvl="2" w:tplc="1A70B258" w:tentative="1">
      <w:start w:val="1"/>
      <w:numFmt w:val="lowerRoman"/>
      <w:lvlText w:val="%3."/>
      <w:lvlJc w:val="right"/>
      <w:pPr>
        <w:tabs>
          <w:tab w:val="num" w:pos="2160"/>
        </w:tabs>
        <w:ind w:left="2160" w:hanging="180"/>
      </w:pPr>
    </w:lvl>
    <w:lvl w:ilvl="3" w:tplc="52D427A6" w:tentative="1">
      <w:start w:val="1"/>
      <w:numFmt w:val="decimal"/>
      <w:lvlText w:val="%4."/>
      <w:lvlJc w:val="left"/>
      <w:pPr>
        <w:tabs>
          <w:tab w:val="num" w:pos="2880"/>
        </w:tabs>
        <w:ind w:left="2880" w:hanging="360"/>
      </w:pPr>
    </w:lvl>
    <w:lvl w:ilvl="4" w:tplc="5F6E5664" w:tentative="1">
      <w:start w:val="1"/>
      <w:numFmt w:val="lowerLetter"/>
      <w:lvlText w:val="%5."/>
      <w:lvlJc w:val="left"/>
      <w:pPr>
        <w:tabs>
          <w:tab w:val="num" w:pos="3600"/>
        </w:tabs>
        <w:ind w:left="3600" w:hanging="360"/>
      </w:pPr>
    </w:lvl>
    <w:lvl w:ilvl="5" w:tplc="CF68426A" w:tentative="1">
      <w:start w:val="1"/>
      <w:numFmt w:val="lowerRoman"/>
      <w:lvlText w:val="%6."/>
      <w:lvlJc w:val="right"/>
      <w:pPr>
        <w:tabs>
          <w:tab w:val="num" w:pos="4320"/>
        </w:tabs>
        <w:ind w:left="4320" w:hanging="180"/>
      </w:pPr>
    </w:lvl>
    <w:lvl w:ilvl="6" w:tplc="292274DC" w:tentative="1">
      <w:start w:val="1"/>
      <w:numFmt w:val="decimal"/>
      <w:lvlText w:val="%7."/>
      <w:lvlJc w:val="left"/>
      <w:pPr>
        <w:tabs>
          <w:tab w:val="num" w:pos="5040"/>
        </w:tabs>
        <w:ind w:left="5040" w:hanging="360"/>
      </w:pPr>
    </w:lvl>
    <w:lvl w:ilvl="7" w:tplc="9C96A1D8" w:tentative="1">
      <w:start w:val="1"/>
      <w:numFmt w:val="lowerLetter"/>
      <w:lvlText w:val="%8."/>
      <w:lvlJc w:val="left"/>
      <w:pPr>
        <w:tabs>
          <w:tab w:val="num" w:pos="5760"/>
        </w:tabs>
        <w:ind w:left="5760" w:hanging="360"/>
      </w:pPr>
    </w:lvl>
    <w:lvl w:ilvl="8" w:tplc="4D761AD0" w:tentative="1">
      <w:start w:val="1"/>
      <w:numFmt w:val="lowerRoman"/>
      <w:lvlText w:val="%9."/>
      <w:lvlJc w:val="right"/>
      <w:pPr>
        <w:tabs>
          <w:tab w:val="num" w:pos="6480"/>
        </w:tabs>
        <w:ind w:left="6480" w:hanging="180"/>
      </w:pPr>
    </w:lvl>
  </w:abstractNum>
  <w:abstractNum w:abstractNumId="15" w15:restartNumberingAfterBreak="0">
    <w:nsid w:val="1689415E"/>
    <w:multiLevelType w:val="hybridMultilevel"/>
    <w:tmpl w:val="782A73BE"/>
    <w:lvl w:ilvl="0" w:tplc="58AE8982">
      <w:start w:val="1"/>
      <w:numFmt w:val="bullet"/>
      <w:pStyle w:val="BULLETDARKL1ALLV4"/>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6" w15:restartNumberingAfterBreak="0">
    <w:nsid w:val="188F4F39"/>
    <w:multiLevelType w:val="hybridMultilevel"/>
    <w:tmpl w:val="DBAE2C78"/>
    <w:lvl w:ilvl="0" w:tplc="83F6F740">
      <w:start w:val="1"/>
      <w:numFmt w:val="decimal"/>
      <w:pStyle w:val="RD-REFDOCv4"/>
      <w:lvlText w:val="[RD%1]"/>
      <w:lvlJc w:val="left"/>
      <w:pPr>
        <w:tabs>
          <w:tab w:val="num" w:pos="794"/>
        </w:tabs>
        <w:ind w:left="794" w:hanging="794"/>
      </w:pPr>
      <w:rPr>
        <w:rFonts w:ascii="Times New Roman" w:hAnsi="Times New Roman" w:cs="Times New Roman"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7" w15:restartNumberingAfterBreak="0">
    <w:nsid w:val="22FC5B13"/>
    <w:multiLevelType w:val="hybridMultilevel"/>
    <w:tmpl w:val="52F4B03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3790D6A"/>
    <w:multiLevelType w:val="hybridMultilevel"/>
    <w:tmpl w:val="9354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BE4E03"/>
    <w:multiLevelType w:val="hybridMultilevel"/>
    <w:tmpl w:val="F9EA3EDE"/>
    <w:lvl w:ilvl="0" w:tplc="388E31CE">
      <w:start w:val="1"/>
      <w:numFmt w:val="bullet"/>
      <w:pStyle w:val="BULLETEMPTYL2V4"/>
      <w:lvlText w:val="o"/>
      <w:lvlJc w:val="left"/>
      <w:pPr>
        <w:ind w:left="700" w:hanging="360"/>
      </w:pPr>
      <w:rPr>
        <w:rFonts w:ascii="Courier New" w:hAnsi="Courier New" w:cs="Wingdings" w:hint="default"/>
      </w:rPr>
    </w:lvl>
    <w:lvl w:ilvl="1" w:tplc="08090019">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02730A"/>
    <w:multiLevelType w:val="hybridMultilevel"/>
    <w:tmpl w:val="41DAA59E"/>
    <w:lvl w:ilvl="0" w:tplc="0C0A000F">
      <w:start w:val="1"/>
      <w:numFmt w:val="decimal"/>
      <w:lvlText w:val="%1."/>
      <w:lvlJc w:val="left"/>
      <w:pPr>
        <w:ind w:left="644" w:hanging="360"/>
      </w:p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1" w15:restartNumberingAfterBreak="0">
    <w:nsid w:val="31204668"/>
    <w:multiLevelType w:val="hybridMultilevel"/>
    <w:tmpl w:val="878EB73C"/>
    <w:lvl w:ilvl="0" w:tplc="056661E2">
      <w:start w:val="1"/>
      <w:numFmt w:val="bullet"/>
      <w:lvlText w:val=""/>
      <w:lvlJc w:val="left"/>
      <w:pPr>
        <w:ind w:left="720" w:hanging="360"/>
      </w:pPr>
      <w:rPr>
        <w:rFonts w:ascii="Wingdings" w:eastAsia="平成明朝"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2E4446"/>
    <w:multiLevelType w:val="hybridMultilevel"/>
    <w:tmpl w:val="D2D8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60337A"/>
    <w:multiLevelType w:val="multilevel"/>
    <w:tmpl w:val="2A6E23B4"/>
    <w:styleLink w:val="INPUTS"/>
    <w:lvl w:ilvl="0">
      <w:start w:val="1"/>
      <w:numFmt w:val="decimal"/>
      <w:lvlText w:val="[I%1]"/>
      <w:lvlJc w:val="left"/>
      <w:pPr>
        <w:tabs>
          <w:tab w:val="num" w:pos="567"/>
        </w:tabs>
        <w:ind w:left="567" w:hanging="567"/>
      </w:pPr>
      <w:rPr>
        <w:rFonts w:ascii="Arial" w:eastAsia="平成明朝" w:hAnsi="Arial"/>
      </w:rPr>
    </w:lvl>
    <w:lvl w:ilvl="1">
      <w:start w:val="1"/>
      <w:numFmt w:val="none"/>
      <w:lvlText w:val="4"/>
      <w:lvlJc w:val="left"/>
      <w:pPr>
        <w:tabs>
          <w:tab w:val="num" w:pos="792"/>
        </w:tabs>
        <w:ind w:left="792" w:hanging="432"/>
      </w:pPr>
      <w:rPr>
        <w:rFonts w:hint="default"/>
        <w:b/>
        <w:i w:val="0"/>
        <w:color w:val="0000FF"/>
      </w:rPr>
    </w:lvl>
    <w:lvl w:ilvl="2">
      <w:start w:val="1"/>
      <w:numFmt w:val="decimal"/>
      <w:lvlText w:val="6.1.%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64F20EE"/>
    <w:multiLevelType w:val="hybridMultilevel"/>
    <w:tmpl w:val="0A607EE4"/>
    <w:lvl w:ilvl="0" w:tplc="DE4A5816">
      <w:start w:val="1"/>
      <w:numFmt w:val="bullet"/>
      <w:pStyle w:val="BULLETDASHREFV4"/>
      <w:lvlText w:val=""/>
      <w:lvlJc w:val="left"/>
      <w:pPr>
        <w:tabs>
          <w:tab w:val="num" w:pos="1492"/>
        </w:tabs>
        <w:ind w:left="1492" w:hanging="360"/>
      </w:pPr>
      <w:rPr>
        <w:rFonts w:ascii="Symbol" w:hAnsi="Symbol" w:hint="default"/>
      </w:rPr>
    </w:lvl>
    <w:lvl w:ilvl="1" w:tplc="DDDA819E" w:tentative="1">
      <w:start w:val="1"/>
      <w:numFmt w:val="bullet"/>
      <w:lvlText w:val="o"/>
      <w:lvlJc w:val="left"/>
      <w:pPr>
        <w:tabs>
          <w:tab w:val="num" w:pos="1440"/>
        </w:tabs>
        <w:ind w:left="1440" w:hanging="360"/>
      </w:pPr>
      <w:rPr>
        <w:rFonts w:ascii="Courier New" w:hAnsi="Courier New" w:cs="Courier New" w:hint="default"/>
      </w:rPr>
    </w:lvl>
    <w:lvl w:ilvl="2" w:tplc="2D00A9CC" w:tentative="1">
      <w:start w:val="1"/>
      <w:numFmt w:val="bullet"/>
      <w:lvlText w:val=""/>
      <w:lvlJc w:val="left"/>
      <w:pPr>
        <w:tabs>
          <w:tab w:val="num" w:pos="2160"/>
        </w:tabs>
        <w:ind w:left="2160" w:hanging="360"/>
      </w:pPr>
      <w:rPr>
        <w:rFonts w:ascii="Wingdings" w:hAnsi="Wingdings" w:hint="default"/>
      </w:rPr>
    </w:lvl>
    <w:lvl w:ilvl="3" w:tplc="71703062" w:tentative="1">
      <w:start w:val="1"/>
      <w:numFmt w:val="bullet"/>
      <w:lvlText w:val=""/>
      <w:lvlJc w:val="left"/>
      <w:pPr>
        <w:tabs>
          <w:tab w:val="num" w:pos="2880"/>
        </w:tabs>
        <w:ind w:left="2880" w:hanging="360"/>
      </w:pPr>
      <w:rPr>
        <w:rFonts w:ascii="Symbol" w:hAnsi="Symbol" w:hint="default"/>
      </w:rPr>
    </w:lvl>
    <w:lvl w:ilvl="4" w:tplc="9C784404" w:tentative="1">
      <w:start w:val="1"/>
      <w:numFmt w:val="bullet"/>
      <w:lvlText w:val="o"/>
      <w:lvlJc w:val="left"/>
      <w:pPr>
        <w:tabs>
          <w:tab w:val="num" w:pos="3600"/>
        </w:tabs>
        <w:ind w:left="3600" w:hanging="360"/>
      </w:pPr>
      <w:rPr>
        <w:rFonts w:ascii="Courier New" w:hAnsi="Courier New" w:cs="Courier New" w:hint="default"/>
      </w:rPr>
    </w:lvl>
    <w:lvl w:ilvl="5" w:tplc="E318CA60" w:tentative="1">
      <w:start w:val="1"/>
      <w:numFmt w:val="bullet"/>
      <w:lvlText w:val=""/>
      <w:lvlJc w:val="left"/>
      <w:pPr>
        <w:tabs>
          <w:tab w:val="num" w:pos="4320"/>
        </w:tabs>
        <w:ind w:left="4320" w:hanging="360"/>
      </w:pPr>
      <w:rPr>
        <w:rFonts w:ascii="Wingdings" w:hAnsi="Wingdings" w:hint="default"/>
      </w:rPr>
    </w:lvl>
    <w:lvl w:ilvl="6" w:tplc="55D2DAB2" w:tentative="1">
      <w:start w:val="1"/>
      <w:numFmt w:val="bullet"/>
      <w:lvlText w:val=""/>
      <w:lvlJc w:val="left"/>
      <w:pPr>
        <w:tabs>
          <w:tab w:val="num" w:pos="5040"/>
        </w:tabs>
        <w:ind w:left="5040" w:hanging="360"/>
      </w:pPr>
      <w:rPr>
        <w:rFonts w:ascii="Symbol" w:hAnsi="Symbol" w:hint="default"/>
      </w:rPr>
    </w:lvl>
    <w:lvl w:ilvl="7" w:tplc="8B4EC1AC" w:tentative="1">
      <w:start w:val="1"/>
      <w:numFmt w:val="bullet"/>
      <w:lvlText w:val="o"/>
      <w:lvlJc w:val="left"/>
      <w:pPr>
        <w:tabs>
          <w:tab w:val="num" w:pos="5760"/>
        </w:tabs>
        <w:ind w:left="5760" w:hanging="360"/>
      </w:pPr>
      <w:rPr>
        <w:rFonts w:ascii="Courier New" w:hAnsi="Courier New" w:cs="Courier New" w:hint="default"/>
      </w:rPr>
    </w:lvl>
    <w:lvl w:ilvl="8" w:tplc="7A580B5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743359A"/>
    <w:multiLevelType w:val="multilevel"/>
    <w:tmpl w:val="9EFA780A"/>
    <w:styleLink w:val="StyleOutlinenumberedLatin14pt"/>
    <w:lvl w:ilvl="0">
      <w:start w:val="1"/>
      <w:numFmt w:val="decimal"/>
      <w:lvlText w:val="%1"/>
      <w:lvlJc w:val="left"/>
      <w:pPr>
        <w:tabs>
          <w:tab w:val="num" w:pos="432"/>
        </w:tabs>
        <w:ind w:left="432" w:hanging="432"/>
      </w:pPr>
      <w:rPr>
        <w:rFonts w:ascii="Arial" w:hAnsi="Arial" w:hint="default"/>
        <w:b/>
        <w:sz w:val="24"/>
      </w:rPr>
    </w:lvl>
    <w:lvl w:ilvl="1">
      <w:start w:val="1"/>
      <w:numFmt w:val="decimal"/>
      <w:lvlText w:val="%1.%2"/>
      <w:lvlJc w:val="left"/>
      <w:pPr>
        <w:tabs>
          <w:tab w:val="num" w:pos="576"/>
        </w:tabs>
        <w:ind w:left="576" w:hanging="576"/>
      </w:pPr>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77"/>
        </w:tabs>
        <w:ind w:left="1077" w:hanging="720"/>
      </w:pPr>
      <w:rPr>
        <w:rFonts w:ascii="Arial" w:eastAsia="平成明朝" w:hAnsi="Arial"/>
        <w:sz w:val="28"/>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ADB10FF"/>
    <w:multiLevelType w:val="hybridMultilevel"/>
    <w:tmpl w:val="CDCA5CBE"/>
    <w:lvl w:ilvl="0" w:tplc="14B48590">
      <w:start w:val="1"/>
      <w:numFmt w:val="decimal"/>
      <w:lvlText w:val="Guideline 1-%1."/>
      <w:lvlJc w:val="left"/>
      <w:pPr>
        <w:ind w:left="1656" w:hanging="360"/>
      </w:pPr>
      <w:rPr>
        <w:rFonts w:hint="default"/>
      </w:rPr>
    </w:lvl>
    <w:lvl w:ilvl="1" w:tplc="9E467C2A">
      <w:start w:val="1"/>
      <w:numFmt w:val="decimal"/>
      <w:pStyle w:val="CODACNegative"/>
      <w:lvlText w:val="Guideline 1-%2."/>
      <w:lvlJc w:val="left"/>
      <w:pPr>
        <w:ind w:left="2203" w:hanging="360"/>
      </w:pPr>
      <w:rPr>
        <w:rFonts w:hint="default"/>
      </w:rPr>
    </w:lvl>
    <w:lvl w:ilvl="2" w:tplc="5668432C">
      <w:numFmt w:val="bullet"/>
      <w:lvlText w:val="•"/>
      <w:lvlJc w:val="left"/>
      <w:pPr>
        <w:ind w:left="2340" w:hanging="360"/>
      </w:pPr>
      <w:rPr>
        <w:rFonts w:ascii="Calibri" w:eastAsia="平成明朝"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4A4BFB"/>
    <w:multiLevelType w:val="multilevel"/>
    <w:tmpl w:val="96C6A54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3908"/>
        </w:tabs>
        <w:ind w:left="3908" w:hanging="576"/>
      </w:pPr>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er3V4"/>
      <w:lvlText w:val="%1.%2.%3"/>
      <w:lvlJc w:val="left"/>
      <w:pPr>
        <w:tabs>
          <w:tab w:val="num" w:pos="1077"/>
        </w:tabs>
        <w:ind w:left="1077" w:hanging="720"/>
      </w:pPr>
      <w:rPr>
        <w:rFonts w:hint="default"/>
        <w:lang w:val="en-US"/>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2C52F6E"/>
    <w:multiLevelType w:val="hybridMultilevel"/>
    <w:tmpl w:val="06426572"/>
    <w:lvl w:ilvl="0" w:tplc="9FF0652E">
      <w:start w:val="1"/>
      <w:numFmt w:val="decimal"/>
      <w:pStyle w:val="NUML2V4"/>
      <w:lvlText w:val="%1)"/>
      <w:lvlJc w:val="left"/>
      <w:pPr>
        <w:ind w:left="1060" w:hanging="360"/>
      </w:pPr>
    </w:lvl>
    <w:lvl w:ilvl="1" w:tplc="151882CC" w:tentative="1">
      <w:start w:val="1"/>
      <w:numFmt w:val="lowerLetter"/>
      <w:lvlText w:val="%2."/>
      <w:lvlJc w:val="left"/>
      <w:pPr>
        <w:ind w:left="1780" w:hanging="360"/>
      </w:pPr>
    </w:lvl>
    <w:lvl w:ilvl="2" w:tplc="5696203E" w:tentative="1">
      <w:start w:val="1"/>
      <w:numFmt w:val="lowerRoman"/>
      <w:lvlText w:val="%3."/>
      <w:lvlJc w:val="right"/>
      <w:pPr>
        <w:ind w:left="2500" w:hanging="180"/>
      </w:pPr>
    </w:lvl>
    <w:lvl w:ilvl="3" w:tplc="338A9A30" w:tentative="1">
      <w:start w:val="1"/>
      <w:numFmt w:val="decimal"/>
      <w:lvlText w:val="%4."/>
      <w:lvlJc w:val="left"/>
      <w:pPr>
        <w:ind w:left="3220" w:hanging="360"/>
      </w:pPr>
    </w:lvl>
    <w:lvl w:ilvl="4" w:tplc="B370646E" w:tentative="1">
      <w:start w:val="1"/>
      <w:numFmt w:val="lowerLetter"/>
      <w:lvlText w:val="%5."/>
      <w:lvlJc w:val="left"/>
      <w:pPr>
        <w:ind w:left="3940" w:hanging="360"/>
      </w:pPr>
    </w:lvl>
    <w:lvl w:ilvl="5" w:tplc="29063A5E" w:tentative="1">
      <w:start w:val="1"/>
      <w:numFmt w:val="lowerRoman"/>
      <w:lvlText w:val="%6."/>
      <w:lvlJc w:val="right"/>
      <w:pPr>
        <w:ind w:left="4660" w:hanging="180"/>
      </w:pPr>
    </w:lvl>
    <w:lvl w:ilvl="6" w:tplc="7166C290" w:tentative="1">
      <w:start w:val="1"/>
      <w:numFmt w:val="decimal"/>
      <w:lvlText w:val="%7."/>
      <w:lvlJc w:val="left"/>
      <w:pPr>
        <w:ind w:left="5380" w:hanging="360"/>
      </w:pPr>
    </w:lvl>
    <w:lvl w:ilvl="7" w:tplc="B584278E" w:tentative="1">
      <w:start w:val="1"/>
      <w:numFmt w:val="lowerLetter"/>
      <w:lvlText w:val="%8."/>
      <w:lvlJc w:val="left"/>
      <w:pPr>
        <w:ind w:left="6100" w:hanging="360"/>
      </w:pPr>
    </w:lvl>
    <w:lvl w:ilvl="8" w:tplc="BE00901A" w:tentative="1">
      <w:start w:val="1"/>
      <w:numFmt w:val="lowerRoman"/>
      <w:lvlText w:val="%9."/>
      <w:lvlJc w:val="right"/>
      <w:pPr>
        <w:ind w:left="6820" w:hanging="180"/>
      </w:pPr>
    </w:lvl>
  </w:abstractNum>
  <w:abstractNum w:abstractNumId="29" w15:restartNumberingAfterBreak="0">
    <w:nsid w:val="44A35342"/>
    <w:multiLevelType w:val="hybridMultilevel"/>
    <w:tmpl w:val="811CB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EA5C33"/>
    <w:multiLevelType w:val="multilevel"/>
    <w:tmpl w:val="FDA8C458"/>
    <w:styleLink w:val="RULES"/>
    <w:lvl w:ilvl="0">
      <w:start w:val="1"/>
      <w:numFmt w:val="decimal"/>
      <w:lvlText w:val="[R%1]"/>
      <w:lvlJc w:val="left"/>
      <w:pPr>
        <w:tabs>
          <w:tab w:val="num" w:pos="567"/>
        </w:tabs>
        <w:ind w:left="567" w:hanging="567"/>
      </w:pPr>
      <w:rPr>
        <w:rFonts w:ascii="Arial" w:eastAsia="平成明朝" w:hAnsi="Arial"/>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47C176BE"/>
    <w:multiLevelType w:val="hybridMultilevel"/>
    <w:tmpl w:val="9EEADFBA"/>
    <w:lvl w:ilvl="0" w:tplc="0B46B6AC">
      <w:start w:val="1"/>
      <w:numFmt w:val="decimal"/>
      <w:pStyle w:val="AD-APPDOCV4"/>
      <w:lvlText w:val="[AD%1]"/>
      <w:lvlJc w:val="left"/>
      <w:pPr>
        <w:tabs>
          <w:tab w:val="num" w:pos="794"/>
        </w:tabs>
        <w:ind w:left="794" w:hanging="794"/>
      </w:pPr>
      <w:rPr>
        <w:rFonts w:hint="default"/>
      </w:rPr>
    </w:lvl>
    <w:lvl w:ilvl="1" w:tplc="76DE896A" w:tentative="1">
      <w:start w:val="1"/>
      <w:numFmt w:val="lowerLetter"/>
      <w:lvlText w:val="%2."/>
      <w:lvlJc w:val="left"/>
      <w:pPr>
        <w:tabs>
          <w:tab w:val="num" w:pos="1440"/>
        </w:tabs>
        <w:ind w:left="1440" w:hanging="360"/>
      </w:pPr>
    </w:lvl>
    <w:lvl w:ilvl="2" w:tplc="2F08D6A2" w:tentative="1">
      <w:start w:val="1"/>
      <w:numFmt w:val="lowerRoman"/>
      <w:lvlText w:val="%3."/>
      <w:lvlJc w:val="right"/>
      <w:pPr>
        <w:tabs>
          <w:tab w:val="num" w:pos="2160"/>
        </w:tabs>
        <w:ind w:left="2160" w:hanging="180"/>
      </w:pPr>
    </w:lvl>
    <w:lvl w:ilvl="3" w:tplc="87BEF0F4" w:tentative="1">
      <w:start w:val="1"/>
      <w:numFmt w:val="decimal"/>
      <w:lvlText w:val="%4."/>
      <w:lvlJc w:val="left"/>
      <w:pPr>
        <w:tabs>
          <w:tab w:val="num" w:pos="2880"/>
        </w:tabs>
        <w:ind w:left="2880" w:hanging="360"/>
      </w:pPr>
    </w:lvl>
    <w:lvl w:ilvl="4" w:tplc="48F67354" w:tentative="1">
      <w:start w:val="1"/>
      <w:numFmt w:val="lowerLetter"/>
      <w:lvlText w:val="%5."/>
      <w:lvlJc w:val="left"/>
      <w:pPr>
        <w:tabs>
          <w:tab w:val="num" w:pos="3600"/>
        </w:tabs>
        <w:ind w:left="3600" w:hanging="360"/>
      </w:pPr>
    </w:lvl>
    <w:lvl w:ilvl="5" w:tplc="C2303D7E" w:tentative="1">
      <w:start w:val="1"/>
      <w:numFmt w:val="lowerRoman"/>
      <w:lvlText w:val="%6."/>
      <w:lvlJc w:val="right"/>
      <w:pPr>
        <w:tabs>
          <w:tab w:val="num" w:pos="4320"/>
        </w:tabs>
        <w:ind w:left="4320" w:hanging="180"/>
      </w:pPr>
    </w:lvl>
    <w:lvl w:ilvl="6" w:tplc="8E7239F6" w:tentative="1">
      <w:start w:val="1"/>
      <w:numFmt w:val="decimal"/>
      <w:lvlText w:val="%7."/>
      <w:lvlJc w:val="left"/>
      <w:pPr>
        <w:tabs>
          <w:tab w:val="num" w:pos="5040"/>
        </w:tabs>
        <w:ind w:left="5040" w:hanging="360"/>
      </w:pPr>
    </w:lvl>
    <w:lvl w:ilvl="7" w:tplc="1C24FFC2" w:tentative="1">
      <w:start w:val="1"/>
      <w:numFmt w:val="lowerLetter"/>
      <w:lvlText w:val="%8."/>
      <w:lvlJc w:val="left"/>
      <w:pPr>
        <w:tabs>
          <w:tab w:val="num" w:pos="5760"/>
        </w:tabs>
        <w:ind w:left="5760" w:hanging="360"/>
      </w:pPr>
    </w:lvl>
    <w:lvl w:ilvl="8" w:tplc="62E2FC84" w:tentative="1">
      <w:start w:val="1"/>
      <w:numFmt w:val="lowerRoman"/>
      <w:lvlText w:val="%9."/>
      <w:lvlJc w:val="right"/>
      <w:pPr>
        <w:tabs>
          <w:tab w:val="num" w:pos="6480"/>
        </w:tabs>
        <w:ind w:left="6480" w:hanging="180"/>
      </w:pPr>
    </w:lvl>
  </w:abstractNum>
  <w:abstractNum w:abstractNumId="32" w15:restartNumberingAfterBreak="0">
    <w:nsid w:val="49B86912"/>
    <w:multiLevelType w:val="multilevel"/>
    <w:tmpl w:val="80560682"/>
    <w:styleLink w:val="GUIDELINES"/>
    <w:lvl w:ilvl="0">
      <w:start w:val="1"/>
      <w:numFmt w:val="decimal"/>
      <w:lvlText w:val="[G%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4A1D02C6"/>
    <w:multiLevelType w:val="hybridMultilevel"/>
    <w:tmpl w:val="15B871F6"/>
    <w:lvl w:ilvl="0" w:tplc="D212B08C">
      <w:start w:val="1"/>
      <w:numFmt w:val="decimal"/>
      <w:pStyle w:val="INPUTv4"/>
      <w:lvlText w:val="[I%1]"/>
      <w:lvlJc w:val="left"/>
      <w:pPr>
        <w:tabs>
          <w:tab w:val="num" w:pos="794"/>
        </w:tabs>
        <w:ind w:left="794" w:hanging="794"/>
      </w:pPr>
      <w:rPr>
        <w:rFonts w:hint="default"/>
      </w:rPr>
    </w:lvl>
    <w:lvl w:ilvl="1" w:tplc="7846B5A2" w:tentative="1">
      <w:start w:val="1"/>
      <w:numFmt w:val="lowerLetter"/>
      <w:lvlText w:val="%2."/>
      <w:lvlJc w:val="left"/>
      <w:pPr>
        <w:tabs>
          <w:tab w:val="num" w:pos="1440"/>
        </w:tabs>
        <w:ind w:left="1440" w:hanging="360"/>
      </w:pPr>
    </w:lvl>
    <w:lvl w:ilvl="2" w:tplc="B1349340" w:tentative="1">
      <w:start w:val="1"/>
      <w:numFmt w:val="lowerRoman"/>
      <w:lvlText w:val="%3."/>
      <w:lvlJc w:val="right"/>
      <w:pPr>
        <w:tabs>
          <w:tab w:val="num" w:pos="2160"/>
        </w:tabs>
        <w:ind w:left="2160" w:hanging="180"/>
      </w:pPr>
    </w:lvl>
    <w:lvl w:ilvl="3" w:tplc="7B1206C2" w:tentative="1">
      <w:start w:val="1"/>
      <w:numFmt w:val="decimal"/>
      <w:lvlText w:val="%4."/>
      <w:lvlJc w:val="left"/>
      <w:pPr>
        <w:tabs>
          <w:tab w:val="num" w:pos="2880"/>
        </w:tabs>
        <w:ind w:left="2880" w:hanging="360"/>
      </w:pPr>
    </w:lvl>
    <w:lvl w:ilvl="4" w:tplc="BBE4B746" w:tentative="1">
      <w:start w:val="1"/>
      <w:numFmt w:val="lowerLetter"/>
      <w:lvlText w:val="%5."/>
      <w:lvlJc w:val="left"/>
      <w:pPr>
        <w:tabs>
          <w:tab w:val="num" w:pos="3600"/>
        </w:tabs>
        <w:ind w:left="3600" w:hanging="360"/>
      </w:pPr>
    </w:lvl>
    <w:lvl w:ilvl="5" w:tplc="A22E61C2" w:tentative="1">
      <w:start w:val="1"/>
      <w:numFmt w:val="lowerRoman"/>
      <w:lvlText w:val="%6."/>
      <w:lvlJc w:val="right"/>
      <w:pPr>
        <w:tabs>
          <w:tab w:val="num" w:pos="4320"/>
        </w:tabs>
        <w:ind w:left="4320" w:hanging="180"/>
      </w:pPr>
    </w:lvl>
    <w:lvl w:ilvl="6" w:tplc="E5BA98C6" w:tentative="1">
      <w:start w:val="1"/>
      <w:numFmt w:val="decimal"/>
      <w:lvlText w:val="%7."/>
      <w:lvlJc w:val="left"/>
      <w:pPr>
        <w:tabs>
          <w:tab w:val="num" w:pos="5040"/>
        </w:tabs>
        <w:ind w:left="5040" w:hanging="360"/>
      </w:pPr>
    </w:lvl>
    <w:lvl w:ilvl="7" w:tplc="4F164CD8" w:tentative="1">
      <w:start w:val="1"/>
      <w:numFmt w:val="lowerLetter"/>
      <w:lvlText w:val="%8."/>
      <w:lvlJc w:val="left"/>
      <w:pPr>
        <w:tabs>
          <w:tab w:val="num" w:pos="5760"/>
        </w:tabs>
        <w:ind w:left="5760" w:hanging="360"/>
      </w:pPr>
    </w:lvl>
    <w:lvl w:ilvl="8" w:tplc="4AFC3168" w:tentative="1">
      <w:start w:val="1"/>
      <w:numFmt w:val="lowerRoman"/>
      <w:lvlText w:val="%9."/>
      <w:lvlJc w:val="right"/>
      <w:pPr>
        <w:tabs>
          <w:tab w:val="num" w:pos="6480"/>
        </w:tabs>
        <w:ind w:left="6480" w:hanging="180"/>
      </w:pPr>
    </w:lvl>
  </w:abstractNum>
  <w:abstractNum w:abstractNumId="34" w15:restartNumberingAfterBreak="0">
    <w:nsid w:val="4B4D1E0D"/>
    <w:multiLevelType w:val="multilevel"/>
    <w:tmpl w:val="2E9C75D6"/>
    <w:styleLink w:val="APPLICABLEDOCUMENTS"/>
    <w:lvl w:ilvl="0">
      <w:start w:val="1"/>
      <w:numFmt w:val="decimal"/>
      <w:lvlText w:val="[AD%1]"/>
      <w:lvlJc w:val="left"/>
      <w:pPr>
        <w:tabs>
          <w:tab w:val="num" w:pos="567"/>
        </w:tabs>
        <w:ind w:left="567" w:hanging="567"/>
      </w:pPr>
      <w:rPr>
        <w:rFonts w:hint="default"/>
        <w:sz w:val="20"/>
      </w:rPr>
    </w:lvl>
    <w:lvl w:ilvl="1">
      <w:start w:val="1"/>
      <w:numFmt w:val="decimal"/>
      <w:lvlText w:val="3.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5" w15:restartNumberingAfterBreak="0">
    <w:nsid w:val="4C58019D"/>
    <w:multiLevelType w:val="singleLevel"/>
    <w:tmpl w:val="C52802D8"/>
    <w:lvl w:ilvl="0">
      <w:start w:val="1"/>
      <w:numFmt w:val="bullet"/>
      <w:pStyle w:val="sublist"/>
      <w:lvlText w:val=""/>
      <w:lvlJc w:val="left"/>
      <w:pPr>
        <w:tabs>
          <w:tab w:val="num" w:pos="360"/>
        </w:tabs>
        <w:ind w:left="360" w:hanging="360"/>
      </w:pPr>
      <w:rPr>
        <w:rFonts w:ascii="Symbol" w:hAnsi="Symbol" w:hint="default"/>
      </w:rPr>
    </w:lvl>
  </w:abstractNum>
  <w:abstractNum w:abstractNumId="36" w15:restartNumberingAfterBreak="0">
    <w:nsid w:val="4CD37854"/>
    <w:multiLevelType w:val="singleLevel"/>
    <w:tmpl w:val="E82A10F4"/>
    <w:lvl w:ilvl="0">
      <w:start w:val="1"/>
      <w:numFmt w:val="bullet"/>
      <w:pStyle w:val="Bulist"/>
      <w:lvlText w:val=""/>
      <w:lvlJc w:val="left"/>
      <w:pPr>
        <w:tabs>
          <w:tab w:val="num" w:pos="360"/>
        </w:tabs>
        <w:ind w:left="360" w:hanging="360"/>
      </w:pPr>
      <w:rPr>
        <w:rFonts w:ascii="Symbol" w:hAnsi="Symbol" w:hint="default"/>
      </w:rPr>
    </w:lvl>
  </w:abstractNum>
  <w:abstractNum w:abstractNumId="37" w15:restartNumberingAfterBreak="0">
    <w:nsid w:val="4F8E379C"/>
    <w:multiLevelType w:val="hybridMultilevel"/>
    <w:tmpl w:val="531CE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0035266"/>
    <w:multiLevelType w:val="hybridMultilevel"/>
    <w:tmpl w:val="A70E5E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51060784"/>
    <w:multiLevelType w:val="hybridMultilevel"/>
    <w:tmpl w:val="B55E6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2624CDF"/>
    <w:multiLevelType w:val="multilevel"/>
    <w:tmpl w:val="DBFAA844"/>
    <w:lvl w:ilvl="0">
      <w:start w:val="1"/>
      <w:numFmt w:val="decimal"/>
      <w:pStyle w:val="ListNo"/>
      <w:lvlText w:val="%1)"/>
      <w:lvlJc w:val="left"/>
      <w:pPr>
        <w:tabs>
          <w:tab w:val="num" w:pos="1211"/>
        </w:tabs>
        <w:ind w:left="1211" w:hanging="360"/>
      </w:pPr>
      <w:rPr>
        <w:rFonts w:hint="default"/>
      </w:rPr>
    </w:lvl>
    <w:lvl w:ilvl="1">
      <w:start w:val="1"/>
      <w:numFmt w:val="lowerRoman"/>
      <w:lvlText w:val="%2)"/>
      <w:lvlJc w:val="left"/>
      <w:pPr>
        <w:tabs>
          <w:tab w:val="num" w:pos="1571"/>
        </w:tabs>
        <w:ind w:left="1571" w:hanging="360"/>
      </w:pPr>
      <w:rPr>
        <w:rFonts w:hint="default"/>
      </w:rPr>
    </w:lvl>
    <w:lvl w:ilvl="2">
      <w:start w:val="1"/>
      <w:numFmt w:val="lowerLetter"/>
      <w:lvlText w:val="%3)"/>
      <w:lvlJc w:val="left"/>
      <w:pPr>
        <w:tabs>
          <w:tab w:val="num" w:pos="1931"/>
        </w:tabs>
        <w:ind w:left="1931" w:hanging="36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41" w15:restartNumberingAfterBreak="0">
    <w:nsid w:val="549B134A"/>
    <w:multiLevelType w:val="hybridMultilevel"/>
    <w:tmpl w:val="DD1CFA48"/>
    <w:lvl w:ilvl="0" w:tplc="4FEA3FE6">
      <w:start w:val="1"/>
      <w:numFmt w:val="bullet"/>
      <w:lvlText w:val=""/>
      <w:lvlJc w:val="left"/>
      <w:pPr>
        <w:ind w:left="720" w:hanging="360"/>
      </w:pPr>
      <w:rPr>
        <w:rFonts w:ascii="Wingdings" w:eastAsia="平成明朝"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7B0FFF"/>
    <w:multiLevelType w:val="hybridMultilevel"/>
    <w:tmpl w:val="6D1C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D76C95"/>
    <w:multiLevelType w:val="hybridMultilevel"/>
    <w:tmpl w:val="B414EF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56327ED9"/>
    <w:multiLevelType w:val="multilevel"/>
    <w:tmpl w:val="1AEE9B50"/>
    <w:lvl w:ilvl="0">
      <w:start w:val="1"/>
      <w:numFmt w:val="decimal"/>
      <w:lvlText w:val="%1."/>
      <w:lvlJc w:val="left"/>
      <w:pPr>
        <w:tabs>
          <w:tab w:val="num" w:pos="1440"/>
        </w:tabs>
        <w:ind w:left="1440" w:hanging="360"/>
      </w:pPr>
      <w:rPr>
        <w:rFonts w:hint="default"/>
      </w:rPr>
    </w:lvl>
    <w:lvl w:ilvl="1">
      <w:start w:val="1"/>
      <w:numFmt w:val="decimal"/>
      <w:pStyle w:val="Heading4"/>
      <w:lvlText w:val="1.%2."/>
      <w:lvlJc w:val="left"/>
      <w:pPr>
        <w:tabs>
          <w:tab w:val="num" w:pos="1872"/>
        </w:tabs>
        <w:ind w:left="1872" w:hanging="432"/>
      </w:pPr>
      <w:rPr>
        <w:rFonts w:hint="default"/>
      </w:rPr>
    </w:lvl>
    <w:lvl w:ilvl="2">
      <w:start w:val="1"/>
      <w:numFmt w:val="decimal"/>
      <w:lvlText w:val="%1.%2.%3."/>
      <w:lvlJc w:val="left"/>
      <w:pPr>
        <w:tabs>
          <w:tab w:val="num" w:pos="2304"/>
        </w:tabs>
        <w:ind w:left="2304" w:hanging="50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45" w15:restartNumberingAfterBreak="0">
    <w:nsid w:val="5A012302"/>
    <w:multiLevelType w:val="hybridMultilevel"/>
    <w:tmpl w:val="6AD85ED8"/>
    <w:lvl w:ilvl="0" w:tplc="44EED364">
      <w:start w:val="1"/>
      <w:numFmt w:val="decimal"/>
      <w:pStyle w:val="DELIVERABLESv4"/>
      <w:lvlText w:val="[D%1]"/>
      <w:lvlJc w:val="left"/>
      <w:pPr>
        <w:tabs>
          <w:tab w:val="num" w:pos="794"/>
        </w:tabs>
        <w:ind w:left="794" w:hanging="794"/>
      </w:pPr>
      <w:rPr>
        <w:rFonts w:hint="default"/>
      </w:rPr>
    </w:lvl>
    <w:lvl w:ilvl="1" w:tplc="5D54D43E" w:tentative="1">
      <w:start w:val="1"/>
      <w:numFmt w:val="lowerLetter"/>
      <w:lvlText w:val="%2."/>
      <w:lvlJc w:val="left"/>
      <w:pPr>
        <w:tabs>
          <w:tab w:val="num" w:pos="1440"/>
        </w:tabs>
        <w:ind w:left="1440" w:hanging="360"/>
      </w:pPr>
    </w:lvl>
    <w:lvl w:ilvl="2" w:tplc="CF6C1CCE" w:tentative="1">
      <w:start w:val="1"/>
      <w:numFmt w:val="lowerRoman"/>
      <w:lvlText w:val="%3."/>
      <w:lvlJc w:val="right"/>
      <w:pPr>
        <w:tabs>
          <w:tab w:val="num" w:pos="2160"/>
        </w:tabs>
        <w:ind w:left="2160" w:hanging="180"/>
      </w:pPr>
    </w:lvl>
    <w:lvl w:ilvl="3" w:tplc="63BEF12A" w:tentative="1">
      <w:start w:val="1"/>
      <w:numFmt w:val="decimal"/>
      <w:lvlText w:val="%4."/>
      <w:lvlJc w:val="left"/>
      <w:pPr>
        <w:tabs>
          <w:tab w:val="num" w:pos="2880"/>
        </w:tabs>
        <w:ind w:left="2880" w:hanging="360"/>
      </w:pPr>
    </w:lvl>
    <w:lvl w:ilvl="4" w:tplc="9D7ADA86" w:tentative="1">
      <w:start w:val="1"/>
      <w:numFmt w:val="lowerLetter"/>
      <w:lvlText w:val="%5."/>
      <w:lvlJc w:val="left"/>
      <w:pPr>
        <w:tabs>
          <w:tab w:val="num" w:pos="3600"/>
        </w:tabs>
        <w:ind w:left="3600" w:hanging="360"/>
      </w:pPr>
    </w:lvl>
    <w:lvl w:ilvl="5" w:tplc="DB8E8506" w:tentative="1">
      <w:start w:val="1"/>
      <w:numFmt w:val="lowerRoman"/>
      <w:lvlText w:val="%6."/>
      <w:lvlJc w:val="right"/>
      <w:pPr>
        <w:tabs>
          <w:tab w:val="num" w:pos="4320"/>
        </w:tabs>
        <w:ind w:left="4320" w:hanging="180"/>
      </w:pPr>
    </w:lvl>
    <w:lvl w:ilvl="6" w:tplc="B8A07492" w:tentative="1">
      <w:start w:val="1"/>
      <w:numFmt w:val="decimal"/>
      <w:lvlText w:val="%7."/>
      <w:lvlJc w:val="left"/>
      <w:pPr>
        <w:tabs>
          <w:tab w:val="num" w:pos="5040"/>
        </w:tabs>
        <w:ind w:left="5040" w:hanging="360"/>
      </w:pPr>
    </w:lvl>
    <w:lvl w:ilvl="7" w:tplc="956A67F2" w:tentative="1">
      <w:start w:val="1"/>
      <w:numFmt w:val="lowerLetter"/>
      <w:lvlText w:val="%8."/>
      <w:lvlJc w:val="left"/>
      <w:pPr>
        <w:tabs>
          <w:tab w:val="num" w:pos="5760"/>
        </w:tabs>
        <w:ind w:left="5760" w:hanging="360"/>
      </w:pPr>
    </w:lvl>
    <w:lvl w:ilvl="8" w:tplc="2D7A2292" w:tentative="1">
      <w:start w:val="1"/>
      <w:numFmt w:val="lowerRoman"/>
      <w:lvlText w:val="%9."/>
      <w:lvlJc w:val="right"/>
      <w:pPr>
        <w:tabs>
          <w:tab w:val="num" w:pos="6480"/>
        </w:tabs>
        <w:ind w:left="6480" w:hanging="180"/>
      </w:pPr>
    </w:lvl>
  </w:abstractNum>
  <w:abstractNum w:abstractNumId="46" w15:restartNumberingAfterBreak="0">
    <w:nsid w:val="5AB102F9"/>
    <w:multiLevelType w:val="multilevel"/>
    <w:tmpl w:val="7B222266"/>
    <w:styleLink w:val="Avecpuces"/>
    <w:lvl w:ilvl="0">
      <w:start w:val="1"/>
      <w:numFmt w:val="bullet"/>
      <w:lvlText w:val=""/>
      <w:lvlJc w:val="left"/>
      <w:pPr>
        <w:tabs>
          <w:tab w:val="num" w:pos="567"/>
        </w:tabs>
        <w:ind w:left="567" w:hanging="283"/>
      </w:pPr>
      <w:rPr>
        <w:rFonts w:ascii="Symbol" w:hAnsi="Symbol" w:hint="default"/>
        <w:sz w:val="24"/>
      </w:rPr>
    </w:lvl>
    <w:lvl w:ilvl="1">
      <w:start w:val="1"/>
      <w:numFmt w:val="bullet"/>
      <w:lvlText w:val="o"/>
      <w:lvlJc w:val="left"/>
      <w:pPr>
        <w:tabs>
          <w:tab w:val="num" w:pos="1134"/>
        </w:tabs>
        <w:ind w:left="1134" w:hanging="283"/>
      </w:pPr>
      <w:rPr>
        <w:rFonts w:ascii="Courier New" w:hAnsi="Courier New" w:hint="default"/>
      </w:rPr>
    </w:lvl>
    <w:lvl w:ilvl="2">
      <w:start w:val="1"/>
      <w:numFmt w:val="bullet"/>
      <w:lvlText w:val=""/>
      <w:lvlJc w:val="left"/>
      <w:pPr>
        <w:tabs>
          <w:tab w:val="num" w:pos="1701"/>
        </w:tabs>
        <w:ind w:left="1701"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CD81B98"/>
    <w:multiLevelType w:val="hybridMultilevel"/>
    <w:tmpl w:val="4CAA87EA"/>
    <w:lvl w:ilvl="0" w:tplc="0C0A000F">
      <w:start w:val="1"/>
      <w:numFmt w:val="decimal"/>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8" w15:restartNumberingAfterBreak="0">
    <w:nsid w:val="5D9561AE"/>
    <w:multiLevelType w:val="multilevel"/>
    <w:tmpl w:val="DF788F1A"/>
    <w:styleLink w:val="StyleNumbered"/>
    <w:lvl w:ilvl="0">
      <w:start w:val="1"/>
      <w:numFmt w:val="decimal"/>
      <w:lvlText w:val="[GL%1]"/>
      <w:lvlJc w:val="left"/>
      <w:pPr>
        <w:tabs>
          <w:tab w:val="num" w:pos="680"/>
        </w:tabs>
        <w:ind w:left="680" w:hanging="320"/>
      </w:pPr>
      <w:rPr>
        <w:rFonts w:ascii="Arial" w:eastAsia="平成明朝" w:hAnsi="Aria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15:restartNumberingAfterBreak="0">
    <w:nsid w:val="62860126"/>
    <w:multiLevelType w:val="hybridMultilevel"/>
    <w:tmpl w:val="CB46B9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64665AEE"/>
    <w:multiLevelType w:val="hybridMultilevel"/>
    <w:tmpl w:val="67F0DDE0"/>
    <w:lvl w:ilvl="0" w:tplc="8796248C">
      <w:start w:val="1"/>
      <w:numFmt w:val="upperLetter"/>
      <w:pStyle w:val="Appendix"/>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5356BB1"/>
    <w:multiLevelType w:val="hybridMultilevel"/>
    <w:tmpl w:val="5C7EB22E"/>
    <w:lvl w:ilvl="0" w:tplc="52E465DA">
      <w:start w:val="1"/>
      <w:numFmt w:val="decimal"/>
      <w:pStyle w:val="STATEv4"/>
      <w:lvlText w:val="[S%1]"/>
      <w:lvlJc w:val="left"/>
      <w:pPr>
        <w:tabs>
          <w:tab w:val="num" w:pos="907"/>
        </w:tabs>
        <w:ind w:left="907" w:hanging="737"/>
      </w:pPr>
      <w:rPr>
        <w:rFonts w:hint="default"/>
      </w:rPr>
    </w:lvl>
    <w:lvl w:ilvl="1" w:tplc="BDF04D26" w:tentative="1">
      <w:start w:val="1"/>
      <w:numFmt w:val="lowerLetter"/>
      <w:lvlText w:val="%2."/>
      <w:lvlJc w:val="left"/>
      <w:pPr>
        <w:tabs>
          <w:tab w:val="num" w:pos="1440"/>
        </w:tabs>
        <w:ind w:left="1440" w:hanging="360"/>
      </w:pPr>
    </w:lvl>
    <w:lvl w:ilvl="2" w:tplc="2FDC7458" w:tentative="1">
      <w:start w:val="1"/>
      <w:numFmt w:val="lowerRoman"/>
      <w:lvlText w:val="%3."/>
      <w:lvlJc w:val="right"/>
      <w:pPr>
        <w:tabs>
          <w:tab w:val="num" w:pos="2160"/>
        </w:tabs>
        <w:ind w:left="2160" w:hanging="180"/>
      </w:pPr>
    </w:lvl>
    <w:lvl w:ilvl="3" w:tplc="C76AB3BE" w:tentative="1">
      <w:start w:val="1"/>
      <w:numFmt w:val="decimal"/>
      <w:lvlText w:val="%4."/>
      <w:lvlJc w:val="left"/>
      <w:pPr>
        <w:tabs>
          <w:tab w:val="num" w:pos="2880"/>
        </w:tabs>
        <w:ind w:left="2880" w:hanging="360"/>
      </w:pPr>
    </w:lvl>
    <w:lvl w:ilvl="4" w:tplc="19786AAE" w:tentative="1">
      <w:start w:val="1"/>
      <w:numFmt w:val="lowerLetter"/>
      <w:lvlText w:val="%5."/>
      <w:lvlJc w:val="left"/>
      <w:pPr>
        <w:tabs>
          <w:tab w:val="num" w:pos="3600"/>
        </w:tabs>
        <w:ind w:left="3600" w:hanging="360"/>
      </w:pPr>
    </w:lvl>
    <w:lvl w:ilvl="5" w:tplc="0872678A" w:tentative="1">
      <w:start w:val="1"/>
      <w:numFmt w:val="lowerRoman"/>
      <w:lvlText w:val="%6."/>
      <w:lvlJc w:val="right"/>
      <w:pPr>
        <w:tabs>
          <w:tab w:val="num" w:pos="4320"/>
        </w:tabs>
        <w:ind w:left="4320" w:hanging="180"/>
      </w:pPr>
    </w:lvl>
    <w:lvl w:ilvl="6" w:tplc="9E2EF86A" w:tentative="1">
      <w:start w:val="1"/>
      <w:numFmt w:val="decimal"/>
      <w:lvlText w:val="%7."/>
      <w:lvlJc w:val="left"/>
      <w:pPr>
        <w:tabs>
          <w:tab w:val="num" w:pos="5040"/>
        </w:tabs>
        <w:ind w:left="5040" w:hanging="360"/>
      </w:pPr>
    </w:lvl>
    <w:lvl w:ilvl="7" w:tplc="7C88CB36" w:tentative="1">
      <w:start w:val="1"/>
      <w:numFmt w:val="lowerLetter"/>
      <w:lvlText w:val="%8."/>
      <w:lvlJc w:val="left"/>
      <w:pPr>
        <w:tabs>
          <w:tab w:val="num" w:pos="5760"/>
        </w:tabs>
        <w:ind w:left="5760" w:hanging="360"/>
      </w:pPr>
    </w:lvl>
    <w:lvl w:ilvl="8" w:tplc="7F986E9A" w:tentative="1">
      <w:start w:val="1"/>
      <w:numFmt w:val="lowerRoman"/>
      <w:lvlText w:val="%9."/>
      <w:lvlJc w:val="right"/>
      <w:pPr>
        <w:tabs>
          <w:tab w:val="num" w:pos="6480"/>
        </w:tabs>
        <w:ind w:left="6480" w:hanging="180"/>
      </w:pPr>
    </w:lvl>
  </w:abstractNum>
  <w:abstractNum w:abstractNumId="52" w15:restartNumberingAfterBreak="0">
    <w:nsid w:val="65A64F11"/>
    <w:multiLevelType w:val="hybridMultilevel"/>
    <w:tmpl w:val="F6B8BA0C"/>
    <w:lvl w:ilvl="0" w:tplc="0409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66714349"/>
    <w:multiLevelType w:val="multilevel"/>
    <w:tmpl w:val="4A2ABA0C"/>
    <w:lvl w:ilvl="0">
      <w:start w:val="1"/>
      <w:numFmt w:val="decimal"/>
      <w:pStyle w:val="Heading1"/>
      <w:lvlText w:val="%1"/>
      <w:lvlJc w:val="left"/>
      <w:pPr>
        <w:tabs>
          <w:tab w:val="num" w:pos="2700"/>
        </w:tabs>
        <w:ind w:left="2700" w:hanging="432"/>
      </w:pPr>
      <w:rPr>
        <w:rFonts w:hint="default"/>
      </w:rPr>
    </w:lvl>
    <w:lvl w:ilvl="1">
      <w:start w:val="1"/>
      <w:numFmt w:val="decimal"/>
      <w:pStyle w:val="Heading2"/>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lang w:val="es-E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StyleHeading44h4ASubSubHeadingbulletextSubSubHeading"/>
      <w:lvlText w:val="%1.%2.%3.%4"/>
      <w:lvlJc w:val="left"/>
      <w:pPr>
        <w:tabs>
          <w:tab w:val="num" w:pos="864"/>
        </w:tabs>
        <w:ind w:left="864" w:hanging="864"/>
      </w:pPr>
      <w:rPr>
        <w:rFonts w:cs="Times New Roman" w:hint="default"/>
        <w:bCs w:val="0"/>
        <w:i w:val="0"/>
        <w:iCs w:val="0"/>
        <w:caps w:val="0"/>
        <w:smallCaps w:val="0"/>
        <w:strike w:val="0"/>
        <w:dstrike w:val="0"/>
        <w:vanish w:val="0"/>
        <w:color w:val="000000"/>
        <w:spacing w:val="0"/>
        <w:kern w:val="0"/>
        <w:position w:val="0"/>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859"/>
        </w:tabs>
        <w:ind w:left="1859"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4" w15:restartNumberingAfterBreak="0">
    <w:nsid w:val="6A730561"/>
    <w:multiLevelType w:val="hybridMultilevel"/>
    <w:tmpl w:val="A7B20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E4350D8"/>
    <w:multiLevelType w:val="hybridMultilevel"/>
    <w:tmpl w:val="6C30F46C"/>
    <w:lvl w:ilvl="0" w:tplc="76B43FD8">
      <w:start w:val="1"/>
      <w:numFmt w:val="decimal"/>
      <w:pStyle w:val="REQv4"/>
      <w:lvlText w:val="[R%1]"/>
      <w:lvlJc w:val="left"/>
      <w:pPr>
        <w:tabs>
          <w:tab w:val="num" w:pos="737"/>
        </w:tabs>
        <w:ind w:left="737" w:hanging="737"/>
      </w:pPr>
      <w:rPr>
        <w:rFonts w:hint="default"/>
        <w:color w:val="auto"/>
        <w:lang w:val="en-US"/>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6" w15:restartNumberingAfterBreak="0">
    <w:nsid w:val="720F0128"/>
    <w:multiLevelType w:val="hybridMultilevel"/>
    <w:tmpl w:val="054A4956"/>
    <w:lvl w:ilvl="0" w:tplc="0C0A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4286987"/>
    <w:multiLevelType w:val="hybridMultilevel"/>
    <w:tmpl w:val="75084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435592D"/>
    <w:multiLevelType w:val="multilevel"/>
    <w:tmpl w:val="35126118"/>
    <w:styleLink w:val="REFERENCEDOCUMENTS"/>
    <w:lvl w:ilvl="0">
      <w:start w:val="1"/>
      <w:numFmt w:val="decimal"/>
      <w:lvlText w:val="[RD%1]"/>
      <w:lvlJc w:val="left"/>
      <w:pPr>
        <w:tabs>
          <w:tab w:val="num" w:pos="680"/>
        </w:tabs>
        <w:ind w:left="680" w:hanging="680"/>
      </w:pPr>
      <w:rPr>
        <w:rFonts w:hint="default"/>
        <w:sz w:val="20"/>
      </w:rPr>
    </w:lvl>
    <w:lvl w:ilvl="1">
      <w:start w:val="1"/>
      <w:numFmt w:val="decimal"/>
      <w:lvlText w:val="1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9" w15:restartNumberingAfterBreak="0">
    <w:nsid w:val="758424F4"/>
    <w:multiLevelType w:val="hybridMultilevel"/>
    <w:tmpl w:val="C96E12F6"/>
    <w:lvl w:ilvl="0" w:tplc="7FC0814A">
      <w:start w:val="1"/>
      <w:numFmt w:val="bullet"/>
      <w:pStyle w:val="BullterforinrefV4"/>
      <w:lvlText w:val=""/>
      <w:lvlJc w:val="left"/>
      <w:pPr>
        <w:tabs>
          <w:tab w:val="num" w:pos="1492"/>
        </w:tabs>
        <w:ind w:left="1492"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88E200E"/>
    <w:multiLevelType w:val="hybridMultilevel"/>
    <w:tmpl w:val="3C026438"/>
    <w:lvl w:ilvl="0" w:tplc="7CC65B9E">
      <w:start w:val="1"/>
      <w:numFmt w:val="bullet"/>
      <w:pStyle w:val="BULLETDARKL1v4"/>
      <w:lvlText w:val=""/>
      <w:lvlJc w:val="left"/>
      <w:pPr>
        <w:tabs>
          <w:tab w:val="num" w:pos="340"/>
        </w:tabs>
        <w:ind w:left="360" w:hanging="360"/>
      </w:pPr>
      <w:rPr>
        <w:rFonts w:ascii="Symbol" w:hAnsi="Symbol" w:hint="default"/>
      </w:rPr>
    </w:lvl>
    <w:lvl w:ilvl="1" w:tplc="4092794C">
      <w:start w:val="1"/>
      <w:numFmt w:val="bullet"/>
      <w:lvlText w:val=""/>
      <w:lvlJc w:val="left"/>
      <w:pPr>
        <w:tabs>
          <w:tab w:val="num" w:pos="1440"/>
        </w:tabs>
        <w:ind w:left="1440" w:hanging="360"/>
      </w:pPr>
      <w:rPr>
        <w:rFonts w:ascii="Symbol" w:hAnsi="Symbol" w:hint="default"/>
        <w:color w:val="auto"/>
      </w:rPr>
    </w:lvl>
    <w:lvl w:ilvl="2" w:tplc="EC8C52A4" w:tentative="1">
      <w:start w:val="1"/>
      <w:numFmt w:val="bullet"/>
      <w:lvlText w:val=""/>
      <w:lvlJc w:val="left"/>
      <w:pPr>
        <w:tabs>
          <w:tab w:val="num" w:pos="2160"/>
        </w:tabs>
        <w:ind w:left="2160" w:hanging="360"/>
      </w:pPr>
      <w:rPr>
        <w:rFonts w:ascii="Wingdings" w:hAnsi="Wingdings" w:hint="default"/>
      </w:rPr>
    </w:lvl>
    <w:lvl w:ilvl="3" w:tplc="B20A9776" w:tentative="1">
      <w:start w:val="1"/>
      <w:numFmt w:val="bullet"/>
      <w:lvlText w:val=""/>
      <w:lvlJc w:val="left"/>
      <w:pPr>
        <w:tabs>
          <w:tab w:val="num" w:pos="2880"/>
        </w:tabs>
        <w:ind w:left="2880" w:hanging="360"/>
      </w:pPr>
      <w:rPr>
        <w:rFonts w:ascii="Symbol" w:hAnsi="Symbol" w:hint="default"/>
      </w:rPr>
    </w:lvl>
    <w:lvl w:ilvl="4" w:tplc="F12CAFF4" w:tentative="1">
      <w:start w:val="1"/>
      <w:numFmt w:val="bullet"/>
      <w:lvlText w:val="o"/>
      <w:lvlJc w:val="left"/>
      <w:pPr>
        <w:tabs>
          <w:tab w:val="num" w:pos="3600"/>
        </w:tabs>
        <w:ind w:left="3600" w:hanging="360"/>
      </w:pPr>
      <w:rPr>
        <w:rFonts w:ascii="Courier New" w:hAnsi="Courier New" w:hint="default"/>
      </w:rPr>
    </w:lvl>
    <w:lvl w:ilvl="5" w:tplc="D72E9040" w:tentative="1">
      <w:start w:val="1"/>
      <w:numFmt w:val="bullet"/>
      <w:lvlText w:val=""/>
      <w:lvlJc w:val="left"/>
      <w:pPr>
        <w:tabs>
          <w:tab w:val="num" w:pos="4320"/>
        </w:tabs>
        <w:ind w:left="4320" w:hanging="360"/>
      </w:pPr>
      <w:rPr>
        <w:rFonts w:ascii="Wingdings" w:hAnsi="Wingdings" w:hint="default"/>
      </w:rPr>
    </w:lvl>
    <w:lvl w:ilvl="6" w:tplc="69E05782" w:tentative="1">
      <w:start w:val="1"/>
      <w:numFmt w:val="bullet"/>
      <w:lvlText w:val=""/>
      <w:lvlJc w:val="left"/>
      <w:pPr>
        <w:tabs>
          <w:tab w:val="num" w:pos="5040"/>
        </w:tabs>
        <w:ind w:left="5040" w:hanging="360"/>
      </w:pPr>
      <w:rPr>
        <w:rFonts w:ascii="Symbol" w:hAnsi="Symbol" w:hint="default"/>
      </w:rPr>
    </w:lvl>
    <w:lvl w:ilvl="7" w:tplc="78E673A2" w:tentative="1">
      <w:start w:val="1"/>
      <w:numFmt w:val="bullet"/>
      <w:lvlText w:val="o"/>
      <w:lvlJc w:val="left"/>
      <w:pPr>
        <w:tabs>
          <w:tab w:val="num" w:pos="5760"/>
        </w:tabs>
        <w:ind w:left="5760" w:hanging="360"/>
      </w:pPr>
      <w:rPr>
        <w:rFonts w:ascii="Courier New" w:hAnsi="Courier New" w:hint="default"/>
      </w:rPr>
    </w:lvl>
    <w:lvl w:ilvl="8" w:tplc="929AB2E0"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8A646CB"/>
    <w:multiLevelType w:val="hybridMultilevel"/>
    <w:tmpl w:val="93DE5560"/>
    <w:lvl w:ilvl="0" w:tplc="265600B0">
      <w:start w:val="1"/>
      <w:numFmt w:val="decimal"/>
      <w:pStyle w:val="GLOSSARYv4"/>
      <w:lvlText w:val="[GL%1]"/>
      <w:lvlJc w:val="left"/>
      <w:pPr>
        <w:tabs>
          <w:tab w:val="num" w:pos="794"/>
        </w:tabs>
        <w:ind w:left="794" w:hanging="794"/>
      </w:pPr>
      <w:rPr>
        <w:rFonts w:hint="default"/>
        <w:b w:val="0"/>
      </w:rPr>
    </w:lvl>
    <w:lvl w:ilvl="1" w:tplc="3BBA9D30"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2" w15:restartNumberingAfterBreak="0">
    <w:nsid w:val="7AF72D59"/>
    <w:multiLevelType w:val="hybridMultilevel"/>
    <w:tmpl w:val="BF5CE6B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3" w15:restartNumberingAfterBreak="0">
    <w:nsid w:val="7C824C13"/>
    <w:multiLevelType w:val="hybridMultilevel"/>
    <w:tmpl w:val="76A6420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4" w15:restartNumberingAfterBreak="0">
    <w:nsid w:val="7DE1065F"/>
    <w:multiLevelType w:val="multilevel"/>
    <w:tmpl w:val="4260CB5C"/>
    <w:styleLink w:val="STATES"/>
    <w:lvl w:ilvl="0">
      <w:start w:val="1"/>
      <w:numFmt w:val="decimal"/>
      <w:lvlText w:val="[S%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5" w15:restartNumberingAfterBreak="0">
    <w:nsid w:val="7FEF4CE6"/>
    <w:multiLevelType w:val="multilevel"/>
    <w:tmpl w:val="697E7524"/>
    <w:styleLink w:val="RULE"/>
    <w:lvl w:ilvl="0">
      <w:start w:val="1"/>
      <w:numFmt w:val="upperRoman"/>
      <w:lvlText w:val="%1."/>
      <w:lvlJc w:val="left"/>
      <w:pPr>
        <w:tabs>
          <w:tab w:val="num" w:pos="720"/>
        </w:tabs>
        <w:ind w:left="288" w:hanging="288"/>
      </w:pPr>
      <w:rPr>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20"/>
        </w:tabs>
        <w:ind w:left="720" w:hanging="720"/>
      </w:pPr>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20"/>
        </w:tabs>
        <w:ind w:left="72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440"/>
        </w:tabs>
        <w:ind w:left="144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160"/>
        </w:tabs>
        <w:ind w:left="216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2880"/>
        </w:tabs>
        <w:ind w:left="288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3600"/>
        </w:tabs>
        <w:ind w:left="360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332491607">
    <w:abstractNumId w:val="27"/>
  </w:num>
  <w:num w:numId="2" w16cid:durableId="1872914743">
    <w:abstractNumId w:val="60"/>
  </w:num>
  <w:num w:numId="3" w16cid:durableId="113837357">
    <w:abstractNumId w:val="48"/>
  </w:num>
  <w:num w:numId="4" w16cid:durableId="2065055472">
    <w:abstractNumId w:val="46"/>
  </w:num>
  <w:num w:numId="5" w16cid:durableId="463891910">
    <w:abstractNumId w:val="19"/>
  </w:num>
  <w:num w:numId="6" w16cid:durableId="375084653">
    <w:abstractNumId w:val="61"/>
  </w:num>
  <w:num w:numId="7" w16cid:durableId="428543942">
    <w:abstractNumId w:val="25"/>
  </w:num>
  <w:num w:numId="8" w16cid:durableId="1782262411">
    <w:abstractNumId w:val="31"/>
  </w:num>
  <w:num w:numId="9" w16cid:durableId="1713916260">
    <w:abstractNumId w:val="16"/>
  </w:num>
  <w:num w:numId="10" w16cid:durableId="1774132076">
    <w:abstractNumId w:val="55"/>
  </w:num>
  <w:num w:numId="11" w16cid:durableId="294993211">
    <w:abstractNumId w:val="45"/>
  </w:num>
  <w:num w:numId="12" w16cid:durableId="1954749806">
    <w:abstractNumId w:val="33"/>
  </w:num>
  <w:num w:numId="13" w16cid:durableId="1115293902">
    <w:abstractNumId w:val="14"/>
  </w:num>
  <w:num w:numId="14" w16cid:durableId="2090419734">
    <w:abstractNumId w:val="65"/>
  </w:num>
  <w:num w:numId="15" w16cid:durableId="152137848">
    <w:abstractNumId w:val="12"/>
  </w:num>
  <w:num w:numId="16" w16cid:durableId="563566280">
    <w:abstractNumId w:val="13"/>
  </w:num>
  <w:num w:numId="17" w16cid:durableId="2145852963">
    <w:abstractNumId w:val="64"/>
  </w:num>
  <w:num w:numId="18" w16cid:durableId="1109591602">
    <w:abstractNumId w:val="34"/>
  </w:num>
  <w:num w:numId="19" w16cid:durableId="374932856">
    <w:abstractNumId w:val="58"/>
  </w:num>
  <w:num w:numId="20" w16cid:durableId="390007341">
    <w:abstractNumId w:val="32"/>
  </w:num>
  <w:num w:numId="21" w16cid:durableId="364067160">
    <w:abstractNumId w:val="23"/>
  </w:num>
  <w:num w:numId="22" w16cid:durableId="1067536903">
    <w:abstractNumId w:val="51"/>
  </w:num>
  <w:num w:numId="23" w16cid:durableId="18240977">
    <w:abstractNumId w:val="30"/>
  </w:num>
  <w:num w:numId="24" w16cid:durableId="1869174646">
    <w:abstractNumId w:val="24"/>
  </w:num>
  <w:num w:numId="25" w16cid:durableId="1023744991">
    <w:abstractNumId w:val="15"/>
  </w:num>
  <w:num w:numId="26" w16cid:durableId="15741034">
    <w:abstractNumId w:val="28"/>
  </w:num>
  <w:num w:numId="27" w16cid:durableId="1270091477">
    <w:abstractNumId w:val="36"/>
  </w:num>
  <w:num w:numId="28" w16cid:durableId="1556430700">
    <w:abstractNumId w:val="53"/>
  </w:num>
  <w:num w:numId="29" w16cid:durableId="1099643226">
    <w:abstractNumId w:val="59"/>
  </w:num>
  <w:num w:numId="30" w16cid:durableId="1428118553">
    <w:abstractNumId w:val="2"/>
  </w:num>
  <w:num w:numId="31" w16cid:durableId="125003662">
    <w:abstractNumId w:val="35"/>
  </w:num>
  <w:num w:numId="32" w16cid:durableId="33052817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48129670">
    <w:abstractNumId w:val="44"/>
  </w:num>
  <w:num w:numId="34" w16cid:durableId="1235241106">
    <w:abstractNumId w:val="5"/>
  </w:num>
  <w:num w:numId="35" w16cid:durableId="1218542650">
    <w:abstractNumId w:val="3"/>
  </w:num>
  <w:num w:numId="36" w16cid:durableId="1076129526">
    <w:abstractNumId w:val="4"/>
  </w:num>
  <w:num w:numId="37" w16cid:durableId="1915971784">
    <w:abstractNumId w:val="1"/>
  </w:num>
  <w:num w:numId="38" w16cid:durableId="1397705728">
    <w:abstractNumId w:val="50"/>
  </w:num>
  <w:num w:numId="39" w16cid:durableId="1110930927">
    <w:abstractNumId w:val="26"/>
  </w:num>
  <w:num w:numId="40" w16cid:durableId="1259481729">
    <w:abstractNumId w:val="7"/>
  </w:num>
  <w:num w:numId="41" w16cid:durableId="974525160">
    <w:abstractNumId w:val="8"/>
  </w:num>
  <w:num w:numId="42" w16cid:durableId="1090849952">
    <w:abstractNumId w:val="42"/>
  </w:num>
  <w:num w:numId="43" w16cid:durableId="1561600640">
    <w:abstractNumId w:val="10"/>
  </w:num>
  <w:num w:numId="44" w16cid:durableId="2095205891">
    <w:abstractNumId w:val="22"/>
  </w:num>
  <w:num w:numId="45" w16cid:durableId="1387678153">
    <w:abstractNumId w:val="18"/>
  </w:num>
  <w:num w:numId="46" w16cid:durableId="2972237">
    <w:abstractNumId w:val="9"/>
  </w:num>
  <w:num w:numId="47" w16cid:durableId="1589345094">
    <w:abstractNumId w:val="37"/>
  </w:num>
  <w:num w:numId="48" w16cid:durableId="1031880485">
    <w:abstractNumId w:val="54"/>
  </w:num>
  <w:num w:numId="49" w16cid:durableId="147746574">
    <w:abstractNumId w:val="57"/>
  </w:num>
  <w:num w:numId="50" w16cid:durableId="131599195">
    <w:abstractNumId w:val="62"/>
  </w:num>
  <w:num w:numId="51" w16cid:durableId="2055503236">
    <w:abstractNumId w:val="39"/>
  </w:num>
  <w:num w:numId="52" w16cid:durableId="1410616070">
    <w:abstractNumId w:val="43"/>
  </w:num>
  <w:num w:numId="53" w16cid:durableId="1615751258">
    <w:abstractNumId w:val="11"/>
  </w:num>
  <w:num w:numId="54" w16cid:durableId="256406718">
    <w:abstractNumId w:val="38"/>
  </w:num>
  <w:num w:numId="55" w16cid:durableId="431513487">
    <w:abstractNumId w:val="47"/>
  </w:num>
  <w:num w:numId="56" w16cid:durableId="470633183">
    <w:abstractNumId w:val="49"/>
  </w:num>
  <w:num w:numId="57" w16cid:durableId="999577724">
    <w:abstractNumId w:val="20"/>
  </w:num>
  <w:num w:numId="58" w16cid:durableId="1971396361">
    <w:abstractNumId w:val="52"/>
  </w:num>
  <w:num w:numId="59" w16cid:durableId="899823802">
    <w:abstractNumId w:val="17"/>
  </w:num>
  <w:num w:numId="60" w16cid:durableId="1109742760">
    <w:abstractNumId w:val="63"/>
  </w:num>
  <w:num w:numId="61" w16cid:durableId="329912025">
    <w:abstractNumId w:val="41"/>
  </w:num>
  <w:num w:numId="62" w16cid:durableId="1916889101">
    <w:abstractNumId w:val="21"/>
  </w:num>
  <w:num w:numId="63" w16cid:durableId="215512720">
    <w:abstractNumId w:val="0"/>
  </w:num>
  <w:num w:numId="64" w16cid:durableId="270671940">
    <w:abstractNumId w:val="56"/>
  </w:num>
  <w:num w:numId="65" w16cid:durableId="1537542608">
    <w:abstractNumId w:val="29"/>
  </w:num>
  <w:num w:numId="66" w16cid:durableId="981731984">
    <w:abstractNumId w:val="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19"/>
  <w:drawingGridVerticalSpacing w:val="164"/>
  <w:displayHorizontalDrawingGridEvery w:val="0"/>
  <w:displayVerticalDrawingGridEvery w:val="2"/>
  <w:characterSpacingControl w:val="doNotCompress"/>
  <w:hdrShapeDefaults>
    <o:shapedefaults v:ext="edit" spidmax="2050" fillcolor="#666" strokecolor="#666">
      <v:fill color="#666" color2="#ccc" angle="-45" focus="-50%" type="gradient"/>
      <v:stroke color="#666" weight="1pt"/>
      <v:shadow on="t" type="perspective" color="#7f7f7f" opacity=".5" offset="1pt" offset2="-3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zMDQyMTE1Nzc2N7RU0lEKTi0uzszPAykwrQUAyGsnPywAAAA="/>
  </w:docVars>
  <w:rsids>
    <w:rsidRoot w:val="00BF703B"/>
    <w:rsid w:val="00000187"/>
    <w:rsid w:val="000002D3"/>
    <w:rsid w:val="000008F6"/>
    <w:rsid w:val="00000AAD"/>
    <w:rsid w:val="00001865"/>
    <w:rsid w:val="0000196F"/>
    <w:rsid w:val="000019B4"/>
    <w:rsid w:val="000031E5"/>
    <w:rsid w:val="00003694"/>
    <w:rsid w:val="00005553"/>
    <w:rsid w:val="00006290"/>
    <w:rsid w:val="000068F3"/>
    <w:rsid w:val="000069CD"/>
    <w:rsid w:val="000073E8"/>
    <w:rsid w:val="00007CE1"/>
    <w:rsid w:val="00010EE5"/>
    <w:rsid w:val="0001129B"/>
    <w:rsid w:val="000117B9"/>
    <w:rsid w:val="0001269E"/>
    <w:rsid w:val="0001271A"/>
    <w:rsid w:val="0001296C"/>
    <w:rsid w:val="000134BF"/>
    <w:rsid w:val="000161A3"/>
    <w:rsid w:val="00016275"/>
    <w:rsid w:val="0001655A"/>
    <w:rsid w:val="00017040"/>
    <w:rsid w:val="00020334"/>
    <w:rsid w:val="000208C9"/>
    <w:rsid w:val="00022740"/>
    <w:rsid w:val="00022F82"/>
    <w:rsid w:val="000232B7"/>
    <w:rsid w:val="000233F2"/>
    <w:rsid w:val="0002499E"/>
    <w:rsid w:val="00027449"/>
    <w:rsid w:val="00031BFB"/>
    <w:rsid w:val="00032161"/>
    <w:rsid w:val="00032F77"/>
    <w:rsid w:val="00033204"/>
    <w:rsid w:val="00033B14"/>
    <w:rsid w:val="00034BEB"/>
    <w:rsid w:val="00034C6F"/>
    <w:rsid w:val="00034F6D"/>
    <w:rsid w:val="0003527F"/>
    <w:rsid w:val="00035D11"/>
    <w:rsid w:val="00036544"/>
    <w:rsid w:val="00037697"/>
    <w:rsid w:val="0003772E"/>
    <w:rsid w:val="00037B5C"/>
    <w:rsid w:val="00040360"/>
    <w:rsid w:val="0004061F"/>
    <w:rsid w:val="0004118E"/>
    <w:rsid w:val="00042B85"/>
    <w:rsid w:val="00042D68"/>
    <w:rsid w:val="00042D7A"/>
    <w:rsid w:val="00043015"/>
    <w:rsid w:val="000451E6"/>
    <w:rsid w:val="00045262"/>
    <w:rsid w:val="000458F5"/>
    <w:rsid w:val="00046D45"/>
    <w:rsid w:val="00047D54"/>
    <w:rsid w:val="00050097"/>
    <w:rsid w:val="000505AF"/>
    <w:rsid w:val="000505C2"/>
    <w:rsid w:val="00052F74"/>
    <w:rsid w:val="00053AA3"/>
    <w:rsid w:val="0005629B"/>
    <w:rsid w:val="000564E3"/>
    <w:rsid w:val="00056CC2"/>
    <w:rsid w:val="00056E58"/>
    <w:rsid w:val="000579AC"/>
    <w:rsid w:val="0006026F"/>
    <w:rsid w:val="0006047D"/>
    <w:rsid w:val="00060865"/>
    <w:rsid w:val="0006096D"/>
    <w:rsid w:val="0006137C"/>
    <w:rsid w:val="00061856"/>
    <w:rsid w:val="00061D80"/>
    <w:rsid w:val="0006246B"/>
    <w:rsid w:val="000632B0"/>
    <w:rsid w:val="00063594"/>
    <w:rsid w:val="00063FC0"/>
    <w:rsid w:val="00064651"/>
    <w:rsid w:val="000648F8"/>
    <w:rsid w:val="00064E8F"/>
    <w:rsid w:val="00066750"/>
    <w:rsid w:val="000668F4"/>
    <w:rsid w:val="000701F7"/>
    <w:rsid w:val="00071505"/>
    <w:rsid w:val="00071A14"/>
    <w:rsid w:val="00072B18"/>
    <w:rsid w:val="00073508"/>
    <w:rsid w:val="000735D4"/>
    <w:rsid w:val="00074933"/>
    <w:rsid w:val="0007642D"/>
    <w:rsid w:val="0007668C"/>
    <w:rsid w:val="00076C40"/>
    <w:rsid w:val="00076D22"/>
    <w:rsid w:val="000770A1"/>
    <w:rsid w:val="000771EB"/>
    <w:rsid w:val="00080074"/>
    <w:rsid w:val="000805DE"/>
    <w:rsid w:val="0008082E"/>
    <w:rsid w:val="00080983"/>
    <w:rsid w:val="000813C7"/>
    <w:rsid w:val="000817C5"/>
    <w:rsid w:val="0008291D"/>
    <w:rsid w:val="00085251"/>
    <w:rsid w:val="00085512"/>
    <w:rsid w:val="000858ED"/>
    <w:rsid w:val="000861A9"/>
    <w:rsid w:val="0008674C"/>
    <w:rsid w:val="00090726"/>
    <w:rsid w:val="00090863"/>
    <w:rsid w:val="00090D2E"/>
    <w:rsid w:val="00093217"/>
    <w:rsid w:val="00093D41"/>
    <w:rsid w:val="000945AC"/>
    <w:rsid w:val="000946C8"/>
    <w:rsid w:val="000956D9"/>
    <w:rsid w:val="00095961"/>
    <w:rsid w:val="000962A2"/>
    <w:rsid w:val="00096A02"/>
    <w:rsid w:val="00096C57"/>
    <w:rsid w:val="00097FA6"/>
    <w:rsid w:val="000A0037"/>
    <w:rsid w:val="000A0081"/>
    <w:rsid w:val="000A02DE"/>
    <w:rsid w:val="000A1E55"/>
    <w:rsid w:val="000A23DC"/>
    <w:rsid w:val="000A2445"/>
    <w:rsid w:val="000A253C"/>
    <w:rsid w:val="000A3E03"/>
    <w:rsid w:val="000A4894"/>
    <w:rsid w:val="000A4C6A"/>
    <w:rsid w:val="000A54B4"/>
    <w:rsid w:val="000A5573"/>
    <w:rsid w:val="000A57CC"/>
    <w:rsid w:val="000A5899"/>
    <w:rsid w:val="000A5C73"/>
    <w:rsid w:val="000A7BFA"/>
    <w:rsid w:val="000B1993"/>
    <w:rsid w:val="000B2546"/>
    <w:rsid w:val="000B6164"/>
    <w:rsid w:val="000B620F"/>
    <w:rsid w:val="000B6642"/>
    <w:rsid w:val="000B71B9"/>
    <w:rsid w:val="000C05AE"/>
    <w:rsid w:val="000C27DA"/>
    <w:rsid w:val="000C37A8"/>
    <w:rsid w:val="000C37E9"/>
    <w:rsid w:val="000C480F"/>
    <w:rsid w:val="000C50AC"/>
    <w:rsid w:val="000C515C"/>
    <w:rsid w:val="000C67DD"/>
    <w:rsid w:val="000C74B8"/>
    <w:rsid w:val="000D0DCE"/>
    <w:rsid w:val="000D10A7"/>
    <w:rsid w:val="000D215A"/>
    <w:rsid w:val="000D2240"/>
    <w:rsid w:val="000D25D5"/>
    <w:rsid w:val="000D3975"/>
    <w:rsid w:val="000D4754"/>
    <w:rsid w:val="000D47E3"/>
    <w:rsid w:val="000D4971"/>
    <w:rsid w:val="000D4CD7"/>
    <w:rsid w:val="000D4D63"/>
    <w:rsid w:val="000D6AEC"/>
    <w:rsid w:val="000D706B"/>
    <w:rsid w:val="000D7461"/>
    <w:rsid w:val="000E0934"/>
    <w:rsid w:val="000E0FA7"/>
    <w:rsid w:val="000E102F"/>
    <w:rsid w:val="000E1245"/>
    <w:rsid w:val="000E2125"/>
    <w:rsid w:val="000E3407"/>
    <w:rsid w:val="000E3949"/>
    <w:rsid w:val="000E5DFF"/>
    <w:rsid w:val="000E6118"/>
    <w:rsid w:val="000E7E61"/>
    <w:rsid w:val="000F06B6"/>
    <w:rsid w:val="000F07F8"/>
    <w:rsid w:val="000F1F31"/>
    <w:rsid w:val="000F224A"/>
    <w:rsid w:val="000F253C"/>
    <w:rsid w:val="000F3024"/>
    <w:rsid w:val="000F31EC"/>
    <w:rsid w:val="000F35F2"/>
    <w:rsid w:val="000F3637"/>
    <w:rsid w:val="000F4F33"/>
    <w:rsid w:val="000F57D1"/>
    <w:rsid w:val="000F5935"/>
    <w:rsid w:val="000F62F6"/>
    <w:rsid w:val="001007D1"/>
    <w:rsid w:val="001023AC"/>
    <w:rsid w:val="0010266D"/>
    <w:rsid w:val="001038E0"/>
    <w:rsid w:val="00103B22"/>
    <w:rsid w:val="00103F21"/>
    <w:rsid w:val="001051CD"/>
    <w:rsid w:val="00105F42"/>
    <w:rsid w:val="00106225"/>
    <w:rsid w:val="00106984"/>
    <w:rsid w:val="00107872"/>
    <w:rsid w:val="001110BA"/>
    <w:rsid w:val="001137F6"/>
    <w:rsid w:val="00113A58"/>
    <w:rsid w:val="00113E18"/>
    <w:rsid w:val="0011588B"/>
    <w:rsid w:val="001167A0"/>
    <w:rsid w:val="001170EC"/>
    <w:rsid w:val="001173C5"/>
    <w:rsid w:val="00117679"/>
    <w:rsid w:val="001176DB"/>
    <w:rsid w:val="001178F8"/>
    <w:rsid w:val="001207C8"/>
    <w:rsid w:val="00121458"/>
    <w:rsid w:val="00122760"/>
    <w:rsid w:val="00122B9A"/>
    <w:rsid w:val="00123096"/>
    <w:rsid w:val="00123209"/>
    <w:rsid w:val="00125662"/>
    <w:rsid w:val="001258B5"/>
    <w:rsid w:val="00125F24"/>
    <w:rsid w:val="0012643F"/>
    <w:rsid w:val="00126468"/>
    <w:rsid w:val="00130095"/>
    <w:rsid w:val="00130ED9"/>
    <w:rsid w:val="001310F9"/>
    <w:rsid w:val="001330F2"/>
    <w:rsid w:val="001332AC"/>
    <w:rsid w:val="00133F0F"/>
    <w:rsid w:val="00135027"/>
    <w:rsid w:val="00135CBF"/>
    <w:rsid w:val="00135F39"/>
    <w:rsid w:val="0013676E"/>
    <w:rsid w:val="001367AD"/>
    <w:rsid w:val="00136B3D"/>
    <w:rsid w:val="0013798E"/>
    <w:rsid w:val="001406B2"/>
    <w:rsid w:val="0014124D"/>
    <w:rsid w:val="00141B84"/>
    <w:rsid w:val="001429D2"/>
    <w:rsid w:val="00142A3C"/>
    <w:rsid w:val="00142C30"/>
    <w:rsid w:val="00144148"/>
    <w:rsid w:val="001448E5"/>
    <w:rsid w:val="00144EFA"/>
    <w:rsid w:val="00145449"/>
    <w:rsid w:val="001459D9"/>
    <w:rsid w:val="00145A65"/>
    <w:rsid w:val="0014686B"/>
    <w:rsid w:val="00146FFF"/>
    <w:rsid w:val="0015058F"/>
    <w:rsid w:val="00150AE1"/>
    <w:rsid w:val="00150E7A"/>
    <w:rsid w:val="00151DAC"/>
    <w:rsid w:val="00151E33"/>
    <w:rsid w:val="00151F3B"/>
    <w:rsid w:val="0015338A"/>
    <w:rsid w:val="001542EE"/>
    <w:rsid w:val="001545B4"/>
    <w:rsid w:val="001548B2"/>
    <w:rsid w:val="00154C37"/>
    <w:rsid w:val="00154CD5"/>
    <w:rsid w:val="00155264"/>
    <w:rsid w:val="001553F6"/>
    <w:rsid w:val="001553FA"/>
    <w:rsid w:val="00155673"/>
    <w:rsid w:val="001566FC"/>
    <w:rsid w:val="001604DC"/>
    <w:rsid w:val="00161785"/>
    <w:rsid w:val="00161DC4"/>
    <w:rsid w:val="00161E27"/>
    <w:rsid w:val="00161F46"/>
    <w:rsid w:val="00162CFC"/>
    <w:rsid w:val="00163CFB"/>
    <w:rsid w:val="001647A8"/>
    <w:rsid w:val="001650B8"/>
    <w:rsid w:val="00165A15"/>
    <w:rsid w:val="00165E0C"/>
    <w:rsid w:val="00166247"/>
    <w:rsid w:val="001677D0"/>
    <w:rsid w:val="00167A35"/>
    <w:rsid w:val="00167D9A"/>
    <w:rsid w:val="0017143F"/>
    <w:rsid w:val="00171A08"/>
    <w:rsid w:val="001724C8"/>
    <w:rsid w:val="001728E4"/>
    <w:rsid w:val="00172BA3"/>
    <w:rsid w:val="00173498"/>
    <w:rsid w:val="00173E1F"/>
    <w:rsid w:val="00174DE9"/>
    <w:rsid w:val="0017659E"/>
    <w:rsid w:val="00176914"/>
    <w:rsid w:val="0017742E"/>
    <w:rsid w:val="001774E1"/>
    <w:rsid w:val="001815A1"/>
    <w:rsid w:val="00181941"/>
    <w:rsid w:val="00181C4D"/>
    <w:rsid w:val="00182862"/>
    <w:rsid w:val="00182C3F"/>
    <w:rsid w:val="00182D9B"/>
    <w:rsid w:val="001848B1"/>
    <w:rsid w:val="00184A93"/>
    <w:rsid w:val="00185785"/>
    <w:rsid w:val="00185A29"/>
    <w:rsid w:val="00185A9D"/>
    <w:rsid w:val="00185DCE"/>
    <w:rsid w:val="001861F5"/>
    <w:rsid w:val="00187019"/>
    <w:rsid w:val="001873CD"/>
    <w:rsid w:val="00187FF0"/>
    <w:rsid w:val="00190551"/>
    <w:rsid w:val="0019083E"/>
    <w:rsid w:val="00190877"/>
    <w:rsid w:val="00190F99"/>
    <w:rsid w:val="00191470"/>
    <w:rsid w:val="00191E4C"/>
    <w:rsid w:val="00191F97"/>
    <w:rsid w:val="0019219A"/>
    <w:rsid w:val="00192C79"/>
    <w:rsid w:val="00192E58"/>
    <w:rsid w:val="00193398"/>
    <w:rsid w:val="001937CD"/>
    <w:rsid w:val="00193984"/>
    <w:rsid w:val="00196493"/>
    <w:rsid w:val="0019692C"/>
    <w:rsid w:val="00196D43"/>
    <w:rsid w:val="001975A0"/>
    <w:rsid w:val="00197726"/>
    <w:rsid w:val="001A06C2"/>
    <w:rsid w:val="001A0ECC"/>
    <w:rsid w:val="001A1A81"/>
    <w:rsid w:val="001A1DA8"/>
    <w:rsid w:val="001A2554"/>
    <w:rsid w:val="001A25E7"/>
    <w:rsid w:val="001A2B6B"/>
    <w:rsid w:val="001A3025"/>
    <w:rsid w:val="001A3311"/>
    <w:rsid w:val="001A37EE"/>
    <w:rsid w:val="001A5105"/>
    <w:rsid w:val="001A5A80"/>
    <w:rsid w:val="001A6842"/>
    <w:rsid w:val="001A68F6"/>
    <w:rsid w:val="001A7468"/>
    <w:rsid w:val="001A7D1E"/>
    <w:rsid w:val="001B0B9E"/>
    <w:rsid w:val="001B0E08"/>
    <w:rsid w:val="001B1071"/>
    <w:rsid w:val="001B20DD"/>
    <w:rsid w:val="001B35F5"/>
    <w:rsid w:val="001B3725"/>
    <w:rsid w:val="001B44A2"/>
    <w:rsid w:val="001B5706"/>
    <w:rsid w:val="001B57C7"/>
    <w:rsid w:val="001B5DD5"/>
    <w:rsid w:val="001B6B06"/>
    <w:rsid w:val="001B6C71"/>
    <w:rsid w:val="001B6E09"/>
    <w:rsid w:val="001B6E2E"/>
    <w:rsid w:val="001B6ECA"/>
    <w:rsid w:val="001B6F63"/>
    <w:rsid w:val="001B70C4"/>
    <w:rsid w:val="001C084E"/>
    <w:rsid w:val="001C0885"/>
    <w:rsid w:val="001C1001"/>
    <w:rsid w:val="001C19DD"/>
    <w:rsid w:val="001C1F92"/>
    <w:rsid w:val="001C2A5E"/>
    <w:rsid w:val="001C482A"/>
    <w:rsid w:val="001C4A62"/>
    <w:rsid w:val="001C5785"/>
    <w:rsid w:val="001C6BDA"/>
    <w:rsid w:val="001C7BAA"/>
    <w:rsid w:val="001D072C"/>
    <w:rsid w:val="001D087A"/>
    <w:rsid w:val="001D0B6E"/>
    <w:rsid w:val="001D1651"/>
    <w:rsid w:val="001D1D2A"/>
    <w:rsid w:val="001D249B"/>
    <w:rsid w:val="001D3068"/>
    <w:rsid w:val="001D34F3"/>
    <w:rsid w:val="001D4870"/>
    <w:rsid w:val="001D577E"/>
    <w:rsid w:val="001D6A30"/>
    <w:rsid w:val="001D79FB"/>
    <w:rsid w:val="001D7E04"/>
    <w:rsid w:val="001E00B4"/>
    <w:rsid w:val="001E0CB3"/>
    <w:rsid w:val="001E1DC0"/>
    <w:rsid w:val="001E3D91"/>
    <w:rsid w:val="001E5103"/>
    <w:rsid w:val="001E5412"/>
    <w:rsid w:val="001E7383"/>
    <w:rsid w:val="001E7722"/>
    <w:rsid w:val="001F29B3"/>
    <w:rsid w:val="001F2E34"/>
    <w:rsid w:val="001F2ED7"/>
    <w:rsid w:val="001F4257"/>
    <w:rsid w:val="001F5EAE"/>
    <w:rsid w:val="001F682D"/>
    <w:rsid w:val="001F7671"/>
    <w:rsid w:val="001F7744"/>
    <w:rsid w:val="001F7A1D"/>
    <w:rsid w:val="001F7CD9"/>
    <w:rsid w:val="00200167"/>
    <w:rsid w:val="00200795"/>
    <w:rsid w:val="00200D27"/>
    <w:rsid w:val="00201ADE"/>
    <w:rsid w:val="00201C8A"/>
    <w:rsid w:val="00202A2A"/>
    <w:rsid w:val="00202EA9"/>
    <w:rsid w:val="002031EB"/>
    <w:rsid w:val="00203444"/>
    <w:rsid w:val="002035E5"/>
    <w:rsid w:val="00203630"/>
    <w:rsid w:val="002044E4"/>
    <w:rsid w:val="0020540A"/>
    <w:rsid w:val="00205C01"/>
    <w:rsid w:val="002069A5"/>
    <w:rsid w:val="0021063C"/>
    <w:rsid w:val="0021199C"/>
    <w:rsid w:val="00212898"/>
    <w:rsid w:val="00212A0D"/>
    <w:rsid w:val="00213428"/>
    <w:rsid w:val="0021396C"/>
    <w:rsid w:val="00213E5C"/>
    <w:rsid w:val="002141AF"/>
    <w:rsid w:val="00216AD4"/>
    <w:rsid w:val="00216C4A"/>
    <w:rsid w:val="00220563"/>
    <w:rsid w:val="002208E8"/>
    <w:rsid w:val="00220C6C"/>
    <w:rsid w:val="00220EDD"/>
    <w:rsid w:val="00220F21"/>
    <w:rsid w:val="0022177D"/>
    <w:rsid w:val="002229E1"/>
    <w:rsid w:val="00222DBA"/>
    <w:rsid w:val="00223BD3"/>
    <w:rsid w:val="00223E4D"/>
    <w:rsid w:val="002241DA"/>
    <w:rsid w:val="002271BA"/>
    <w:rsid w:val="002271C3"/>
    <w:rsid w:val="00231D89"/>
    <w:rsid w:val="00232090"/>
    <w:rsid w:val="0023244D"/>
    <w:rsid w:val="002329D1"/>
    <w:rsid w:val="00233A7C"/>
    <w:rsid w:val="00234B60"/>
    <w:rsid w:val="00235097"/>
    <w:rsid w:val="002351C6"/>
    <w:rsid w:val="00235654"/>
    <w:rsid w:val="00236224"/>
    <w:rsid w:val="00236482"/>
    <w:rsid w:val="00236C6F"/>
    <w:rsid w:val="0023765B"/>
    <w:rsid w:val="002403E9"/>
    <w:rsid w:val="00242094"/>
    <w:rsid w:val="0024399E"/>
    <w:rsid w:val="00243FD3"/>
    <w:rsid w:val="0024441C"/>
    <w:rsid w:val="00246B92"/>
    <w:rsid w:val="00247E73"/>
    <w:rsid w:val="00250EAE"/>
    <w:rsid w:val="0025127A"/>
    <w:rsid w:val="00251E53"/>
    <w:rsid w:val="00252B97"/>
    <w:rsid w:val="00252CB1"/>
    <w:rsid w:val="00253BA4"/>
    <w:rsid w:val="00253F36"/>
    <w:rsid w:val="00254118"/>
    <w:rsid w:val="002543F5"/>
    <w:rsid w:val="0025560B"/>
    <w:rsid w:val="00255FA8"/>
    <w:rsid w:val="00256114"/>
    <w:rsid w:val="002575BB"/>
    <w:rsid w:val="0026054A"/>
    <w:rsid w:val="00261544"/>
    <w:rsid w:val="00261C31"/>
    <w:rsid w:val="00262DD6"/>
    <w:rsid w:val="002635B4"/>
    <w:rsid w:val="002637DA"/>
    <w:rsid w:val="0026515E"/>
    <w:rsid w:val="00265D58"/>
    <w:rsid w:val="00267350"/>
    <w:rsid w:val="00267631"/>
    <w:rsid w:val="0027214F"/>
    <w:rsid w:val="00272581"/>
    <w:rsid w:val="002733EA"/>
    <w:rsid w:val="00273AFE"/>
    <w:rsid w:val="0027446D"/>
    <w:rsid w:val="002768DD"/>
    <w:rsid w:val="00276CC8"/>
    <w:rsid w:val="00276CFD"/>
    <w:rsid w:val="0028030C"/>
    <w:rsid w:val="00280ACF"/>
    <w:rsid w:val="00280F1E"/>
    <w:rsid w:val="00280F63"/>
    <w:rsid w:val="0028129E"/>
    <w:rsid w:val="002815D0"/>
    <w:rsid w:val="002828FC"/>
    <w:rsid w:val="00283F58"/>
    <w:rsid w:val="00284893"/>
    <w:rsid w:val="00285A1F"/>
    <w:rsid w:val="00286807"/>
    <w:rsid w:val="00286BA5"/>
    <w:rsid w:val="00287753"/>
    <w:rsid w:val="0028795C"/>
    <w:rsid w:val="00287C35"/>
    <w:rsid w:val="00290069"/>
    <w:rsid w:val="00292EEC"/>
    <w:rsid w:val="00293D1A"/>
    <w:rsid w:val="0029402D"/>
    <w:rsid w:val="002947E1"/>
    <w:rsid w:val="002952E7"/>
    <w:rsid w:val="002958AF"/>
    <w:rsid w:val="00295C53"/>
    <w:rsid w:val="00296077"/>
    <w:rsid w:val="0029711F"/>
    <w:rsid w:val="00297A0F"/>
    <w:rsid w:val="00297E37"/>
    <w:rsid w:val="002A1638"/>
    <w:rsid w:val="002A1E0E"/>
    <w:rsid w:val="002A2A3B"/>
    <w:rsid w:val="002A3B69"/>
    <w:rsid w:val="002A42A5"/>
    <w:rsid w:val="002A4824"/>
    <w:rsid w:val="002A49F1"/>
    <w:rsid w:val="002A5381"/>
    <w:rsid w:val="002A5393"/>
    <w:rsid w:val="002A5B41"/>
    <w:rsid w:val="002A628F"/>
    <w:rsid w:val="002A716F"/>
    <w:rsid w:val="002A759B"/>
    <w:rsid w:val="002A7669"/>
    <w:rsid w:val="002B21D4"/>
    <w:rsid w:val="002B240F"/>
    <w:rsid w:val="002B2EC9"/>
    <w:rsid w:val="002B3603"/>
    <w:rsid w:val="002B41D9"/>
    <w:rsid w:val="002B4AFA"/>
    <w:rsid w:val="002C0E79"/>
    <w:rsid w:val="002C1894"/>
    <w:rsid w:val="002C41DF"/>
    <w:rsid w:val="002C652A"/>
    <w:rsid w:val="002C65A3"/>
    <w:rsid w:val="002C6756"/>
    <w:rsid w:val="002D13F5"/>
    <w:rsid w:val="002D29B5"/>
    <w:rsid w:val="002D336A"/>
    <w:rsid w:val="002D3A51"/>
    <w:rsid w:val="002D5405"/>
    <w:rsid w:val="002D61F1"/>
    <w:rsid w:val="002D6489"/>
    <w:rsid w:val="002D66D3"/>
    <w:rsid w:val="002D699A"/>
    <w:rsid w:val="002D6BBD"/>
    <w:rsid w:val="002D6CD9"/>
    <w:rsid w:val="002D738B"/>
    <w:rsid w:val="002E0602"/>
    <w:rsid w:val="002E13B6"/>
    <w:rsid w:val="002E144B"/>
    <w:rsid w:val="002E19F2"/>
    <w:rsid w:val="002E39A3"/>
    <w:rsid w:val="002E3FE4"/>
    <w:rsid w:val="002E4128"/>
    <w:rsid w:val="002E65B9"/>
    <w:rsid w:val="002E69E2"/>
    <w:rsid w:val="002E75FB"/>
    <w:rsid w:val="002E794A"/>
    <w:rsid w:val="002E7E6C"/>
    <w:rsid w:val="002E7E9B"/>
    <w:rsid w:val="002F1305"/>
    <w:rsid w:val="002F413C"/>
    <w:rsid w:val="002F53FF"/>
    <w:rsid w:val="002F5B9F"/>
    <w:rsid w:val="002F64D5"/>
    <w:rsid w:val="002F687B"/>
    <w:rsid w:val="002F6DBD"/>
    <w:rsid w:val="002F6FDE"/>
    <w:rsid w:val="002F7DDF"/>
    <w:rsid w:val="00300ADB"/>
    <w:rsid w:val="00301558"/>
    <w:rsid w:val="00302A8C"/>
    <w:rsid w:val="0030521C"/>
    <w:rsid w:val="003076CC"/>
    <w:rsid w:val="003101E8"/>
    <w:rsid w:val="003112EE"/>
    <w:rsid w:val="00312134"/>
    <w:rsid w:val="00313A80"/>
    <w:rsid w:val="0031431C"/>
    <w:rsid w:val="003143AD"/>
    <w:rsid w:val="00314E2B"/>
    <w:rsid w:val="00315ABE"/>
    <w:rsid w:val="0031680F"/>
    <w:rsid w:val="0032090F"/>
    <w:rsid w:val="003214E8"/>
    <w:rsid w:val="00323340"/>
    <w:rsid w:val="00324EEF"/>
    <w:rsid w:val="0032570E"/>
    <w:rsid w:val="003263CA"/>
    <w:rsid w:val="00327230"/>
    <w:rsid w:val="00327566"/>
    <w:rsid w:val="00331AF5"/>
    <w:rsid w:val="00332284"/>
    <w:rsid w:val="00332361"/>
    <w:rsid w:val="00332FCB"/>
    <w:rsid w:val="00333248"/>
    <w:rsid w:val="003338E6"/>
    <w:rsid w:val="00333907"/>
    <w:rsid w:val="00334791"/>
    <w:rsid w:val="00335031"/>
    <w:rsid w:val="003367F6"/>
    <w:rsid w:val="00336F8F"/>
    <w:rsid w:val="00340114"/>
    <w:rsid w:val="00340F19"/>
    <w:rsid w:val="00341A83"/>
    <w:rsid w:val="00342049"/>
    <w:rsid w:val="00342C0E"/>
    <w:rsid w:val="003435FA"/>
    <w:rsid w:val="00343CA7"/>
    <w:rsid w:val="00346E73"/>
    <w:rsid w:val="00347253"/>
    <w:rsid w:val="003507D1"/>
    <w:rsid w:val="00350FAA"/>
    <w:rsid w:val="00351CBB"/>
    <w:rsid w:val="00352109"/>
    <w:rsid w:val="00352A84"/>
    <w:rsid w:val="00354A52"/>
    <w:rsid w:val="00355B92"/>
    <w:rsid w:val="00355BBF"/>
    <w:rsid w:val="0035664B"/>
    <w:rsid w:val="00356BA7"/>
    <w:rsid w:val="00357057"/>
    <w:rsid w:val="00357B6D"/>
    <w:rsid w:val="0036189F"/>
    <w:rsid w:val="00362177"/>
    <w:rsid w:val="00362C0B"/>
    <w:rsid w:val="003637E0"/>
    <w:rsid w:val="00364F3C"/>
    <w:rsid w:val="003673DE"/>
    <w:rsid w:val="00367D2A"/>
    <w:rsid w:val="0037009E"/>
    <w:rsid w:val="00371070"/>
    <w:rsid w:val="00371293"/>
    <w:rsid w:val="00372356"/>
    <w:rsid w:val="00372720"/>
    <w:rsid w:val="00372F29"/>
    <w:rsid w:val="0037314C"/>
    <w:rsid w:val="00373E73"/>
    <w:rsid w:val="00374D04"/>
    <w:rsid w:val="003750AE"/>
    <w:rsid w:val="003753D4"/>
    <w:rsid w:val="00375F6F"/>
    <w:rsid w:val="003768A8"/>
    <w:rsid w:val="00377B85"/>
    <w:rsid w:val="00380B90"/>
    <w:rsid w:val="00380E21"/>
    <w:rsid w:val="0038112E"/>
    <w:rsid w:val="0038198A"/>
    <w:rsid w:val="00381E37"/>
    <w:rsid w:val="00381EA1"/>
    <w:rsid w:val="00382170"/>
    <w:rsid w:val="00382683"/>
    <w:rsid w:val="003829DB"/>
    <w:rsid w:val="00383E1D"/>
    <w:rsid w:val="00385610"/>
    <w:rsid w:val="003857B7"/>
    <w:rsid w:val="00386D95"/>
    <w:rsid w:val="00391085"/>
    <w:rsid w:val="00391333"/>
    <w:rsid w:val="0039765E"/>
    <w:rsid w:val="0039769B"/>
    <w:rsid w:val="00397F19"/>
    <w:rsid w:val="00397F20"/>
    <w:rsid w:val="003A0121"/>
    <w:rsid w:val="003A0E6F"/>
    <w:rsid w:val="003A37E5"/>
    <w:rsid w:val="003A3CBE"/>
    <w:rsid w:val="003A3DA7"/>
    <w:rsid w:val="003A43F4"/>
    <w:rsid w:val="003A4523"/>
    <w:rsid w:val="003A4B2A"/>
    <w:rsid w:val="003A633C"/>
    <w:rsid w:val="003A6C37"/>
    <w:rsid w:val="003A6CE7"/>
    <w:rsid w:val="003A7283"/>
    <w:rsid w:val="003A7522"/>
    <w:rsid w:val="003A7548"/>
    <w:rsid w:val="003A7B94"/>
    <w:rsid w:val="003B051D"/>
    <w:rsid w:val="003B1AB5"/>
    <w:rsid w:val="003B2264"/>
    <w:rsid w:val="003B2B18"/>
    <w:rsid w:val="003B398D"/>
    <w:rsid w:val="003B4A87"/>
    <w:rsid w:val="003B4FE1"/>
    <w:rsid w:val="003B53B4"/>
    <w:rsid w:val="003B6584"/>
    <w:rsid w:val="003B65DE"/>
    <w:rsid w:val="003B701E"/>
    <w:rsid w:val="003B7F9B"/>
    <w:rsid w:val="003C16F4"/>
    <w:rsid w:val="003C20EF"/>
    <w:rsid w:val="003C21EA"/>
    <w:rsid w:val="003C35F6"/>
    <w:rsid w:val="003C37E8"/>
    <w:rsid w:val="003C3A87"/>
    <w:rsid w:val="003C59DB"/>
    <w:rsid w:val="003C6803"/>
    <w:rsid w:val="003C7D0F"/>
    <w:rsid w:val="003C7D58"/>
    <w:rsid w:val="003C7FDA"/>
    <w:rsid w:val="003D0723"/>
    <w:rsid w:val="003D0ABD"/>
    <w:rsid w:val="003D1234"/>
    <w:rsid w:val="003D142E"/>
    <w:rsid w:val="003D1F5E"/>
    <w:rsid w:val="003D24AF"/>
    <w:rsid w:val="003D2DDA"/>
    <w:rsid w:val="003D3134"/>
    <w:rsid w:val="003D33C9"/>
    <w:rsid w:val="003D3F83"/>
    <w:rsid w:val="003D404C"/>
    <w:rsid w:val="003D4689"/>
    <w:rsid w:val="003D544D"/>
    <w:rsid w:val="003D68B5"/>
    <w:rsid w:val="003D7AC1"/>
    <w:rsid w:val="003D7B8F"/>
    <w:rsid w:val="003E168C"/>
    <w:rsid w:val="003E27C8"/>
    <w:rsid w:val="003E3D51"/>
    <w:rsid w:val="003E3DF0"/>
    <w:rsid w:val="003E51EA"/>
    <w:rsid w:val="003E6057"/>
    <w:rsid w:val="003E67EA"/>
    <w:rsid w:val="003E767E"/>
    <w:rsid w:val="003E7FA5"/>
    <w:rsid w:val="003F04E0"/>
    <w:rsid w:val="003F078B"/>
    <w:rsid w:val="003F0CB2"/>
    <w:rsid w:val="003F1093"/>
    <w:rsid w:val="003F17B0"/>
    <w:rsid w:val="003F187A"/>
    <w:rsid w:val="003F2F02"/>
    <w:rsid w:val="003F40B0"/>
    <w:rsid w:val="003F43D1"/>
    <w:rsid w:val="003F604C"/>
    <w:rsid w:val="003F6474"/>
    <w:rsid w:val="003F6B4C"/>
    <w:rsid w:val="00400194"/>
    <w:rsid w:val="00402138"/>
    <w:rsid w:val="0040258F"/>
    <w:rsid w:val="00402683"/>
    <w:rsid w:val="00402F7B"/>
    <w:rsid w:val="00404227"/>
    <w:rsid w:val="004050CF"/>
    <w:rsid w:val="004064A6"/>
    <w:rsid w:val="00406FD9"/>
    <w:rsid w:val="0041071E"/>
    <w:rsid w:val="00410AC7"/>
    <w:rsid w:val="0041110B"/>
    <w:rsid w:val="004115F6"/>
    <w:rsid w:val="00412C82"/>
    <w:rsid w:val="00413C96"/>
    <w:rsid w:val="00415189"/>
    <w:rsid w:val="004154A0"/>
    <w:rsid w:val="00415BCF"/>
    <w:rsid w:val="00416AD6"/>
    <w:rsid w:val="00417010"/>
    <w:rsid w:val="004178FA"/>
    <w:rsid w:val="00421103"/>
    <w:rsid w:val="0042183E"/>
    <w:rsid w:val="00421FC5"/>
    <w:rsid w:val="004228AD"/>
    <w:rsid w:val="004234DD"/>
    <w:rsid w:val="0042416C"/>
    <w:rsid w:val="00424B56"/>
    <w:rsid w:val="00424E2C"/>
    <w:rsid w:val="00425728"/>
    <w:rsid w:val="00426836"/>
    <w:rsid w:val="004273DC"/>
    <w:rsid w:val="004276C6"/>
    <w:rsid w:val="00434973"/>
    <w:rsid w:val="00435BB5"/>
    <w:rsid w:val="00436B3F"/>
    <w:rsid w:val="00440A60"/>
    <w:rsid w:val="004422E1"/>
    <w:rsid w:val="004430CE"/>
    <w:rsid w:val="004439FF"/>
    <w:rsid w:val="00443E4C"/>
    <w:rsid w:val="00444E88"/>
    <w:rsid w:val="00445C4D"/>
    <w:rsid w:val="00445DF5"/>
    <w:rsid w:val="004464A1"/>
    <w:rsid w:val="00446D9C"/>
    <w:rsid w:val="0044773F"/>
    <w:rsid w:val="00451D94"/>
    <w:rsid w:val="00453490"/>
    <w:rsid w:val="00453B47"/>
    <w:rsid w:val="00454633"/>
    <w:rsid w:val="00454808"/>
    <w:rsid w:val="00455C71"/>
    <w:rsid w:val="00455DAC"/>
    <w:rsid w:val="00456D2F"/>
    <w:rsid w:val="00460A44"/>
    <w:rsid w:val="00460D31"/>
    <w:rsid w:val="00460D88"/>
    <w:rsid w:val="004616B6"/>
    <w:rsid w:val="00462B90"/>
    <w:rsid w:val="00462FBC"/>
    <w:rsid w:val="00462FD2"/>
    <w:rsid w:val="00464B02"/>
    <w:rsid w:val="00464B0B"/>
    <w:rsid w:val="004658D9"/>
    <w:rsid w:val="00465A57"/>
    <w:rsid w:val="00467354"/>
    <w:rsid w:val="00470DA6"/>
    <w:rsid w:val="00471F3F"/>
    <w:rsid w:val="004724C6"/>
    <w:rsid w:val="00473E6B"/>
    <w:rsid w:val="0047427D"/>
    <w:rsid w:val="0047502D"/>
    <w:rsid w:val="00476503"/>
    <w:rsid w:val="00476875"/>
    <w:rsid w:val="004771EE"/>
    <w:rsid w:val="00477D78"/>
    <w:rsid w:val="00480464"/>
    <w:rsid w:val="00480526"/>
    <w:rsid w:val="004809EF"/>
    <w:rsid w:val="00480B2F"/>
    <w:rsid w:val="0048147A"/>
    <w:rsid w:val="00481A1B"/>
    <w:rsid w:val="00481D10"/>
    <w:rsid w:val="004822FE"/>
    <w:rsid w:val="00482EFC"/>
    <w:rsid w:val="0048379E"/>
    <w:rsid w:val="00486017"/>
    <w:rsid w:val="0048650E"/>
    <w:rsid w:val="0048776C"/>
    <w:rsid w:val="00487A4D"/>
    <w:rsid w:val="00490A81"/>
    <w:rsid w:val="00492262"/>
    <w:rsid w:val="00493974"/>
    <w:rsid w:val="00493EA5"/>
    <w:rsid w:val="0049519F"/>
    <w:rsid w:val="00495271"/>
    <w:rsid w:val="004954D8"/>
    <w:rsid w:val="00495D69"/>
    <w:rsid w:val="00495FFC"/>
    <w:rsid w:val="004962AD"/>
    <w:rsid w:val="00496ADB"/>
    <w:rsid w:val="004A0EC5"/>
    <w:rsid w:val="004A1A0D"/>
    <w:rsid w:val="004A1B23"/>
    <w:rsid w:val="004A2011"/>
    <w:rsid w:val="004A2E22"/>
    <w:rsid w:val="004A3AA8"/>
    <w:rsid w:val="004A61E8"/>
    <w:rsid w:val="004A6F4A"/>
    <w:rsid w:val="004A748C"/>
    <w:rsid w:val="004A77EC"/>
    <w:rsid w:val="004A797F"/>
    <w:rsid w:val="004B07F9"/>
    <w:rsid w:val="004B1122"/>
    <w:rsid w:val="004B1D68"/>
    <w:rsid w:val="004B202C"/>
    <w:rsid w:val="004B2398"/>
    <w:rsid w:val="004B2DE1"/>
    <w:rsid w:val="004B5557"/>
    <w:rsid w:val="004B5A7C"/>
    <w:rsid w:val="004B5DD5"/>
    <w:rsid w:val="004B70F8"/>
    <w:rsid w:val="004B7845"/>
    <w:rsid w:val="004B79A1"/>
    <w:rsid w:val="004B7AE4"/>
    <w:rsid w:val="004C001B"/>
    <w:rsid w:val="004C091B"/>
    <w:rsid w:val="004C0B75"/>
    <w:rsid w:val="004C158C"/>
    <w:rsid w:val="004C1B5F"/>
    <w:rsid w:val="004C1E4C"/>
    <w:rsid w:val="004C2A8E"/>
    <w:rsid w:val="004C3214"/>
    <w:rsid w:val="004C3A50"/>
    <w:rsid w:val="004C4F4E"/>
    <w:rsid w:val="004C5467"/>
    <w:rsid w:val="004C6085"/>
    <w:rsid w:val="004C7AD2"/>
    <w:rsid w:val="004C7C0A"/>
    <w:rsid w:val="004D08E2"/>
    <w:rsid w:val="004D0D68"/>
    <w:rsid w:val="004D12FA"/>
    <w:rsid w:val="004D32F3"/>
    <w:rsid w:val="004D3D81"/>
    <w:rsid w:val="004D4471"/>
    <w:rsid w:val="004D4C72"/>
    <w:rsid w:val="004D6C5F"/>
    <w:rsid w:val="004D6DE5"/>
    <w:rsid w:val="004D7119"/>
    <w:rsid w:val="004D7B5F"/>
    <w:rsid w:val="004D7E52"/>
    <w:rsid w:val="004E2BB0"/>
    <w:rsid w:val="004E2E28"/>
    <w:rsid w:val="004E3215"/>
    <w:rsid w:val="004E38FD"/>
    <w:rsid w:val="004E39AB"/>
    <w:rsid w:val="004E3A6C"/>
    <w:rsid w:val="004E4139"/>
    <w:rsid w:val="004E42F8"/>
    <w:rsid w:val="004E44C6"/>
    <w:rsid w:val="004F00BC"/>
    <w:rsid w:val="004F2327"/>
    <w:rsid w:val="004F2F06"/>
    <w:rsid w:val="004F309C"/>
    <w:rsid w:val="004F3826"/>
    <w:rsid w:val="004F4995"/>
    <w:rsid w:val="004F5FD5"/>
    <w:rsid w:val="004F5FEC"/>
    <w:rsid w:val="004F66B8"/>
    <w:rsid w:val="004F73EA"/>
    <w:rsid w:val="004F7F13"/>
    <w:rsid w:val="00500A77"/>
    <w:rsid w:val="00500CF7"/>
    <w:rsid w:val="005010A5"/>
    <w:rsid w:val="0050132F"/>
    <w:rsid w:val="005015A6"/>
    <w:rsid w:val="00501E03"/>
    <w:rsid w:val="0050226D"/>
    <w:rsid w:val="00502BC1"/>
    <w:rsid w:val="00502F47"/>
    <w:rsid w:val="00503388"/>
    <w:rsid w:val="005036A0"/>
    <w:rsid w:val="00505732"/>
    <w:rsid w:val="00505B82"/>
    <w:rsid w:val="00507A75"/>
    <w:rsid w:val="00510212"/>
    <w:rsid w:val="00510B04"/>
    <w:rsid w:val="0051118E"/>
    <w:rsid w:val="00511AAE"/>
    <w:rsid w:val="00513C2C"/>
    <w:rsid w:val="00514637"/>
    <w:rsid w:val="0051626C"/>
    <w:rsid w:val="005171AC"/>
    <w:rsid w:val="00520018"/>
    <w:rsid w:val="0052045B"/>
    <w:rsid w:val="00520EB4"/>
    <w:rsid w:val="005213A9"/>
    <w:rsid w:val="0052245E"/>
    <w:rsid w:val="00522D9E"/>
    <w:rsid w:val="00523C4B"/>
    <w:rsid w:val="00524011"/>
    <w:rsid w:val="0052432D"/>
    <w:rsid w:val="00524BC8"/>
    <w:rsid w:val="00524C35"/>
    <w:rsid w:val="00524DC1"/>
    <w:rsid w:val="005250DA"/>
    <w:rsid w:val="00525373"/>
    <w:rsid w:val="005261E9"/>
    <w:rsid w:val="005270F1"/>
    <w:rsid w:val="00527CB3"/>
    <w:rsid w:val="00530AD9"/>
    <w:rsid w:val="00530B12"/>
    <w:rsid w:val="00530B60"/>
    <w:rsid w:val="0053115F"/>
    <w:rsid w:val="005318A8"/>
    <w:rsid w:val="005318EF"/>
    <w:rsid w:val="00532755"/>
    <w:rsid w:val="00533897"/>
    <w:rsid w:val="00533D9A"/>
    <w:rsid w:val="00534DB0"/>
    <w:rsid w:val="005358B1"/>
    <w:rsid w:val="0053677A"/>
    <w:rsid w:val="005367E1"/>
    <w:rsid w:val="005368A7"/>
    <w:rsid w:val="00537420"/>
    <w:rsid w:val="005376A4"/>
    <w:rsid w:val="0053784D"/>
    <w:rsid w:val="00537944"/>
    <w:rsid w:val="00537A48"/>
    <w:rsid w:val="005408F3"/>
    <w:rsid w:val="00540BCA"/>
    <w:rsid w:val="0054121E"/>
    <w:rsid w:val="005417D4"/>
    <w:rsid w:val="00541E3D"/>
    <w:rsid w:val="00542167"/>
    <w:rsid w:val="00542B9C"/>
    <w:rsid w:val="005430CC"/>
    <w:rsid w:val="00543A00"/>
    <w:rsid w:val="005458D8"/>
    <w:rsid w:val="00545B48"/>
    <w:rsid w:val="00545D0A"/>
    <w:rsid w:val="00546917"/>
    <w:rsid w:val="00550648"/>
    <w:rsid w:val="005527DE"/>
    <w:rsid w:val="00552E8B"/>
    <w:rsid w:val="00554031"/>
    <w:rsid w:val="005540F9"/>
    <w:rsid w:val="005568C1"/>
    <w:rsid w:val="00556EC7"/>
    <w:rsid w:val="0055729A"/>
    <w:rsid w:val="005611C9"/>
    <w:rsid w:val="0056123F"/>
    <w:rsid w:val="00561300"/>
    <w:rsid w:val="00561634"/>
    <w:rsid w:val="00561A07"/>
    <w:rsid w:val="00561E81"/>
    <w:rsid w:val="005627B5"/>
    <w:rsid w:val="005629E1"/>
    <w:rsid w:val="00563AC1"/>
    <w:rsid w:val="00565754"/>
    <w:rsid w:val="00570C7F"/>
    <w:rsid w:val="00572973"/>
    <w:rsid w:val="00573484"/>
    <w:rsid w:val="005737EC"/>
    <w:rsid w:val="00573D90"/>
    <w:rsid w:val="005743CB"/>
    <w:rsid w:val="00575A89"/>
    <w:rsid w:val="0057671A"/>
    <w:rsid w:val="0057695F"/>
    <w:rsid w:val="00577B3E"/>
    <w:rsid w:val="00577D42"/>
    <w:rsid w:val="00580672"/>
    <w:rsid w:val="00580A6A"/>
    <w:rsid w:val="00581580"/>
    <w:rsid w:val="00581A69"/>
    <w:rsid w:val="00581CA2"/>
    <w:rsid w:val="00582D24"/>
    <w:rsid w:val="00585F04"/>
    <w:rsid w:val="00587047"/>
    <w:rsid w:val="005878BA"/>
    <w:rsid w:val="00587AA6"/>
    <w:rsid w:val="00587DEB"/>
    <w:rsid w:val="00591041"/>
    <w:rsid w:val="00591C4E"/>
    <w:rsid w:val="0059314F"/>
    <w:rsid w:val="00593FFA"/>
    <w:rsid w:val="00595AA5"/>
    <w:rsid w:val="0059636A"/>
    <w:rsid w:val="00596688"/>
    <w:rsid w:val="005969E9"/>
    <w:rsid w:val="005A0986"/>
    <w:rsid w:val="005A16FA"/>
    <w:rsid w:val="005A1712"/>
    <w:rsid w:val="005A2EF2"/>
    <w:rsid w:val="005A4701"/>
    <w:rsid w:val="005A562D"/>
    <w:rsid w:val="005B09FC"/>
    <w:rsid w:val="005B0C7C"/>
    <w:rsid w:val="005B1CC5"/>
    <w:rsid w:val="005B1DD5"/>
    <w:rsid w:val="005B2C40"/>
    <w:rsid w:val="005B3321"/>
    <w:rsid w:val="005B3A95"/>
    <w:rsid w:val="005B52FB"/>
    <w:rsid w:val="005B743F"/>
    <w:rsid w:val="005C32B5"/>
    <w:rsid w:val="005C3BE2"/>
    <w:rsid w:val="005C4C97"/>
    <w:rsid w:val="005C5514"/>
    <w:rsid w:val="005C5E39"/>
    <w:rsid w:val="005C6CA7"/>
    <w:rsid w:val="005C752C"/>
    <w:rsid w:val="005D01EE"/>
    <w:rsid w:val="005D031D"/>
    <w:rsid w:val="005D0572"/>
    <w:rsid w:val="005D0EB4"/>
    <w:rsid w:val="005D2195"/>
    <w:rsid w:val="005D2CEB"/>
    <w:rsid w:val="005D3D24"/>
    <w:rsid w:val="005D45F7"/>
    <w:rsid w:val="005D48C8"/>
    <w:rsid w:val="005D48D3"/>
    <w:rsid w:val="005D4F19"/>
    <w:rsid w:val="005D5827"/>
    <w:rsid w:val="005D641C"/>
    <w:rsid w:val="005D7CE8"/>
    <w:rsid w:val="005E08D8"/>
    <w:rsid w:val="005E0BCE"/>
    <w:rsid w:val="005E105A"/>
    <w:rsid w:val="005E1389"/>
    <w:rsid w:val="005E24DE"/>
    <w:rsid w:val="005E3B47"/>
    <w:rsid w:val="005E6288"/>
    <w:rsid w:val="005E6F12"/>
    <w:rsid w:val="005E7537"/>
    <w:rsid w:val="005F08C3"/>
    <w:rsid w:val="005F2A0B"/>
    <w:rsid w:val="005F3759"/>
    <w:rsid w:val="005F3DCE"/>
    <w:rsid w:val="005F42C3"/>
    <w:rsid w:val="005F6EDA"/>
    <w:rsid w:val="005F7589"/>
    <w:rsid w:val="005F7C86"/>
    <w:rsid w:val="005F7CC3"/>
    <w:rsid w:val="006004FF"/>
    <w:rsid w:val="0060109E"/>
    <w:rsid w:val="006027D6"/>
    <w:rsid w:val="006039E7"/>
    <w:rsid w:val="006042FB"/>
    <w:rsid w:val="00605340"/>
    <w:rsid w:val="00605A44"/>
    <w:rsid w:val="0060612F"/>
    <w:rsid w:val="0060655E"/>
    <w:rsid w:val="00606772"/>
    <w:rsid w:val="00607116"/>
    <w:rsid w:val="00607B42"/>
    <w:rsid w:val="00607CA8"/>
    <w:rsid w:val="006102C6"/>
    <w:rsid w:val="006105D5"/>
    <w:rsid w:val="006118AB"/>
    <w:rsid w:val="00611DB4"/>
    <w:rsid w:val="00612091"/>
    <w:rsid w:val="0061269C"/>
    <w:rsid w:val="00614DDB"/>
    <w:rsid w:val="00616948"/>
    <w:rsid w:val="0061775B"/>
    <w:rsid w:val="00617773"/>
    <w:rsid w:val="006177F2"/>
    <w:rsid w:val="00622057"/>
    <w:rsid w:val="006220C2"/>
    <w:rsid w:val="00622788"/>
    <w:rsid w:val="00623C20"/>
    <w:rsid w:val="006251E5"/>
    <w:rsid w:val="006255D8"/>
    <w:rsid w:val="00625DD6"/>
    <w:rsid w:val="0062636C"/>
    <w:rsid w:val="00626539"/>
    <w:rsid w:val="006267E6"/>
    <w:rsid w:val="00630ADD"/>
    <w:rsid w:val="00631350"/>
    <w:rsid w:val="00631D29"/>
    <w:rsid w:val="00632309"/>
    <w:rsid w:val="0063305E"/>
    <w:rsid w:val="0063354F"/>
    <w:rsid w:val="00633727"/>
    <w:rsid w:val="00633A5F"/>
    <w:rsid w:val="00633C06"/>
    <w:rsid w:val="00634913"/>
    <w:rsid w:val="006354DD"/>
    <w:rsid w:val="00635C04"/>
    <w:rsid w:val="006378F6"/>
    <w:rsid w:val="006402E8"/>
    <w:rsid w:val="00640AF2"/>
    <w:rsid w:val="00640BC1"/>
    <w:rsid w:val="00641B39"/>
    <w:rsid w:val="00641E72"/>
    <w:rsid w:val="00642213"/>
    <w:rsid w:val="00642D71"/>
    <w:rsid w:val="00643A1E"/>
    <w:rsid w:val="00644C2A"/>
    <w:rsid w:val="00645A9B"/>
    <w:rsid w:val="00645D6A"/>
    <w:rsid w:val="006467C6"/>
    <w:rsid w:val="00646995"/>
    <w:rsid w:val="00647C44"/>
    <w:rsid w:val="00647CC5"/>
    <w:rsid w:val="00647F19"/>
    <w:rsid w:val="00650336"/>
    <w:rsid w:val="00651A4C"/>
    <w:rsid w:val="00651B30"/>
    <w:rsid w:val="00651EA3"/>
    <w:rsid w:val="00652712"/>
    <w:rsid w:val="00653C6C"/>
    <w:rsid w:val="00654B53"/>
    <w:rsid w:val="0065509D"/>
    <w:rsid w:val="006558A2"/>
    <w:rsid w:val="00655907"/>
    <w:rsid w:val="006559C9"/>
    <w:rsid w:val="0065705B"/>
    <w:rsid w:val="006620C8"/>
    <w:rsid w:val="006644A8"/>
    <w:rsid w:val="00664AEE"/>
    <w:rsid w:val="006652F9"/>
    <w:rsid w:val="006661BD"/>
    <w:rsid w:val="006661D6"/>
    <w:rsid w:val="00666709"/>
    <w:rsid w:val="00666EFA"/>
    <w:rsid w:val="006678BE"/>
    <w:rsid w:val="00667B53"/>
    <w:rsid w:val="00667B78"/>
    <w:rsid w:val="00670948"/>
    <w:rsid w:val="006716F1"/>
    <w:rsid w:val="006718AD"/>
    <w:rsid w:val="00671BF3"/>
    <w:rsid w:val="006730F9"/>
    <w:rsid w:val="0067320F"/>
    <w:rsid w:val="006733F1"/>
    <w:rsid w:val="006734D7"/>
    <w:rsid w:val="00673A09"/>
    <w:rsid w:val="00674043"/>
    <w:rsid w:val="006750ED"/>
    <w:rsid w:val="00675D2B"/>
    <w:rsid w:val="00675DB6"/>
    <w:rsid w:val="006765F3"/>
    <w:rsid w:val="0068051B"/>
    <w:rsid w:val="0068076F"/>
    <w:rsid w:val="00680C1F"/>
    <w:rsid w:val="00680CA8"/>
    <w:rsid w:val="00681632"/>
    <w:rsid w:val="006827A9"/>
    <w:rsid w:val="00682A4B"/>
    <w:rsid w:val="0068357A"/>
    <w:rsid w:val="00683CBB"/>
    <w:rsid w:val="00683D24"/>
    <w:rsid w:val="0068475C"/>
    <w:rsid w:val="006848DA"/>
    <w:rsid w:val="00684B3B"/>
    <w:rsid w:val="006850AA"/>
    <w:rsid w:val="0068544E"/>
    <w:rsid w:val="006854BF"/>
    <w:rsid w:val="00685A94"/>
    <w:rsid w:val="00685FF5"/>
    <w:rsid w:val="006868D1"/>
    <w:rsid w:val="0068794E"/>
    <w:rsid w:val="0069009B"/>
    <w:rsid w:val="00690536"/>
    <w:rsid w:val="006908EA"/>
    <w:rsid w:val="006912A0"/>
    <w:rsid w:val="0069139D"/>
    <w:rsid w:val="006914F6"/>
    <w:rsid w:val="00692260"/>
    <w:rsid w:val="006928A5"/>
    <w:rsid w:val="00693917"/>
    <w:rsid w:val="00693BA1"/>
    <w:rsid w:val="00693FA2"/>
    <w:rsid w:val="00695BBE"/>
    <w:rsid w:val="00695EE6"/>
    <w:rsid w:val="00696553"/>
    <w:rsid w:val="006973E3"/>
    <w:rsid w:val="0069783F"/>
    <w:rsid w:val="006A064F"/>
    <w:rsid w:val="006A07AA"/>
    <w:rsid w:val="006A3BE6"/>
    <w:rsid w:val="006A473B"/>
    <w:rsid w:val="006A49D6"/>
    <w:rsid w:val="006A4E69"/>
    <w:rsid w:val="006A4F2D"/>
    <w:rsid w:val="006A5188"/>
    <w:rsid w:val="006A574A"/>
    <w:rsid w:val="006A6D6D"/>
    <w:rsid w:val="006A7177"/>
    <w:rsid w:val="006A7378"/>
    <w:rsid w:val="006A7C42"/>
    <w:rsid w:val="006A7D16"/>
    <w:rsid w:val="006B0155"/>
    <w:rsid w:val="006B022E"/>
    <w:rsid w:val="006B1799"/>
    <w:rsid w:val="006B192B"/>
    <w:rsid w:val="006B1C26"/>
    <w:rsid w:val="006B31CD"/>
    <w:rsid w:val="006B4C9D"/>
    <w:rsid w:val="006B50D2"/>
    <w:rsid w:val="006B54C7"/>
    <w:rsid w:val="006B5547"/>
    <w:rsid w:val="006B5A97"/>
    <w:rsid w:val="006B6B8D"/>
    <w:rsid w:val="006B7EA8"/>
    <w:rsid w:val="006B7EDE"/>
    <w:rsid w:val="006C0598"/>
    <w:rsid w:val="006C18D3"/>
    <w:rsid w:val="006C1CD6"/>
    <w:rsid w:val="006C2B46"/>
    <w:rsid w:val="006C31CD"/>
    <w:rsid w:val="006C31FD"/>
    <w:rsid w:val="006C40AD"/>
    <w:rsid w:val="006C43F0"/>
    <w:rsid w:val="006C4D2B"/>
    <w:rsid w:val="006C5840"/>
    <w:rsid w:val="006C5A91"/>
    <w:rsid w:val="006C6847"/>
    <w:rsid w:val="006C70CD"/>
    <w:rsid w:val="006C776A"/>
    <w:rsid w:val="006C7885"/>
    <w:rsid w:val="006C7C81"/>
    <w:rsid w:val="006D0618"/>
    <w:rsid w:val="006D0D2F"/>
    <w:rsid w:val="006D1DD2"/>
    <w:rsid w:val="006D2817"/>
    <w:rsid w:val="006D3655"/>
    <w:rsid w:val="006D59A7"/>
    <w:rsid w:val="006D5CAF"/>
    <w:rsid w:val="006D5F06"/>
    <w:rsid w:val="006D7ECF"/>
    <w:rsid w:val="006E2454"/>
    <w:rsid w:val="006E40B3"/>
    <w:rsid w:val="006E48C0"/>
    <w:rsid w:val="006E5511"/>
    <w:rsid w:val="006E59B2"/>
    <w:rsid w:val="006E6203"/>
    <w:rsid w:val="006E62F5"/>
    <w:rsid w:val="006E6A9F"/>
    <w:rsid w:val="006F035C"/>
    <w:rsid w:val="006F240E"/>
    <w:rsid w:val="006F3872"/>
    <w:rsid w:val="006F4415"/>
    <w:rsid w:val="006F44AE"/>
    <w:rsid w:val="006F44B8"/>
    <w:rsid w:val="006F4866"/>
    <w:rsid w:val="006F4911"/>
    <w:rsid w:val="006F4E73"/>
    <w:rsid w:val="006F6243"/>
    <w:rsid w:val="006F63E8"/>
    <w:rsid w:val="006F6E61"/>
    <w:rsid w:val="006F7373"/>
    <w:rsid w:val="006F75CB"/>
    <w:rsid w:val="006F786D"/>
    <w:rsid w:val="006F79F8"/>
    <w:rsid w:val="007016F7"/>
    <w:rsid w:val="00701DA3"/>
    <w:rsid w:val="00702316"/>
    <w:rsid w:val="00703777"/>
    <w:rsid w:val="007037A1"/>
    <w:rsid w:val="00703A3E"/>
    <w:rsid w:val="00705A98"/>
    <w:rsid w:val="00706440"/>
    <w:rsid w:val="007068F3"/>
    <w:rsid w:val="00706BAD"/>
    <w:rsid w:val="0070734A"/>
    <w:rsid w:val="0071052B"/>
    <w:rsid w:val="00711B76"/>
    <w:rsid w:val="00712FDF"/>
    <w:rsid w:val="007133D4"/>
    <w:rsid w:val="00713BC0"/>
    <w:rsid w:val="007141C8"/>
    <w:rsid w:val="00714C77"/>
    <w:rsid w:val="0071621E"/>
    <w:rsid w:val="00716BB5"/>
    <w:rsid w:val="00717A64"/>
    <w:rsid w:val="00717A71"/>
    <w:rsid w:val="007202C3"/>
    <w:rsid w:val="0072075E"/>
    <w:rsid w:val="007212E6"/>
    <w:rsid w:val="007217FE"/>
    <w:rsid w:val="00721FB8"/>
    <w:rsid w:val="007226B1"/>
    <w:rsid w:val="00722C39"/>
    <w:rsid w:val="00722E29"/>
    <w:rsid w:val="007236B0"/>
    <w:rsid w:val="00724222"/>
    <w:rsid w:val="00724F06"/>
    <w:rsid w:val="00725EBB"/>
    <w:rsid w:val="00726B42"/>
    <w:rsid w:val="00726EB3"/>
    <w:rsid w:val="00730036"/>
    <w:rsid w:val="00731AA3"/>
    <w:rsid w:val="007321D1"/>
    <w:rsid w:val="00733129"/>
    <w:rsid w:val="007358B5"/>
    <w:rsid w:val="00736551"/>
    <w:rsid w:val="00737006"/>
    <w:rsid w:val="00740B10"/>
    <w:rsid w:val="007414B2"/>
    <w:rsid w:val="00742542"/>
    <w:rsid w:val="00742808"/>
    <w:rsid w:val="0074505F"/>
    <w:rsid w:val="00745165"/>
    <w:rsid w:val="00745D27"/>
    <w:rsid w:val="0074608A"/>
    <w:rsid w:val="007466BB"/>
    <w:rsid w:val="00750B41"/>
    <w:rsid w:val="00750F61"/>
    <w:rsid w:val="00752E92"/>
    <w:rsid w:val="0075346C"/>
    <w:rsid w:val="00753533"/>
    <w:rsid w:val="00753A7B"/>
    <w:rsid w:val="00753BAC"/>
    <w:rsid w:val="007547F8"/>
    <w:rsid w:val="007553E0"/>
    <w:rsid w:val="00756944"/>
    <w:rsid w:val="007604C2"/>
    <w:rsid w:val="00760980"/>
    <w:rsid w:val="00762CC2"/>
    <w:rsid w:val="007639A6"/>
    <w:rsid w:val="0076509B"/>
    <w:rsid w:val="007658B8"/>
    <w:rsid w:val="00765DDF"/>
    <w:rsid w:val="00765DE2"/>
    <w:rsid w:val="00766CA8"/>
    <w:rsid w:val="007676F7"/>
    <w:rsid w:val="0076790E"/>
    <w:rsid w:val="00770192"/>
    <w:rsid w:val="00770305"/>
    <w:rsid w:val="00771070"/>
    <w:rsid w:val="007713C6"/>
    <w:rsid w:val="0077161E"/>
    <w:rsid w:val="00772A98"/>
    <w:rsid w:val="00772B73"/>
    <w:rsid w:val="007742EF"/>
    <w:rsid w:val="00774E7A"/>
    <w:rsid w:val="00774EA2"/>
    <w:rsid w:val="007761F3"/>
    <w:rsid w:val="00777D3B"/>
    <w:rsid w:val="0078012C"/>
    <w:rsid w:val="007809A9"/>
    <w:rsid w:val="00780A4D"/>
    <w:rsid w:val="0078245A"/>
    <w:rsid w:val="00782FE2"/>
    <w:rsid w:val="00783366"/>
    <w:rsid w:val="00783E64"/>
    <w:rsid w:val="007843E2"/>
    <w:rsid w:val="007847A4"/>
    <w:rsid w:val="00785368"/>
    <w:rsid w:val="00785C67"/>
    <w:rsid w:val="00786ECA"/>
    <w:rsid w:val="00787209"/>
    <w:rsid w:val="00787C06"/>
    <w:rsid w:val="00790F17"/>
    <w:rsid w:val="007919C2"/>
    <w:rsid w:val="00791BE1"/>
    <w:rsid w:val="00791DA0"/>
    <w:rsid w:val="00791FEA"/>
    <w:rsid w:val="00793276"/>
    <w:rsid w:val="00793E49"/>
    <w:rsid w:val="00794F6E"/>
    <w:rsid w:val="007952DA"/>
    <w:rsid w:val="00795913"/>
    <w:rsid w:val="00795E5F"/>
    <w:rsid w:val="00796D9E"/>
    <w:rsid w:val="007A115C"/>
    <w:rsid w:val="007A17B5"/>
    <w:rsid w:val="007A24D9"/>
    <w:rsid w:val="007A2959"/>
    <w:rsid w:val="007A2B60"/>
    <w:rsid w:val="007A30FA"/>
    <w:rsid w:val="007A3280"/>
    <w:rsid w:val="007A38BE"/>
    <w:rsid w:val="007A3DC3"/>
    <w:rsid w:val="007A466A"/>
    <w:rsid w:val="007A4963"/>
    <w:rsid w:val="007A4D11"/>
    <w:rsid w:val="007A5195"/>
    <w:rsid w:val="007A53A9"/>
    <w:rsid w:val="007A6052"/>
    <w:rsid w:val="007A61E0"/>
    <w:rsid w:val="007A6F07"/>
    <w:rsid w:val="007A716C"/>
    <w:rsid w:val="007A79E2"/>
    <w:rsid w:val="007B2BEB"/>
    <w:rsid w:val="007B31D6"/>
    <w:rsid w:val="007B34C5"/>
    <w:rsid w:val="007B42F3"/>
    <w:rsid w:val="007B4A70"/>
    <w:rsid w:val="007B4DA0"/>
    <w:rsid w:val="007B511F"/>
    <w:rsid w:val="007B655C"/>
    <w:rsid w:val="007B662B"/>
    <w:rsid w:val="007B69B8"/>
    <w:rsid w:val="007B708D"/>
    <w:rsid w:val="007C04A3"/>
    <w:rsid w:val="007C18BE"/>
    <w:rsid w:val="007C3A39"/>
    <w:rsid w:val="007C5386"/>
    <w:rsid w:val="007C5901"/>
    <w:rsid w:val="007C5EE2"/>
    <w:rsid w:val="007C66FF"/>
    <w:rsid w:val="007C6A27"/>
    <w:rsid w:val="007C7592"/>
    <w:rsid w:val="007C7B1C"/>
    <w:rsid w:val="007D06D0"/>
    <w:rsid w:val="007D077F"/>
    <w:rsid w:val="007D0B9B"/>
    <w:rsid w:val="007D142C"/>
    <w:rsid w:val="007D1919"/>
    <w:rsid w:val="007D1A72"/>
    <w:rsid w:val="007D2E43"/>
    <w:rsid w:val="007D3285"/>
    <w:rsid w:val="007D4664"/>
    <w:rsid w:val="007D4E64"/>
    <w:rsid w:val="007D5200"/>
    <w:rsid w:val="007D53C6"/>
    <w:rsid w:val="007D6071"/>
    <w:rsid w:val="007D6E0D"/>
    <w:rsid w:val="007D6E75"/>
    <w:rsid w:val="007D713E"/>
    <w:rsid w:val="007E10D0"/>
    <w:rsid w:val="007E1646"/>
    <w:rsid w:val="007E1864"/>
    <w:rsid w:val="007E3617"/>
    <w:rsid w:val="007E587D"/>
    <w:rsid w:val="007E631B"/>
    <w:rsid w:val="007E675D"/>
    <w:rsid w:val="007E6E43"/>
    <w:rsid w:val="007F1747"/>
    <w:rsid w:val="007F185F"/>
    <w:rsid w:val="007F2034"/>
    <w:rsid w:val="007F35A4"/>
    <w:rsid w:val="007F4943"/>
    <w:rsid w:val="007F4B80"/>
    <w:rsid w:val="0080025C"/>
    <w:rsid w:val="00800A59"/>
    <w:rsid w:val="00801051"/>
    <w:rsid w:val="00801CEE"/>
    <w:rsid w:val="00802637"/>
    <w:rsid w:val="00802C4C"/>
    <w:rsid w:val="00803D4B"/>
    <w:rsid w:val="008060DA"/>
    <w:rsid w:val="00807E67"/>
    <w:rsid w:val="00810721"/>
    <w:rsid w:val="0081076D"/>
    <w:rsid w:val="00811B49"/>
    <w:rsid w:val="008123AE"/>
    <w:rsid w:val="00812BA6"/>
    <w:rsid w:val="00813887"/>
    <w:rsid w:val="008145EA"/>
    <w:rsid w:val="00815BC1"/>
    <w:rsid w:val="0081680D"/>
    <w:rsid w:val="0081725F"/>
    <w:rsid w:val="00817D3D"/>
    <w:rsid w:val="0082075C"/>
    <w:rsid w:val="008209D8"/>
    <w:rsid w:val="00821D39"/>
    <w:rsid w:val="008228D8"/>
    <w:rsid w:val="00823C59"/>
    <w:rsid w:val="008246D2"/>
    <w:rsid w:val="00824757"/>
    <w:rsid w:val="008251C5"/>
    <w:rsid w:val="00827164"/>
    <w:rsid w:val="0082776F"/>
    <w:rsid w:val="0082786B"/>
    <w:rsid w:val="008301D0"/>
    <w:rsid w:val="008339D9"/>
    <w:rsid w:val="00834248"/>
    <w:rsid w:val="0083461B"/>
    <w:rsid w:val="00834664"/>
    <w:rsid w:val="00834A27"/>
    <w:rsid w:val="008352DF"/>
    <w:rsid w:val="00835CBE"/>
    <w:rsid w:val="008365F3"/>
    <w:rsid w:val="008406E3"/>
    <w:rsid w:val="00841033"/>
    <w:rsid w:val="008424BD"/>
    <w:rsid w:val="008428CB"/>
    <w:rsid w:val="008437C0"/>
    <w:rsid w:val="008438A4"/>
    <w:rsid w:val="00843C39"/>
    <w:rsid w:val="00844239"/>
    <w:rsid w:val="008443EA"/>
    <w:rsid w:val="008451B8"/>
    <w:rsid w:val="00845D33"/>
    <w:rsid w:val="00846092"/>
    <w:rsid w:val="0084710E"/>
    <w:rsid w:val="00847139"/>
    <w:rsid w:val="008500C7"/>
    <w:rsid w:val="00850346"/>
    <w:rsid w:val="008503BC"/>
    <w:rsid w:val="008511FB"/>
    <w:rsid w:val="00851228"/>
    <w:rsid w:val="008515FE"/>
    <w:rsid w:val="008526E9"/>
    <w:rsid w:val="00853671"/>
    <w:rsid w:val="00855956"/>
    <w:rsid w:val="00856B3B"/>
    <w:rsid w:val="00856E95"/>
    <w:rsid w:val="00857962"/>
    <w:rsid w:val="00860A8C"/>
    <w:rsid w:val="00860E36"/>
    <w:rsid w:val="008613BE"/>
    <w:rsid w:val="00862567"/>
    <w:rsid w:val="00864AA6"/>
    <w:rsid w:val="00865A88"/>
    <w:rsid w:val="00865C61"/>
    <w:rsid w:val="00867153"/>
    <w:rsid w:val="00870687"/>
    <w:rsid w:val="00871BBC"/>
    <w:rsid w:val="00874CEA"/>
    <w:rsid w:val="0087643C"/>
    <w:rsid w:val="00876813"/>
    <w:rsid w:val="0087693A"/>
    <w:rsid w:val="00877D18"/>
    <w:rsid w:val="008808EC"/>
    <w:rsid w:val="00880921"/>
    <w:rsid w:val="00881861"/>
    <w:rsid w:val="00882169"/>
    <w:rsid w:val="00882B95"/>
    <w:rsid w:val="0088391D"/>
    <w:rsid w:val="00884246"/>
    <w:rsid w:val="00885ECE"/>
    <w:rsid w:val="008860C0"/>
    <w:rsid w:val="00886441"/>
    <w:rsid w:val="00887121"/>
    <w:rsid w:val="00887DEE"/>
    <w:rsid w:val="0089171F"/>
    <w:rsid w:val="00892D49"/>
    <w:rsid w:val="00892E0B"/>
    <w:rsid w:val="00892F5A"/>
    <w:rsid w:val="008930E0"/>
    <w:rsid w:val="008932FA"/>
    <w:rsid w:val="00894E71"/>
    <w:rsid w:val="00895182"/>
    <w:rsid w:val="008954D9"/>
    <w:rsid w:val="008955A5"/>
    <w:rsid w:val="00896048"/>
    <w:rsid w:val="00896541"/>
    <w:rsid w:val="00896C1D"/>
    <w:rsid w:val="008978CB"/>
    <w:rsid w:val="00897A95"/>
    <w:rsid w:val="008A0996"/>
    <w:rsid w:val="008A1F0A"/>
    <w:rsid w:val="008A30A1"/>
    <w:rsid w:val="008A36D6"/>
    <w:rsid w:val="008A3C8C"/>
    <w:rsid w:val="008A4D56"/>
    <w:rsid w:val="008A4E5B"/>
    <w:rsid w:val="008A5261"/>
    <w:rsid w:val="008A6377"/>
    <w:rsid w:val="008A63C8"/>
    <w:rsid w:val="008A72AD"/>
    <w:rsid w:val="008A75AD"/>
    <w:rsid w:val="008A78E1"/>
    <w:rsid w:val="008A79AF"/>
    <w:rsid w:val="008A7C19"/>
    <w:rsid w:val="008B07D5"/>
    <w:rsid w:val="008B0DA3"/>
    <w:rsid w:val="008B0FF1"/>
    <w:rsid w:val="008B2C92"/>
    <w:rsid w:val="008B33DE"/>
    <w:rsid w:val="008B352D"/>
    <w:rsid w:val="008B5186"/>
    <w:rsid w:val="008B55D9"/>
    <w:rsid w:val="008B5E69"/>
    <w:rsid w:val="008B6673"/>
    <w:rsid w:val="008B694D"/>
    <w:rsid w:val="008B70EC"/>
    <w:rsid w:val="008C0A98"/>
    <w:rsid w:val="008C0FF1"/>
    <w:rsid w:val="008C1399"/>
    <w:rsid w:val="008C1CD0"/>
    <w:rsid w:val="008C23B8"/>
    <w:rsid w:val="008C246E"/>
    <w:rsid w:val="008C24C7"/>
    <w:rsid w:val="008C37AC"/>
    <w:rsid w:val="008C47C1"/>
    <w:rsid w:val="008C5451"/>
    <w:rsid w:val="008C5A0B"/>
    <w:rsid w:val="008C726A"/>
    <w:rsid w:val="008C78FB"/>
    <w:rsid w:val="008D0C48"/>
    <w:rsid w:val="008D102C"/>
    <w:rsid w:val="008D17D1"/>
    <w:rsid w:val="008D2195"/>
    <w:rsid w:val="008D24E1"/>
    <w:rsid w:val="008D3577"/>
    <w:rsid w:val="008D3FE3"/>
    <w:rsid w:val="008D4279"/>
    <w:rsid w:val="008D4310"/>
    <w:rsid w:val="008D4416"/>
    <w:rsid w:val="008D463A"/>
    <w:rsid w:val="008D482D"/>
    <w:rsid w:val="008D4975"/>
    <w:rsid w:val="008D6036"/>
    <w:rsid w:val="008D6C5D"/>
    <w:rsid w:val="008E0B16"/>
    <w:rsid w:val="008E0E14"/>
    <w:rsid w:val="008E14CA"/>
    <w:rsid w:val="008E1574"/>
    <w:rsid w:val="008E2438"/>
    <w:rsid w:val="008E38C9"/>
    <w:rsid w:val="008E4D94"/>
    <w:rsid w:val="008E5A5E"/>
    <w:rsid w:val="008E604E"/>
    <w:rsid w:val="008E773B"/>
    <w:rsid w:val="008E7AF8"/>
    <w:rsid w:val="008E7C35"/>
    <w:rsid w:val="008F0AD0"/>
    <w:rsid w:val="008F1344"/>
    <w:rsid w:val="008F1A56"/>
    <w:rsid w:val="008F20A5"/>
    <w:rsid w:val="008F470E"/>
    <w:rsid w:val="008F4E11"/>
    <w:rsid w:val="008F4E30"/>
    <w:rsid w:val="008F64EC"/>
    <w:rsid w:val="008F6520"/>
    <w:rsid w:val="008F7588"/>
    <w:rsid w:val="008F7FF5"/>
    <w:rsid w:val="009016C3"/>
    <w:rsid w:val="009018F2"/>
    <w:rsid w:val="00901DBC"/>
    <w:rsid w:val="009027CA"/>
    <w:rsid w:val="00903191"/>
    <w:rsid w:val="0090473C"/>
    <w:rsid w:val="00904CFD"/>
    <w:rsid w:val="00904D66"/>
    <w:rsid w:val="009052C1"/>
    <w:rsid w:val="0090546D"/>
    <w:rsid w:val="00905889"/>
    <w:rsid w:val="00905DE5"/>
    <w:rsid w:val="00906192"/>
    <w:rsid w:val="00906A17"/>
    <w:rsid w:val="009076F3"/>
    <w:rsid w:val="00910409"/>
    <w:rsid w:val="009110F2"/>
    <w:rsid w:val="009113B9"/>
    <w:rsid w:val="00911FA6"/>
    <w:rsid w:val="00912471"/>
    <w:rsid w:val="009129A3"/>
    <w:rsid w:val="00912C71"/>
    <w:rsid w:val="00912D1C"/>
    <w:rsid w:val="00913BAA"/>
    <w:rsid w:val="0091485F"/>
    <w:rsid w:val="00914C2B"/>
    <w:rsid w:val="009150E2"/>
    <w:rsid w:val="00915109"/>
    <w:rsid w:val="00915442"/>
    <w:rsid w:val="00915B8A"/>
    <w:rsid w:val="00917195"/>
    <w:rsid w:val="00917E3A"/>
    <w:rsid w:val="00920C46"/>
    <w:rsid w:val="0092176E"/>
    <w:rsid w:val="00921A1A"/>
    <w:rsid w:val="00921A47"/>
    <w:rsid w:val="00922230"/>
    <w:rsid w:val="00922A7F"/>
    <w:rsid w:val="00922AD1"/>
    <w:rsid w:val="00923B11"/>
    <w:rsid w:val="00923C8E"/>
    <w:rsid w:val="00924B5F"/>
    <w:rsid w:val="00925E60"/>
    <w:rsid w:val="009261B4"/>
    <w:rsid w:val="009265E6"/>
    <w:rsid w:val="00927CD8"/>
    <w:rsid w:val="00930896"/>
    <w:rsid w:val="00931273"/>
    <w:rsid w:val="00931303"/>
    <w:rsid w:val="009315C8"/>
    <w:rsid w:val="00931BAE"/>
    <w:rsid w:val="009324A7"/>
    <w:rsid w:val="0093357E"/>
    <w:rsid w:val="00934FD1"/>
    <w:rsid w:val="00935A4A"/>
    <w:rsid w:val="00936ED6"/>
    <w:rsid w:val="00937CCE"/>
    <w:rsid w:val="009411E5"/>
    <w:rsid w:val="00941FCE"/>
    <w:rsid w:val="00943809"/>
    <w:rsid w:val="0094391B"/>
    <w:rsid w:val="00943C73"/>
    <w:rsid w:val="00943EC1"/>
    <w:rsid w:val="0094473A"/>
    <w:rsid w:val="00944CE7"/>
    <w:rsid w:val="0094602E"/>
    <w:rsid w:val="0094607D"/>
    <w:rsid w:val="009477F0"/>
    <w:rsid w:val="00947AF2"/>
    <w:rsid w:val="00950117"/>
    <w:rsid w:val="0095093B"/>
    <w:rsid w:val="009509E2"/>
    <w:rsid w:val="00950A12"/>
    <w:rsid w:val="00952847"/>
    <w:rsid w:val="00952910"/>
    <w:rsid w:val="00952E21"/>
    <w:rsid w:val="00952F39"/>
    <w:rsid w:val="009541F3"/>
    <w:rsid w:val="00955517"/>
    <w:rsid w:val="00956750"/>
    <w:rsid w:val="00957294"/>
    <w:rsid w:val="009574D3"/>
    <w:rsid w:val="00957AC0"/>
    <w:rsid w:val="00960352"/>
    <w:rsid w:val="00960F0F"/>
    <w:rsid w:val="00961165"/>
    <w:rsid w:val="0096214D"/>
    <w:rsid w:val="00963BFD"/>
    <w:rsid w:val="00963F57"/>
    <w:rsid w:val="00964878"/>
    <w:rsid w:val="0096521C"/>
    <w:rsid w:val="0096648E"/>
    <w:rsid w:val="009664B3"/>
    <w:rsid w:val="0096652C"/>
    <w:rsid w:val="00970725"/>
    <w:rsid w:val="00971B22"/>
    <w:rsid w:val="00972454"/>
    <w:rsid w:val="00972587"/>
    <w:rsid w:val="009736BB"/>
    <w:rsid w:val="00973E04"/>
    <w:rsid w:val="00973FF1"/>
    <w:rsid w:val="00974464"/>
    <w:rsid w:val="0097480C"/>
    <w:rsid w:val="009749CD"/>
    <w:rsid w:val="009749F6"/>
    <w:rsid w:val="00974B7A"/>
    <w:rsid w:val="00974B8D"/>
    <w:rsid w:val="00974DC6"/>
    <w:rsid w:val="00975BAE"/>
    <w:rsid w:val="00977628"/>
    <w:rsid w:val="00977D39"/>
    <w:rsid w:val="00980A50"/>
    <w:rsid w:val="00980FF6"/>
    <w:rsid w:val="00981113"/>
    <w:rsid w:val="00981872"/>
    <w:rsid w:val="00981D85"/>
    <w:rsid w:val="0098259D"/>
    <w:rsid w:val="0098267A"/>
    <w:rsid w:val="009828A1"/>
    <w:rsid w:val="00984925"/>
    <w:rsid w:val="00985693"/>
    <w:rsid w:val="00986120"/>
    <w:rsid w:val="009863BA"/>
    <w:rsid w:val="0099082D"/>
    <w:rsid w:val="009917BF"/>
    <w:rsid w:val="00992B37"/>
    <w:rsid w:val="00994AF1"/>
    <w:rsid w:val="00995971"/>
    <w:rsid w:val="00996882"/>
    <w:rsid w:val="0099793C"/>
    <w:rsid w:val="00997D01"/>
    <w:rsid w:val="009A0210"/>
    <w:rsid w:val="009A028F"/>
    <w:rsid w:val="009A0BC6"/>
    <w:rsid w:val="009A106F"/>
    <w:rsid w:val="009A110E"/>
    <w:rsid w:val="009A129D"/>
    <w:rsid w:val="009A225A"/>
    <w:rsid w:val="009A29FF"/>
    <w:rsid w:val="009A2EDC"/>
    <w:rsid w:val="009A31B8"/>
    <w:rsid w:val="009A3B69"/>
    <w:rsid w:val="009A61CE"/>
    <w:rsid w:val="009A7419"/>
    <w:rsid w:val="009A7F86"/>
    <w:rsid w:val="009B0CC7"/>
    <w:rsid w:val="009B1056"/>
    <w:rsid w:val="009B2011"/>
    <w:rsid w:val="009B25CE"/>
    <w:rsid w:val="009B471D"/>
    <w:rsid w:val="009B5DFF"/>
    <w:rsid w:val="009B6576"/>
    <w:rsid w:val="009B6FD7"/>
    <w:rsid w:val="009B7687"/>
    <w:rsid w:val="009B7FB8"/>
    <w:rsid w:val="009C0ABE"/>
    <w:rsid w:val="009C0F75"/>
    <w:rsid w:val="009C0FB0"/>
    <w:rsid w:val="009C1061"/>
    <w:rsid w:val="009C1F61"/>
    <w:rsid w:val="009C2EEB"/>
    <w:rsid w:val="009C2EEE"/>
    <w:rsid w:val="009C3593"/>
    <w:rsid w:val="009C58EB"/>
    <w:rsid w:val="009C66E9"/>
    <w:rsid w:val="009C6947"/>
    <w:rsid w:val="009D111E"/>
    <w:rsid w:val="009D298B"/>
    <w:rsid w:val="009D37D2"/>
    <w:rsid w:val="009D4BA7"/>
    <w:rsid w:val="009D5D7F"/>
    <w:rsid w:val="009D5F2E"/>
    <w:rsid w:val="009D619B"/>
    <w:rsid w:val="009D7896"/>
    <w:rsid w:val="009E01AF"/>
    <w:rsid w:val="009E08FB"/>
    <w:rsid w:val="009E15F6"/>
    <w:rsid w:val="009E275F"/>
    <w:rsid w:val="009E4084"/>
    <w:rsid w:val="009E4B8B"/>
    <w:rsid w:val="009E588F"/>
    <w:rsid w:val="009E58FC"/>
    <w:rsid w:val="009E61CD"/>
    <w:rsid w:val="009E6E1E"/>
    <w:rsid w:val="009E7B59"/>
    <w:rsid w:val="009F0175"/>
    <w:rsid w:val="009F1D8F"/>
    <w:rsid w:val="009F2068"/>
    <w:rsid w:val="009F239A"/>
    <w:rsid w:val="009F2795"/>
    <w:rsid w:val="009F3BB2"/>
    <w:rsid w:val="009F4001"/>
    <w:rsid w:val="009F512C"/>
    <w:rsid w:val="009F52FD"/>
    <w:rsid w:val="009F6167"/>
    <w:rsid w:val="00A00D13"/>
    <w:rsid w:val="00A01F4C"/>
    <w:rsid w:val="00A024FF"/>
    <w:rsid w:val="00A02679"/>
    <w:rsid w:val="00A03141"/>
    <w:rsid w:val="00A035F3"/>
    <w:rsid w:val="00A04E5E"/>
    <w:rsid w:val="00A050E6"/>
    <w:rsid w:val="00A05E4E"/>
    <w:rsid w:val="00A05E89"/>
    <w:rsid w:val="00A06546"/>
    <w:rsid w:val="00A06574"/>
    <w:rsid w:val="00A0664A"/>
    <w:rsid w:val="00A0753B"/>
    <w:rsid w:val="00A079D5"/>
    <w:rsid w:val="00A07BE2"/>
    <w:rsid w:val="00A10913"/>
    <w:rsid w:val="00A10B66"/>
    <w:rsid w:val="00A13294"/>
    <w:rsid w:val="00A14519"/>
    <w:rsid w:val="00A148A2"/>
    <w:rsid w:val="00A154C2"/>
    <w:rsid w:val="00A16A85"/>
    <w:rsid w:val="00A17387"/>
    <w:rsid w:val="00A1777B"/>
    <w:rsid w:val="00A17D79"/>
    <w:rsid w:val="00A20225"/>
    <w:rsid w:val="00A20449"/>
    <w:rsid w:val="00A20AAE"/>
    <w:rsid w:val="00A20C2B"/>
    <w:rsid w:val="00A20EC0"/>
    <w:rsid w:val="00A21EAF"/>
    <w:rsid w:val="00A221A0"/>
    <w:rsid w:val="00A221B8"/>
    <w:rsid w:val="00A24E42"/>
    <w:rsid w:val="00A270C6"/>
    <w:rsid w:val="00A27ACD"/>
    <w:rsid w:val="00A27E9B"/>
    <w:rsid w:val="00A30FC2"/>
    <w:rsid w:val="00A310D8"/>
    <w:rsid w:val="00A31158"/>
    <w:rsid w:val="00A328DD"/>
    <w:rsid w:val="00A33FB6"/>
    <w:rsid w:val="00A347FA"/>
    <w:rsid w:val="00A348A5"/>
    <w:rsid w:val="00A34C2A"/>
    <w:rsid w:val="00A369D6"/>
    <w:rsid w:val="00A371C5"/>
    <w:rsid w:val="00A37CBC"/>
    <w:rsid w:val="00A40C9A"/>
    <w:rsid w:val="00A41C17"/>
    <w:rsid w:val="00A4305A"/>
    <w:rsid w:val="00A437A3"/>
    <w:rsid w:val="00A43B07"/>
    <w:rsid w:val="00A440F3"/>
    <w:rsid w:val="00A4435B"/>
    <w:rsid w:val="00A444DE"/>
    <w:rsid w:val="00A45DA7"/>
    <w:rsid w:val="00A46149"/>
    <w:rsid w:val="00A4728C"/>
    <w:rsid w:val="00A4758D"/>
    <w:rsid w:val="00A47890"/>
    <w:rsid w:val="00A47C96"/>
    <w:rsid w:val="00A50CCB"/>
    <w:rsid w:val="00A519B6"/>
    <w:rsid w:val="00A51D72"/>
    <w:rsid w:val="00A523F8"/>
    <w:rsid w:val="00A5250D"/>
    <w:rsid w:val="00A53F38"/>
    <w:rsid w:val="00A54130"/>
    <w:rsid w:val="00A54394"/>
    <w:rsid w:val="00A54A10"/>
    <w:rsid w:val="00A55445"/>
    <w:rsid w:val="00A558D7"/>
    <w:rsid w:val="00A55F22"/>
    <w:rsid w:val="00A560E6"/>
    <w:rsid w:val="00A57220"/>
    <w:rsid w:val="00A57D38"/>
    <w:rsid w:val="00A6067E"/>
    <w:rsid w:val="00A60FB9"/>
    <w:rsid w:val="00A61601"/>
    <w:rsid w:val="00A6176A"/>
    <w:rsid w:val="00A62637"/>
    <w:rsid w:val="00A64C6F"/>
    <w:rsid w:val="00A65EB6"/>
    <w:rsid w:val="00A6643A"/>
    <w:rsid w:val="00A664C2"/>
    <w:rsid w:val="00A702F5"/>
    <w:rsid w:val="00A726E1"/>
    <w:rsid w:val="00A72B0D"/>
    <w:rsid w:val="00A746CA"/>
    <w:rsid w:val="00A752AA"/>
    <w:rsid w:val="00A76A0C"/>
    <w:rsid w:val="00A76A7A"/>
    <w:rsid w:val="00A802AA"/>
    <w:rsid w:val="00A81086"/>
    <w:rsid w:val="00A81445"/>
    <w:rsid w:val="00A81F82"/>
    <w:rsid w:val="00A82110"/>
    <w:rsid w:val="00A8234E"/>
    <w:rsid w:val="00A83B88"/>
    <w:rsid w:val="00A84066"/>
    <w:rsid w:val="00A84C2A"/>
    <w:rsid w:val="00A85FE1"/>
    <w:rsid w:val="00A879A4"/>
    <w:rsid w:val="00A879F6"/>
    <w:rsid w:val="00A91ABE"/>
    <w:rsid w:val="00A91B07"/>
    <w:rsid w:val="00A91B8E"/>
    <w:rsid w:val="00A929D5"/>
    <w:rsid w:val="00A930D5"/>
    <w:rsid w:val="00A93B97"/>
    <w:rsid w:val="00A9454A"/>
    <w:rsid w:val="00A95CAC"/>
    <w:rsid w:val="00A979E7"/>
    <w:rsid w:val="00AA04C0"/>
    <w:rsid w:val="00AA123B"/>
    <w:rsid w:val="00AA23F0"/>
    <w:rsid w:val="00AA3E19"/>
    <w:rsid w:val="00AA4240"/>
    <w:rsid w:val="00AA46C5"/>
    <w:rsid w:val="00AA5253"/>
    <w:rsid w:val="00AA539F"/>
    <w:rsid w:val="00AA59FE"/>
    <w:rsid w:val="00AA5E4D"/>
    <w:rsid w:val="00AA667B"/>
    <w:rsid w:val="00AB006B"/>
    <w:rsid w:val="00AB0736"/>
    <w:rsid w:val="00AB0B8E"/>
    <w:rsid w:val="00AB1D9C"/>
    <w:rsid w:val="00AB31D7"/>
    <w:rsid w:val="00AB4D23"/>
    <w:rsid w:val="00AB4F31"/>
    <w:rsid w:val="00AB5431"/>
    <w:rsid w:val="00AB6D1A"/>
    <w:rsid w:val="00AB7179"/>
    <w:rsid w:val="00AC0694"/>
    <w:rsid w:val="00AC1194"/>
    <w:rsid w:val="00AC1FAF"/>
    <w:rsid w:val="00AC1FC3"/>
    <w:rsid w:val="00AC2C42"/>
    <w:rsid w:val="00AC2D87"/>
    <w:rsid w:val="00AC372E"/>
    <w:rsid w:val="00AC37CD"/>
    <w:rsid w:val="00AC3B27"/>
    <w:rsid w:val="00AC49FB"/>
    <w:rsid w:val="00AC4FEE"/>
    <w:rsid w:val="00AC562E"/>
    <w:rsid w:val="00AC5AA3"/>
    <w:rsid w:val="00AC6460"/>
    <w:rsid w:val="00AC6F7D"/>
    <w:rsid w:val="00AC7599"/>
    <w:rsid w:val="00AC76C9"/>
    <w:rsid w:val="00AC79B0"/>
    <w:rsid w:val="00AC7C4A"/>
    <w:rsid w:val="00AD0859"/>
    <w:rsid w:val="00AD2433"/>
    <w:rsid w:val="00AD314B"/>
    <w:rsid w:val="00AD3173"/>
    <w:rsid w:val="00AD4B9E"/>
    <w:rsid w:val="00AD59BF"/>
    <w:rsid w:val="00AD5C61"/>
    <w:rsid w:val="00AD79EC"/>
    <w:rsid w:val="00AD7DD9"/>
    <w:rsid w:val="00AE0B98"/>
    <w:rsid w:val="00AE10AF"/>
    <w:rsid w:val="00AE1375"/>
    <w:rsid w:val="00AE19A6"/>
    <w:rsid w:val="00AE20B5"/>
    <w:rsid w:val="00AE2915"/>
    <w:rsid w:val="00AE3BD7"/>
    <w:rsid w:val="00AE3CFF"/>
    <w:rsid w:val="00AE47DC"/>
    <w:rsid w:val="00AE4E51"/>
    <w:rsid w:val="00AE6130"/>
    <w:rsid w:val="00AE674F"/>
    <w:rsid w:val="00AE6A5B"/>
    <w:rsid w:val="00AE6F2B"/>
    <w:rsid w:val="00AE744E"/>
    <w:rsid w:val="00AF02C3"/>
    <w:rsid w:val="00AF046D"/>
    <w:rsid w:val="00AF0608"/>
    <w:rsid w:val="00AF071F"/>
    <w:rsid w:val="00AF0C73"/>
    <w:rsid w:val="00AF2555"/>
    <w:rsid w:val="00AF2E52"/>
    <w:rsid w:val="00AF484E"/>
    <w:rsid w:val="00AF616D"/>
    <w:rsid w:val="00AF6A96"/>
    <w:rsid w:val="00AF6B29"/>
    <w:rsid w:val="00AF72C1"/>
    <w:rsid w:val="00AF7501"/>
    <w:rsid w:val="00B0007F"/>
    <w:rsid w:val="00B001AE"/>
    <w:rsid w:val="00B005FA"/>
    <w:rsid w:val="00B0114B"/>
    <w:rsid w:val="00B01BC0"/>
    <w:rsid w:val="00B0253D"/>
    <w:rsid w:val="00B027BC"/>
    <w:rsid w:val="00B037AF"/>
    <w:rsid w:val="00B03FAE"/>
    <w:rsid w:val="00B04524"/>
    <w:rsid w:val="00B07958"/>
    <w:rsid w:val="00B07DB8"/>
    <w:rsid w:val="00B07EAE"/>
    <w:rsid w:val="00B1082F"/>
    <w:rsid w:val="00B1261E"/>
    <w:rsid w:val="00B1262E"/>
    <w:rsid w:val="00B135D3"/>
    <w:rsid w:val="00B160D1"/>
    <w:rsid w:val="00B20F9B"/>
    <w:rsid w:val="00B223E4"/>
    <w:rsid w:val="00B22836"/>
    <w:rsid w:val="00B23269"/>
    <w:rsid w:val="00B23C05"/>
    <w:rsid w:val="00B23E1F"/>
    <w:rsid w:val="00B24262"/>
    <w:rsid w:val="00B24373"/>
    <w:rsid w:val="00B25B0A"/>
    <w:rsid w:val="00B2723F"/>
    <w:rsid w:val="00B27BE0"/>
    <w:rsid w:val="00B30962"/>
    <w:rsid w:val="00B30D47"/>
    <w:rsid w:val="00B3222E"/>
    <w:rsid w:val="00B329B0"/>
    <w:rsid w:val="00B32CCD"/>
    <w:rsid w:val="00B32EF7"/>
    <w:rsid w:val="00B34A2A"/>
    <w:rsid w:val="00B35677"/>
    <w:rsid w:val="00B37D5C"/>
    <w:rsid w:val="00B404E7"/>
    <w:rsid w:val="00B41573"/>
    <w:rsid w:val="00B42B12"/>
    <w:rsid w:val="00B43C76"/>
    <w:rsid w:val="00B441B2"/>
    <w:rsid w:val="00B4563E"/>
    <w:rsid w:val="00B457A9"/>
    <w:rsid w:val="00B46054"/>
    <w:rsid w:val="00B46809"/>
    <w:rsid w:val="00B47E8D"/>
    <w:rsid w:val="00B47E9D"/>
    <w:rsid w:val="00B50E8D"/>
    <w:rsid w:val="00B521FB"/>
    <w:rsid w:val="00B52887"/>
    <w:rsid w:val="00B5339E"/>
    <w:rsid w:val="00B53591"/>
    <w:rsid w:val="00B55BD6"/>
    <w:rsid w:val="00B56CD6"/>
    <w:rsid w:val="00B56D94"/>
    <w:rsid w:val="00B575ED"/>
    <w:rsid w:val="00B60AF4"/>
    <w:rsid w:val="00B61B00"/>
    <w:rsid w:val="00B62583"/>
    <w:rsid w:val="00B62ACB"/>
    <w:rsid w:val="00B63207"/>
    <w:rsid w:val="00B644A2"/>
    <w:rsid w:val="00B65827"/>
    <w:rsid w:val="00B65C51"/>
    <w:rsid w:val="00B6604F"/>
    <w:rsid w:val="00B6768A"/>
    <w:rsid w:val="00B67AA1"/>
    <w:rsid w:val="00B70797"/>
    <w:rsid w:val="00B715B4"/>
    <w:rsid w:val="00B71888"/>
    <w:rsid w:val="00B7190B"/>
    <w:rsid w:val="00B71E09"/>
    <w:rsid w:val="00B72121"/>
    <w:rsid w:val="00B73634"/>
    <w:rsid w:val="00B746F9"/>
    <w:rsid w:val="00B74818"/>
    <w:rsid w:val="00B748DF"/>
    <w:rsid w:val="00B74DB9"/>
    <w:rsid w:val="00B75B67"/>
    <w:rsid w:val="00B763D5"/>
    <w:rsid w:val="00B76CD4"/>
    <w:rsid w:val="00B76FC3"/>
    <w:rsid w:val="00B77127"/>
    <w:rsid w:val="00B773CE"/>
    <w:rsid w:val="00B7752E"/>
    <w:rsid w:val="00B778A1"/>
    <w:rsid w:val="00B804FE"/>
    <w:rsid w:val="00B80548"/>
    <w:rsid w:val="00B80A7F"/>
    <w:rsid w:val="00B81292"/>
    <w:rsid w:val="00B81519"/>
    <w:rsid w:val="00B820E5"/>
    <w:rsid w:val="00B821EC"/>
    <w:rsid w:val="00B83109"/>
    <w:rsid w:val="00B836F2"/>
    <w:rsid w:val="00B85117"/>
    <w:rsid w:val="00B8605F"/>
    <w:rsid w:val="00B86398"/>
    <w:rsid w:val="00B873CD"/>
    <w:rsid w:val="00B87F23"/>
    <w:rsid w:val="00B9195A"/>
    <w:rsid w:val="00B92276"/>
    <w:rsid w:val="00B92E96"/>
    <w:rsid w:val="00B93137"/>
    <w:rsid w:val="00B93818"/>
    <w:rsid w:val="00B96328"/>
    <w:rsid w:val="00B964E6"/>
    <w:rsid w:val="00B96703"/>
    <w:rsid w:val="00B972C9"/>
    <w:rsid w:val="00BA02DC"/>
    <w:rsid w:val="00BA0556"/>
    <w:rsid w:val="00BA073F"/>
    <w:rsid w:val="00BA09A3"/>
    <w:rsid w:val="00BA174C"/>
    <w:rsid w:val="00BA1E64"/>
    <w:rsid w:val="00BA2BC8"/>
    <w:rsid w:val="00BA3512"/>
    <w:rsid w:val="00BA3D10"/>
    <w:rsid w:val="00BA3E87"/>
    <w:rsid w:val="00BA4F85"/>
    <w:rsid w:val="00BA570A"/>
    <w:rsid w:val="00BA5962"/>
    <w:rsid w:val="00BA7197"/>
    <w:rsid w:val="00BA7A55"/>
    <w:rsid w:val="00BB0E05"/>
    <w:rsid w:val="00BB1046"/>
    <w:rsid w:val="00BB14CA"/>
    <w:rsid w:val="00BB14E5"/>
    <w:rsid w:val="00BB230B"/>
    <w:rsid w:val="00BB236A"/>
    <w:rsid w:val="00BB2AA6"/>
    <w:rsid w:val="00BB3B60"/>
    <w:rsid w:val="00BB483A"/>
    <w:rsid w:val="00BB6871"/>
    <w:rsid w:val="00BB73AE"/>
    <w:rsid w:val="00BB7481"/>
    <w:rsid w:val="00BC53A9"/>
    <w:rsid w:val="00BC54C7"/>
    <w:rsid w:val="00BC6073"/>
    <w:rsid w:val="00BC60AA"/>
    <w:rsid w:val="00BC6424"/>
    <w:rsid w:val="00BC68F1"/>
    <w:rsid w:val="00BC6CD8"/>
    <w:rsid w:val="00BC7E31"/>
    <w:rsid w:val="00BD0E0A"/>
    <w:rsid w:val="00BD11E3"/>
    <w:rsid w:val="00BD19AE"/>
    <w:rsid w:val="00BD4C8D"/>
    <w:rsid w:val="00BD7745"/>
    <w:rsid w:val="00BD7F30"/>
    <w:rsid w:val="00BE0A08"/>
    <w:rsid w:val="00BE0F31"/>
    <w:rsid w:val="00BE155C"/>
    <w:rsid w:val="00BE1B84"/>
    <w:rsid w:val="00BE22CE"/>
    <w:rsid w:val="00BE28FC"/>
    <w:rsid w:val="00BE31A7"/>
    <w:rsid w:val="00BE3939"/>
    <w:rsid w:val="00BE395C"/>
    <w:rsid w:val="00BE3DBF"/>
    <w:rsid w:val="00BE51DE"/>
    <w:rsid w:val="00BE51FD"/>
    <w:rsid w:val="00BE56C5"/>
    <w:rsid w:val="00BE7CAE"/>
    <w:rsid w:val="00BF0644"/>
    <w:rsid w:val="00BF0CF7"/>
    <w:rsid w:val="00BF1121"/>
    <w:rsid w:val="00BF11AF"/>
    <w:rsid w:val="00BF402E"/>
    <w:rsid w:val="00BF4DC1"/>
    <w:rsid w:val="00BF6924"/>
    <w:rsid w:val="00BF703B"/>
    <w:rsid w:val="00BF7D0F"/>
    <w:rsid w:val="00C00140"/>
    <w:rsid w:val="00C00BD9"/>
    <w:rsid w:val="00C00F75"/>
    <w:rsid w:val="00C0161A"/>
    <w:rsid w:val="00C01E17"/>
    <w:rsid w:val="00C02B43"/>
    <w:rsid w:val="00C02D81"/>
    <w:rsid w:val="00C03483"/>
    <w:rsid w:val="00C038F9"/>
    <w:rsid w:val="00C04534"/>
    <w:rsid w:val="00C04A65"/>
    <w:rsid w:val="00C053F9"/>
    <w:rsid w:val="00C05505"/>
    <w:rsid w:val="00C06257"/>
    <w:rsid w:val="00C10C90"/>
    <w:rsid w:val="00C11115"/>
    <w:rsid w:val="00C1292C"/>
    <w:rsid w:val="00C129EB"/>
    <w:rsid w:val="00C13EAE"/>
    <w:rsid w:val="00C14E7A"/>
    <w:rsid w:val="00C16FAC"/>
    <w:rsid w:val="00C17E14"/>
    <w:rsid w:val="00C20539"/>
    <w:rsid w:val="00C21815"/>
    <w:rsid w:val="00C21819"/>
    <w:rsid w:val="00C22003"/>
    <w:rsid w:val="00C23417"/>
    <w:rsid w:val="00C23A57"/>
    <w:rsid w:val="00C240A1"/>
    <w:rsid w:val="00C24ACA"/>
    <w:rsid w:val="00C25608"/>
    <w:rsid w:val="00C2578A"/>
    <w:rsid w:val="00C266CA"/>
    <w:rsid w:val="00C26F9C"/>
    <w:rsid w:val="00C27320"/>
    <w:rsid w:val="00C3325D"/>
    <w:rsid w:val="00C33BCA"/>
    <w:rsid w:val="00C3470E"/>
    <w:rsid w:val="00C35518"/>
    <w:rsid w:val="00C35C61"/>
    <w:rsid w:val="00C36EFE"/>
    <w:rsid w:val="00C37712"/>
    <w:rsid w:val="00C42A0F"/>
    <w:rsid w:val="00C42EAC"/>
    <w:rsid w:val="00C43391"/>
    <w:rsid w:val="00C4376E"/>
    <w:rsid w:val="00C43A22"/>
    <w:rsid w:val="00C43ED0"/>
    <w:rsid w:val="00C45F5B"/>
    <w:rsid w:val="00C4741F"/>
    <w:rsid w:val="00C51BEB"/>
    <w:rsid w:val="00C51F6D"/>
    <w:rsid w:val="00C5203A"/>
    <w:rsid w:val="00C54C4C"/>
    <w:rsid w:val="00C54E5E"/>
    <w:rsid w:val="00C5502E"/>
    <w:rsid w:val="00C55C8A"/>
    <w:rsid w:val="00C56577"/>
    <w:rsid w:val="00C57211"/>
    <w:rsid w:val="00C60A99"/>
    <w:rsid w:val="00C61D78"/>
    <w:rsid w:val="00C61D82"/>
    <w:rsid w:val="00C62AB1"/>
    <w:rsid w:val="00C62B62"/>
    <w:rsid w:val="00C63805"/>
    <w:rsid w:val="00C63D38"/>
    <w:rsid w:val="00C63E4A"/>
    <w:rsid w:val="00C64133"/>
    <w:rsid w:val="00C647FC"/>
    <w:rsid w:val="00C655B6"/>
    <w:rsid w:val="00C67F35"/>
    <w:rsid w:val="00C67FA1"/>
    <w:rsid w:val="00C70253"/>
    <w:rsid w:val="00C7061F"/>
    <w:rsid w:val="00C71D3A"/>
    <w:rsid w:val="00C72057"/>
    <w:rsid w:val="00C7226A"/>
    <w:rsid w:val="00C74D4B"/>
    <w:rsid w:val="00C76752"/>
    <w:rsid w:val="00C76B21"/>
    <w:rsid w:val="00C7794C"/>
    <w:rsid w:val="00C80FE3"/>
    <w:rsid w:val="00C81401"/>
    <w:rsid w:val="00C81FA2"/>
    <w:rsid w:val="00C83D72"/>
    <w:rsid w:val="00C8513B"/>
    <w:rsid w:val="00C8593F"/>
    <w:rsid w:val="00C8659C"/>
    <w:rsid w:val="00C86715"/>
    <w:rsid w:val="00C90BEB"/>
    <w:rsid w:val="00C90F5C"/>
    <w:rsid w:val="00C922F3"/>
    <w:rsid w:val="00C924B1"/>
    <w:rsid w:val="00C929DB"/>
    <w:rsid w:val="00C9307E"/>
    <w:rsid w:val="00C931B9"/>
    <w:rsid w:val="00C932A8"/>
    <w:rsid w:val="00C93608"/>
    <w:rsid w:val="00C944F5"/>
    <w:rsid w:val="00C951AC"/>
    <w:rsid w:val="00C964D7"/>
    <w:rsid w:val="00C97559"/>
    <w:rsid w:val="00C97F71"/>
    <w:rsid w:val="00CA0F2F"/>
    <w:rsid w:val="00CA11EC"/>
    <w:rsid w:val="00CA165C"/>
    <w:rsid w:val="00CA16C7"/>
    <w:rsid w:val="00CA22D0"/>
    <w:rsid w:val="00CA4E42"/>
    <w:rsid w:val="00CA537B"/>
    <w:rsid w:val="00CA6780"/>
    <w:rsid w:val="00CA7256"/>
    <w:rsid w:val="00CB0ECB"/>
    <w:rsid w:val="00CB1A44"/>
    <w:rsid w:val="00CB1D3C"/>
    <w:rsid w:val="00CB35D5"/>
    <w:rsid w:val="00CB3E3E"/>
    <w:rsid w:val="00CB40CE"/>
    <w:rsid w:val="00CB48E6"/>
    <w:rsid w:val="00CB6B96"/>
    <w:rsid w:val="00CB7EE5"/>
    <w:rsid w:val="00CC12FD"/>
    <w:rsid w:val="00CC1E58"/>
    <w:rsid w:val="00CC1F07"/>
    <w:rsid w:val="00CC2187"/>
    <w:rsid w:val="00CC29EA"/>
    <w:rsid w:val="00CC2FBF"/>
    <w:rsid w:val="00CC30A0"/>
    <w:rsid w:val="00CC405A"/>
    <w:rsid w:val="00CC4196"/>
    <w:rsid w:val="00CC52D6"/>
    <w:rsid w:val="00CC5AB4"/>
    <w:rsid w:val="00CC6B36"/>
    <w:rsid w:val="00CC6BAE"/>
    <w:rsid w:val="00CC6E5C"/>
    <w:rsid w:val="00CD099E"/>
    <w:rsid w:val="00CD0EF7"/>
    <w:rsid w:val="00CD121A"/>
    <w:rsid w:val="00CD1F80"/>
    <w:rsid w:val="00CD21E0"/>
    <w:rsid w:val="00CD389E"/>
    <w:rsid w:val="00CD51FB"/>
    <w:rsid w:val="00CD630E"/>
    <w:rsid w:val="00CD696B"/>
    <w:rsid w:val="00CD6F73"/>
    <w:rsid w:val="00CD6F9F"/>
    <w:rsid w:val="00CD7A3B"/>
    <w:rsid w:val="00CE18E6"/>
    <w:rsid w:val="00CE299F"/>
    <w:rsid w:val="00CE2FBF"/>
    <w:rsid w:val="00CE34F5"/>
    <w:rsid w:val="00CE3673"/>
    <w:rsid w:val="00CE4529"/>
    <w:rsid w:val="00CE4898"/>
    <w:rsid w:val="00CE515C"/>
    <w:rsid w:val="00CE55A6"/>
    <w:rsid w:val="00CE65A9"/>
    <w:rsid w:val="00CE66F7"/>
    <w:rsid w:val="00CE7C74"/>
    <w:rsid w:val="00CF124C"/>
    <w:rsid w:val="00CF1C81"/>
    <w:rsid w:val="00CF1EA1"/>
    <w:rsid w:val="00CF3BC8"/>
    <w:rsid w:val="00CF3CC6"/>
    <w:rsid w:val="00CF4D84"/>
    <w:rsid w:val="00CF5449"/>
    <w:rsid w:val="00CF66C3"/>
    <w:rsid w:val="00CF7EEA"/>
    <w:rsid w:val="00D00F51"/>
    <w:rsid w:val="00D01F52"/>
    <w:rsid w:val="00D04137"/>
    <w:rsid w:val="00D056C7"/>
    <w:rsid w:val="00D06122"/>
    <w:rsid w:val="00D06B05"/>
    <w:rsid w:val="00D07201"/>
    <w:rsid w:val="00D10402"/>
    <w:rsid w:val="00D106E0"/>
    <w:rsid w:val="00D10937"/>
    <w:rsid w:val="00D10E0A"/>
    <w:rsid w:val="00D11931"/>
    <w:rsid w:val="00D133A2"/>
    <w:rsid w:val="00D14093"/>
    <w:rsid w:val="00D164F7"/>
    <w:rsid w:val="00D16B26"/>
    <w:rsid w:val="00D20956"/>
    <w:rsid w:val="00D210DE"/>
    <w:rsid w:val="00D21137"/>
    <w:rsid w:val="00D2167A"/>
    <w:rsid w:val="00D21F1E"/>
    <w:rsid w:val="00D22937"/>
    <w:rsid w:val="00D22F05"/>
    <w:rsid w:val="00D234C1"/>
    <w:rsid w:val="00D2353A"/>
    <w:rsid w:val="00D23B60"/>
    <w:rsid w:val="00D23E0F"/>
    <w:rsid w:val="00D242FE"/>
    <w:rsid w:val="00D303E7"/>
    <w:rsid w:val="00D30D1B"/>
    <w:rsid w:val="00D30EF5"/>
    <w:rsid w:val="00D3174E"/>
    <w:rsid w:val="00D319C6"/>
    <w:rsid w:val="00D327D7"/>
    <w:rsid w:val="00D32B53"/>
    <w:rsid w:val="00D33063"/>
    <w:rsid w:val="00D33375"/>
    <w:rsid w:val="00D33487"/>
    <w:rsid w:val="00D33F54"/>
    <w:rsid w:val="00D34641"/>
    <w:rsid w:val="00D353BB"/>
    <w:rsid w:val="00D353D8"/>
    <w:rsid w:val="00D36223"/>
    <w:rsid w:val="00D36B6E"/>
    <w:rsid w:val="00D419D2"/>
    <w:rsid w:val="00D41CF4"/>
    <w:rsid w:val="00D45037"/>
    <w:rsid w:val="00D46026"/>
    <w:rsid w:val="00D468C1"/>
    <w:rsid w:val="00D46B54"/>
    <w:rsid w:val="00D472C3"/>
    <w:rsid w:val="00D50F24"/>
    <w:rsid w:val="00D51386"/>
    <w:rsid w:val="00D51949"/>
    <w:rsid w:val="00D519A6"/>
    <w:rsid w:val="00D53342"/>
    <w:rsid w:val="00D53B8C"/>
    <w:rsid w:val="00D54262"/>
    <w:rsid w:val="00D54662"/>
    <w:rsid w:val="00D54992"/>
    <w:rsid w:val="00D55A3C"/>
    <w:rsid w:val="00D5618F"/>
    <w:rsid w:val="00D56FEC"/>
    <w:rsid w:val="00D5764D"/>
    <w:rsid w:val="00D60328"/>
    <w:rsid w:val="00D612A6"/>
    <w:rsid w:val="00D62896"/>
    <w:rsid w:val="00D62FD8"/>
    <w:rsid w:val="00D63A10"/>
    <w:rsid w:val="00D6515D"/>
    <w:rsid w:val="00D66920"/>
    <w:rsid w:val="00D6700C"/>
    <w:rsid w:val="00D673E6"/>
    <w:rsid w:val="00D67E11"/>
    <w:rsid w:val="00D67FD5"/>
    <w:rsid w:val="00D70313"/>
    <w:rsid w:val="00D703B7"/>
    <w:rsid w:val="00D70D87"/>
    <w:rsid w:val="00D71930"/>
    <w:rsid w:val="00D71DA3"/>
    <w:rsid w:val="00D72593"/>
    <w:rsid w:val="00D72629"/>
    <w:rsid w:val="00D73364"/>
    <w:rsid w:val="00D73D7F"/>
    <w:rsid w:val="00D741AA"/>
    <w:rsid w:val="00D74E42"/>
    <w:rsid w:val="00D7650E"/>
    <w:rsid w:val="00D7684C"/>
    <w:rsid w:val="00D77662"/>
    <w:rsid w:val="00D800BA"/>
    <w:rsid w:val="00D80D1E"/>
    <w:rsid w:val="00D8104D"/>
    <w:rsid w:val="00D82559"/>
    <w:rsid w:val="00D829A6"/>
    <w:rsid w:val="00D829CC"/>
    <w:rsid w:val="00D849DF"/>
    <w:rsid w:val="00D84D9B"/>
    <w:rsid w:val="00D85287"/>
    <w:rsid w:val="00D852FD"/>
    <w:rsid w:val="00D858F2"/>
    <w:rsid w:val="00D85C2B"/>
    <w:rsid w:val="00D85E59"/>
    <w:rsid w:val="00D860D5"/>
    <w:rsid w:val="00D86488"/>
    <w:rsid w:val="00D87217"/>
    <w:rsid w:val="00D8745A"/>
    <w:rsid w:val="00D87A9B"/>
    <w:rsid w:val="00D87B6B"/>
    <w:rsid w:val="00D900EF"/>
    <w:rsid w:val="00D903C7"/>
    <w:rsid w:val="00D90AE1"/>
    <w:rsid w:val="00D911FD"/>
    <w:rsid w:val="00D915FE"/>
    <w:rsid w:val="00D918B7"/>
    <w:rsid w:val="00D936BC"/>
    <w:rsid w:val="00D9646D"/>
    <w:rsid w:val="00D96A24"/>
    <w:rsid w:val="00D9757D"/>
    <w:rsid w:val="00D97CD3"/>
    <w:rsid w:val="00DA0432"/>
    <w:rsid w:val="00DA1315"/>
    <w:rsid w:val="00DA1901"/>
    <w:rsid w:val="00DA1F21"/>
    <w:rsid w:val="00DA2717"/>
    <w:rsid w:val="00DA27DF"/>
    <w:rsid w:val="00DA2D4C"/>
    <w:rsid w:val="00DA3484"/>
    <w:rsid w:val="00DA45CD"/>
    <w:rsid w:val="00DA5393"/>
    <w:rsid w:val="00DA541B"/>
    <w:rsid w:val="00DA5CC0"/>
    <w:rsid w:val="00DA659B"/>
    <w:rsid w:val="00DA7DC1"/>
    <w:rsid w:val="00DB07BB"/>
    <w:rsid w:val="00DB0BEA"/>
    <w:rsid w:val="00DB0DFD"/>
    <w:rsid w:val="00DB2140"/>
    <w:rsid w:val="00DB342E"/>
    <w:rsid w:val="00DB3C7A"/>
    <w:rsid w:val="00DB429E"/>
    <w:rsid w:val="00DB4B8D"/>
    <w:rsid w:val="00DB4C61"/>
    <w:rsid w:val="00DB596D"/>
    <w:rsid w:val="00DB5A60"/>
    <w:rsid w:val="00DB5D53"/>
    <w:rsid w:val="00DB5FB4"/>
    <w:rsid w:val="00DC0299"/>
    <w:rsid w:val="00DC0ED1"/>
    <w:rsid w:val="00DC1B0E"/>
    <w:rsid w:val="00DC376E"/>
    <w:rsid w:val="00DC3BEB"/>
    <w:rsid w:val="00DC4375"/>
    <w:rsid w:val="00DC45C6"/>
    <w:rsid w:val="00DC54DF"/>
    <w:rsid w:val="00DC5891"/>
    <w:rsid w:val="00DC5AE5"/>
    <w:rsid w:val="00DC6A04"/>
    <w:rsid w:val="00DC6B32"/>
    <w:rsid w:val="00DC6DF6"/>
    <w:rsid w:val="00DC74CE"/>
    <w:rsid w:val="00DC7EC6"/>
    <w:rsid w:val="00DC7FE5"/>
    <w:rsid w:val="00DD012C"/>
    <w:rsid w:val="00DD1FC7"/>
    <w:rsid w:val="00DD2463"/>
    <w:rsid w:val="00DD2A6B"/>
    <w:rsid w:val="00DD369A"/>
    <w:rsid w:val="00DD5C11"/>
    <w:rsid w:val="00DD5DD2"/>
    <w:rsid w:val="00DD7186"/>
    <w:rsid w:val="00DD759D"/>
    <w:rsid w:val="00DE0CEE"/>
    <w:rsid w:val="00DE331F"/>
    <w:rsid w:val="00DE33CF"/>
    <w:rsid w:val="00DE33F4"/>
    <w:rsid w:val="00DE3D7A"/>
    <w:rsid w:val="00DE45C7"/>
    <w:rsid w:val="00DE4AF0"/>
    <w:rsid w:val="00DE5694"/>
    <w:rsid w:val="00DE59FA"/>
    <w:rsid w:val="00DE5A6B"/>
    <w:rsid w:val="00DE6116"/>
    <w:rsid w:val="00DE6A98"/>
    <w:rsid w:val="00DE6F73"/>
    <w:rsid w:val="00DE79D6"/>
    <w:rsid w:val="00DF0570"/>
    <w:rsid w:val="00DF0998"/>
    <w:rsid w:val="00DF1134"/>
    <w:rsid w:val="00DF222D"/>
    <w:rsid w:val="00DF3B80"/>
    <w:rsid w:val="00DF485D"/>
    <w:rsid w:val="00DF4BFE"/>
    <w:rsid w:val="00DF4E69"/>
    <w:rsid w:val="00DF7A3D"/>
    <w:rsid w:val="00E009D8"/>
    <w:rsid w:val="00E01F66"/>
    <w:rsid w:val="00E02907"/>
    <w:rsid w:val="00E0390D"/>
    <w:rsid w:val="00E03FF3"/>
    <w:rsid w:val="00E05939"/>
    <w:rsid w:val="00E06CC6"/>
    <w:rsid w:val="00E07273"/>
    <w:rsid w:val="00E1130F"/>
    <w:rsid w:val="00E115B8"/>
    <w:rsid w:val="00E1188C"/>
    <w:rsid w:val="00E11FAC"/>
    <w:rsid w:val="00E12213"/>
    <w:rsid w:val="00E1231B"/>
    <w:rsid w:val="00E12915"/>
    <w:rsid w:val="00E12ADA"/>
    <w:rsid w:val="00E1362E"/>
    <w:rsid w:val="00E14A1E"/>
    <w:rsid w:val="00E15318"/>
    <w:rsid w:val="00E156E9"/>
    <w:rsid w:val="00E1625D"/>
    <w:rsid w:val="00E1656C"/>
    <w:rsid w:val="00E1685F"/>
    <w:rsid w:val="00E20454"/>
    <w:rsid w:val="00E20990"/>
    <w:rsid w:val="00E20C3F"/>
    <w:rsid w:val="00E20DD1"/>
    <w:rsid w:val="00E20DFD"/>
    <w:rsid w:val="00E213FF"/>
    <w:rsid w:val="00E23C37"/>
    <w:rsid w:val="00E24224"/>
    <w:rsid w:val="00E2580D"/>
    <w:rsid w:val="00E3095A"/>
    <w:rsid w:val="00E30B93"/>
    <w:rsid w:val="00E30C69"/>
    <w:rsid w:val="00E318FF"/>
    <w:rsid w:val="00E32A84"/>
    <w:rsid w:val="00E3385A"/>
    <w:rsid w:val="00E34E25"/>
    <w:rsid w:val="00E34F3B"/>
    <w:rsid w:val="00E353A9"/>
    <w:rsid w:val="00E3565C"/>
    <w:rsid w:val="00E358CB"/>
    <w:rsid w:val="00E36E28"/>
    <w:rsid w:val="00E37685"/>
    <w:rsid w:val="00E37E1E"/>
    <w:rsid w:val="00E403C6"/>
    <w:rsid w:val="00E4049F"/>
    <w:rsid w:val="00E42A94"/>
    <w:rsid w:val="00E42C2E"/>
    <w:rsid w:val="00E435A6"/>
    <w:rsid w:val="00E43911"/>
    <w:rsid w:val="00E44A26"/>
    <w:rsid w:val="00E45278"/>
    <w:rsid w:val="00E45D6F"/>
    <w:rsid w:val="00E45E80"/>
    <w:rsid w:val="00E46D21"/>
    <w:rsid w:val="00E475C0"/>
    <w:rsid w:val="00E47E9E"/>
    <w:rsid w:val="00E47F71"/>
    <w:rsid w:val="00E50087"/>
    <w:rsid w:val="00E50F51"/>
    <w:rsid w:val="00E52B1C"/>
    <w:rsid w:val="00E53030"/>
    <w:rsid w:val="00E532D8"/>
    <w:rsid w:val="00E53424"/>
    <w:rsid w:val="00E55F15"/>
    <w:rsid w:val="00E5791F"/>
    <w:rsid w:val="00E60A9C"/>
    <w:rsid w:val="00E6152F"/>
    <w:rsid w:val="00E62BB1"/>
    <w:rsid w:val="00E62DC4"/>
    <w:rsid w:val="00E635E6"/>
    <w:rsid w:val="00E6373C"/>
    <w:rsid w:val="00E63B66"/>
    <w:rsid w:val="00E64487"/>
    <w:rsid w:val="00E64B1B"/>
    <w:rsid w:val="00E65C1E"/>
    <w:rsid w:val="00E663EB"/>
    <w:rsid w:val="00E6724B"/>
    <w:rsid w:val="00E67575"/>
    <w:rsid w:val="00E67C2D"/>
    <w:rsid w:val="00E7011E"/>
    <w:rsid w:val="00E72114"/>
    <w:rsid w:val="00E72EEE"/>
    <w:rsid w:val="00E73029"/>
    <w:rsid w:val="00E73257"/>
    <w:rsid w:val="00E73715"/>
    <w:rsid w:val="00E74919"/>
    <w:rsid w:val="00E75CEE"/>
    <w:rsid w:val="00E76488"/>
    <w:rsid w:val="00E7720D"/>
    <w:rsid w:val="00E773CD"/>
    <w:rsid w:val="00E819EE"/>
    <w:rsid w:val="00E81FD0"/>
    <w:rsid w:val="00E825DF"/>
    <w:rsid w:val="00E827DD"/>
    <w:rsid w:val="00E82D41"/>
    <w:rsid w:val="00E83EF1"/>
    <w:rsid w:val="00E842D9"/>
    <w:rsid w:val="00E84333"/>
    <w:rsid w:val="00E8495B"/>
    <w:rsid w:val="00E858C8"/>
    <w:rsid w:val="00E85A0B"/>
    <w:rsid w:val="00E86FF0"/>
    <w:rsid w:val="00E877B8"/>
    <w:rsid w:val="00E90A32"/>
    <w:rsid w:val="00E90AB6"/>
    <w:rsid w:val="00E9311C"/>
    <w:rsid w:val="00E9315B"/>
    <w:rsid w:val="00E939C2"/>
    <w:rsid w:val="00E94859"/>
    <w:rsid w:val="00E94887"/>
    <w:rsid w:val="00E94909"/>
    <w:rsid w:val="00E949E5"/>
    <w:rsid w:val="00E95DAB"/>
    <w:rsid w:val="00E96C11"/>
    <w:rsid w:val="00E96DB7"/>
    <w:rsid w:val="00EA1724"/>
    <w:rsid w:val="00EA384E"/>
    <w:rsid w:val="00EA6707"/>
    <w:rsid w:val="00EA788D"/>
    <w:rsid w:val="00EB067B"/>
    <w:rsid w:val="00EB0746"/>
    <w:rsid w:val="00EB07A0"/>
    <w:rsid w:val="00EB24A5"/>
    <w:rsid w:val="00EB294D"/>
    <w:rsid w:val="00EB2C08"/>
    <w:rsid w:val="00EB2F09"/>
    <w:rsid w:val="00EB388D"/>
    <w:rsid w:val="00EB4E7D"/>
    <w:rsid w:val="00EB56B9"/>
    <w:rsid w:val="00EB59FB"/>
    <w:rsid w:val="00EB5B4D"/>
    <w:rsid w:val="00EB7CAC"/>
    <w:rsid w:val="00EC0970"/>
    <w:rsid w:val="00EC10A9"/>
    <w:rsid w:val="00EC12FF"/>
    <w:rsid w:val="00EC1C4A"/>
    <w:rsid w:val="00EC20CB"/>
    <w:rsid w:val="00EC2666"/>
    <w:rsid w:val="00EC2E99"/>
    <w:rsid w:val="00EC385A"/>
    <w:rsid w:val="00EC3A70"/>
    <w:rsid w:val="00EC3B45"/>
    <w:rsid w:val="00EC4DCE"/>
    <w:rsid w:val="00EC59F5"/>
    <w:rsid w:val="00EC5E4B"/>
    <w:rsid w:val="00EC5F8E"/>
    <w:rsid w:val="00EC5FB6"/>
    <w:rsid w:val="00EC74C2"/>
    <w:rsid w:val="00ED05E7"/>
    <w:rsid w:val="00ED0EB3"/>
    <w:rsid w:val="00ED117A"/>
    <w:rsid w:val="00ED1284"/>
    <w:rsid w:val="00ED1791"/>
    <w:rsid w:val="00ED1E20"/>
    <w:rsid w:val="00ED29A8"/>
    <w:rsid w:val="00ED33E4"/>
    <w:rsid w:val="00ED3F90"/>
    <w:rsid w:val="00ED5020"/>
    <w:rsid w:val="00EE02A8"/>
    <w:rsid w:val="00EE1048"/>
    <w:rsid w:val="00EE19BC"/>
    <w:rsid w:val="00EE3114"/>
    <w:rsid w:val="00EE40C6"/>
    <w:rsid w:val="00EE4101"/>
    <w:rsid w:val="00EE4672"/>
    <w:rsid w:val="00EE49F5"/>
    <w:rsid w:val="00EE5B70"/>
    <w:rsid w:val="00EE5D4D"/>
    <w:rsid w:val="00EE648A"/>
    <w:rsid w:val="00EE7AC8"/>
    <w:rsid w:val="00EF0A75"/>
    <w:rsid w:val="00EF0D66"/>
    <w:rsid w:val="00EF1027"/>
    <w:rsid w:val="00EF20FF"/>
    <w:rsid w:val="00EF2519"/>
    <w:rsid w:val="00EF2A30"/>
    <w:rsid w:val="00EF2E46"/>
    <w:rsid w:val="00EF42AC"/>
    <w:rsid w:val="00EF4488"/>
    <w:rsid w:val="00EF55C6"/>
    <w:rsid w:val="00EF580B"/>
    <w:rsid w:val="00EF662B"/>
    <w:rsid w:val="00EF6FD9"/>
    <w:rsid w:val="00EF71CA"/>
    <w:rsid w:val="00EF7E3E"/>
    <w:rsid w:val="00F009F6"/>
    <w:rsid w:val="00F01F7A"/>
    <w:rsid w:val="00F0205F"/>
    <w:rsid w:val="00F0273F"/>
    <w:rsid w:val="00F02EF8"/>
    <w:rsid w:val="00F055D7"/>
    <w:rsid w:val="00F05FF6"/>
    <w:rsid w:val="00F065BA"/>
    <w:rsid w:val="00F066E5"/>
    <w:rsid w:val="00F079E4"/>
    <w:rsid w:val="00F1027A"/>
    <w:rsid w:val="00F10976"/>
    <w:rsid w:val="00F10D92"/>
    <w:rsid w:val="00F123C4"/>
    <w:rsid w:val="00F12BDC"/>
    <w:rsid w:val="00F141AD"/>
    <w:rsid w:val="00F14CAF"/>
    <w:rsid w:val="00F1565D"/>
    <w:rsid w:val="00F1744C"/>
    <w:rsid w:val="00F1795F"/>
    <w:rsid w:val="00F20189"/>
    <w:rsid w:val="00F20F21"/>
    <w:rsid w:val="00F223FF"/>
    <w:rsid w:val="00F2314D"/>
    <w:rsid w:val="00F244B6"/>
    <w:rsid w:val="00F246CC"/>
    <w:rsid w:val="00F24A39"/>
    <w:rsid w:val="00F26893"/>
    <w:rsid w:val="00F304F3"/>
    <w:rsid w:val="00F30C78"/>
    <w:rsid w:val="00F30C87"/>
    <w:rsid w:val="00F3148A"/>
    <w:rsid w:val="00F32479"/>
    <w:rsid w:val="00F339C7"/>
    <w:rsid w:val="00F3439A"/>
    <w:rsid w:val="00F344E1"/>
    <w:rsid w:val="00F34BF3"/>
    <w:rsid w:val="00F34E8A"/>
    <w:rsid w:val="00F35D03"/>
    <w:rsid w:val="00F35D2C"/>
    <w:rsid w:val="00F35E23"/>
    <w:rsid w:val="00F40330"/>
    <w:rsid w:val="00F40562"/>
    <w:rsid w:val="00F40B19"/>
    <w:rsid w:val="00F41267"/>
    <w:rsid w:val="00F41769"/>
    <w:rsid w:val="00F424CA"/>
    <w:rsid w:val="00F42C78"/>
    <w:rsid w:val="00F4355A"/>
    <w:rsid w:val="00F4416E"/>
    <w:rsid w:val="00F449B3"/>
    <w:rsid w:val="00F44DEC"/>
    <w:rsid w:val="00F4516D"/>
    <w:rsid w:val="00F45517"/>
    <w:rsid w:val="00F4591C"/>
    <w:rsid w:val="00F4593C"/>
    <w:rsid w:val="00F47D85"/>
    <w:rsid w:val="00F47DFE"/>
    <w:rsid w:val="00F5001E"/>
    <w:rsid w:val="00F50036"/>
    <w:rsid w:val="00F5050A"/>
    <w:rsid w:val="00F5179A"/>
    <w:rsid w:val="00F51965"/>
    <w:rsid w:val="00F523C0"/>
    <w:rsid w:val="00F52AB1"/>
    <w:rsid w:val="00F53CF5"/>
    <w:rsid w:val="00F5512D"/>
    <w:rsid w:val="00F5576D"/>
    <w:rsid w:val="00F56328"/>
    <w:rsid w:val="00F56620"/>
    <w:rsid w:val="00F56ED2"/>
    <w:rsid w:val="00F572A8"/>
    <w:rsid w:val="00F57AFC"/>
    <w:rsid w:val="00F57C5D"/>
    <w:rsid w:val="00F57C64"/>
    <w:rsid w:val="00F60260"/>
    <w:rsid w:val="00F6229A"/>
    <w:rsid w:val="00F63467"/>
    <w:rsid w:val="00F63797"/>
    <w:rsid w:val="00F64326"/>
    <w:rsid w:val="00F648D4"/>
    <w:rsid w:val="00F65CDA"/>
    <w:rsid w:val="00F6675E"/>
    <w:rsid w:val="00F67D80"/>
    <w:rsid w:val="00F739A2"/>
    <w:rsid w:val="00F73EB1"/>
    <w:rsid w:val="00F74D64"/>
    <w:rsid w:val="00F74F6D"/>
    <w:rsid w:val="00F753F5"/>
    <w:rsid w:val="00F75C3F"/>
    <w:rsid w:val="00F75E7D"/>
    <w:rsid w:val="00F763EC"/>
    <w:rsid w:val="00F76635"/>
    <w:rsid w:val="00F801F8"/>
    <w:rsid w:val="00F80533"/>
    <w:rsid w:val="00F808F2"/>
    <w:rsid w:val="00F82AE5"/>
    <w:rsid w:val="00F831D0"/>
    <w:rsid w:val="00F83D90"/>
    <w:rsid w:val="00F83FBB"/>
    <w:rsid w:val="00F843E5"/>
    <w:rsid w:val="00F875CC"/>
    <w:rsid w:val="00F87AD9"/>
    <w:rsid w:val="00F87D3F"/>
    <w:rsid w:val="00F907B6"/>
    <w:rsid w:val="00F916F4"/>
    <w:rsid w:val="00F918C2"/>
    <w:rsid w:val="00F92CF3"/>
    <w:rsid w:val="00F93140"/>
    <w:rsid w:val="00F936F5"/>
    <w:rsid w:val="00F957AE"/>
    <w:rsid w:val="00FA0996"/>
    <w:rsid w:val="00FA09B1"/>
    <w:rsid w:val="00FA330B"/>
    <w:rsid w:val="00FA33F4"/>
    <w:rsid w:val="00FA4F79"/>
    <w:rsid w:val="00FA53E5"/>
    <w:rsid w:val="00FA6A5E"/>
    <w:rsid w:val="00FA6C76"/>
    <w:rsid w:val="00FA7354"/>
    <w:rsid w:val="00FA76B6"/>
    <w:rsid w:val="00FB0432"/>
    <w:rsid w:val="00FB0B7C"/>
    <w:rsid w:val="00FB1098"/>
    <w:rsid w:val="00FB21FB"/>
    <w:rsid w:val="00FB2290"/>
    <w:rsid w:val="00FB26B8"/>
    <w:rsid w:val="00FB308D"/>
    <w:rsid w:val="00FB39DB"/>
    <w:rsid w:val="00FB40B4"/>
    <w:rsid w:val="00FB4258"/>
    <w:rsid w:val="00FB4B85"/>
    <w:rsid w:val="00FB4F53"/>
    <w:rsid w:val="00FB57E6"/>
    <w:rsid w:val="00FB6403"/>
    <w:rsid w:val="00FB659A"/>
    <w:rsid w:val="00FB6637"/>
    <w:rsid w:val="00FB712B"/>
    <w:rsid w:val="00FB74BC"/>
    <w:rsid w:val="00FC0B0D"/>
    <w:rsid w:val="00FC1E15"/>
    <w:rsid w:val="00FC1E88"/>
    <w:rsid w:val="00FC4280"/>
    <w:rsid w:val="00FC457E"/>
    <w:rsid w:val="00FC4E74"/>
    <w:rsid w:val="00FC66C7"/>
    <w:rsid w:val="00FC67E5"/>
    <w:rsid w:val="00FC69C7"/>
    <w:rsid w:val="00FC6A14"/>
    <w:rsid w:val="00FC6ABF"/>
    <w:rsid w:val="00FC76BC"/>
    <w:rsid w:val="00FC787B"/>
    <w:rsid w:val="00FC7DD8"/>
    <w:rsid w:val="00FD0C47"/>
    <w:rsid w:val="00FD0D60"/>
    <w:rsid w:val="00FD3B87"/>
    <w:rsid w:val="00FD40F8"/>
    <w:rsid w:val="00FD46DB"/>
    <w:rsid w:val="00FD4B3C"/>
    <w:rsid w:val="00FD4D56"/>
    <w:rsid w:val="00FD527E"/>
    <w:rsid w:val="00FD54FC"/>
    <w:rsid w:val="00FD5C11"/>
    <w:rsid w:val="00FD61F0"/>
    <w:rsid w:val="00FD6A68"/>
    <w:rsid w:val="00FD7565"/>
    <w:rsid w:val="00FD7EAC"/>
    <w:rsid w:val="00FE0D14"/>
    <w:rsid w:val="00FE1ECE"/>
    <w:rsid w:val="00FE28C9"/>
    <w:rsid w:val="00FE2EE0"/>
    <w:rsid w:val="00FE534E"/>
    <w:rsid w:val="00FE5B74"/>
    <w:rsid w:val="00FF38AA"/>
    <w:rsid w:val="00FF42DA"/>
    <w:rsid w:val="00FF589B"/>
    <w:rsid w:val="00FF7B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666" strokecolor="#666">
      <v:fill color="#666" color2="#ccc" angle="-45" focus="-50%" type="gradient"/>
      <v:stroke color="#666" weight="1pt"/>
      <v:shadow on="t" type="perspective" color="#7f7f7f" opacity=".5" offset="1pt" offset2="-3pt"/>
    </o:shapedefaults>
    <o:shapelayout v:ext="edit">
      <o:idmap v:ext="edit" data="2"/>
    </o:shapelayout>
  </w:shapeDefaults>
  <w:decimalSymbol w:val="."/>
  <w:listSeparator w:val=","/>
  <w14:docId w14:val="4B42EE58"/>
  <w15:docId w15:val="{CA113C4A-CFA0-400B-A0CD-33972CB8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V4"/>
    <w:qFormat/>
    <w:rsid w:val="005737EC"/>
    <w:pPr>
      <w:spacing w:before="20" w:after="20"/>
      <w:jc w:val="both"/>
    </w:pPr>
    <w:rPr>
      <w:rFonts w:ascii="Calibri" w:eastAsia="平成明朝" w:hAnsi="Calibri"/>
      <w:sz w:val="22"/>
      <w:szCs w:val="18"/>
      <w:lang w:val="en-GB" w:eastAsia="en-US"/>
    </w:rPr>
  </w:style>
  <w:style w:type="paragraph" w:styleId="Heading1">
    <w:name w:val="heading 1"/>
    <w:aliases w:val="Heading 1 V4,1"/>
    <w:basedOn w:val="Normal"/>
    <w:next w:val="ParagraphV4"/>
    <w:qFormat/>
    <w:rsid w:val="00D86488"/>
    <w:pPr>
      <w:pageBreakBefore/>
      <w:numPr>
        <w:numId w:val="28"/>
      </w:numPr>
      <w:tabs>
        <w:tab w:val="clear" w:pos="2700"/>
      </w:tabs>
      <w:spacing w:after="240"/>
      <w:ind w:right="720"/>
      <w:jc w:val="left"/>
      <w:outlineLvl w:val="0"/>
    </w:pPr>
    <w:rPr>
      <w:rFonts w:cs="Times New Roman Bold"/>
      <w:b/>
      <w:bCs/>
      <w:caps/>
      <w:sz w:val="36"/>
    </w:rPr>
  </w:style>
  <w:style w:type="paragraph" w:styleId="Heading2">
    <w:name w:val="heading 2"/>
    <w:aliases w:val="2,h2,2Level V4,2Level"/>
    <w:basedOn w:val="ParagraphV4"/>
    <w:next w:val="Normal"/>
    <w:link w:val="Heading2Char"/>
    <w:autoRedefine/>
    <w:qFormat/>
    <w:rsid w:val="00FD61F0"/>
    <w:pPr>
      <w:keepNext/>
      <w:keepLines/>
      <w:numPr>
        <w:ilvl w:val="1"/>
        <w:numId w:val="28"/>
      </w:numPr>
      <w:tabs>
        <w:tab w:val="left" w:pos="567"/>
        <w:tab w:val="left" w:pos="709"/>
      </w:tabs>
      <w:spacing w:before="360" w:after="240"/>
      <w:ind w:right="720"/>
      <w:jc w:val="left"/>
      <w:outlineLvl w:val="1"/>
    </w:pPr>
    <w:rPr>
      <w:rFonts w:ascii="Calibri" w:hAnsi="Calibri"/>
      <w:b/>
      <w:bCs/>
      <w:iCs/>
      <w:kern w:val="32"/>
      <w:sz w:val="28"/>
      <w:szCs w:val="28"/>
      <w:lang w:val="x-none"/>
    </w:rPr>
  </w:style>
  <w:style w:type="paragraph" w:styleId="Heading3">
    <w:name w:val="heading 3"/>
    <w:aliases w:val="3,h3 V4,h3,Heading 3 Char,31,h32"/>
    <w:basedOn w:val="Normal"/>
    <w:next w:val="ParagraphV4"/>
    <w:qFormat/>
    <w:rsid w:val="00D60328"/>
    <w:pPr>
      <w:keepNext/>
      <w:numPr>
        <w:ilvl w:val="2"/>
        <w:numId w:val="28"/>
      </w:numPr>
      <w:spacing w:before="240" w:after="60"/>
      <w:outlineLvl w:val="2"/>
    </w:pPr>
    <w:rPr>
      <w:b/>
      <w:sz w:val="26"/>
    </w:rPr>
  </w:style>
  <w:style w:type="paragraph" w:styleId="Heading4">
    <w:name w:val="heading 4"/>
    <w:aliases w:val="4,h4,. (A.),Sub SubHeading,bulletext,Sub SubHeading1,Sub SubHeading2,Sub SubHeading3,Sub SubHeading11,Sub SubHeading21,Sub SubHeading4,Sub SubHeading12,Sub SubHeading22,Sub SubHeading5,Sub SubHeading13,Sub SubHeading23,Sub SubHeading31"/>
    <w:basedOn w:val="Normal"/>
    <w:next w:val="Normal"/>
    <w:link w:val="Heading4Char"/>
    <w:autoRedefine/>
    <w:qFormat/>
    <w:rsid w:val="00FF7BEA"/>
    <w:pPr>
      <w:numPr>
        <w:ilvl w:val="1"/>
        <w:numId w:val="33"/>
      </w:numPr>
      <w:outlineLvl w:val="3"/>
    </w:pPr>
    <w:rPr>
      <w:lang w:val="x-none" w:eastAsia="ja-JP"/>
    </w:rPr>
  </w:style>
  <w:style w:type="paragraph" w:styleId="Heading5">
    <w:name w:val="heading 5"/>
    <w:aliases w:val="5 V4,5"/>
    <w:basedOn w:val="Heading4"/>
    <w:next w:val="Normal"/>
    <w:link w:val="Heading5Char"/>
    <w:qFormat/>
    <w:rsid w:val="00D60328"/>
    <w:pPr>
      <w:numPr>
        <w:ilvl w:val="4"/>
        <w:numId w:val="28"/>
      </w:numPr>
      <w:outlineLvl w:val="4"/>
    </w:pPr>
    <w:rPr>
      <w:lang w:val="en-GB" w:eastAsia="x-none"/>
    </w:rPr>
  </w:style>
  <w:style w:type="paragraph" w:styleId="Heading6">
    <w:name w:val="heading 6"/>
    <w:aliases w:val="Heading 6 V4,6"/>
    <w:basedOn w:val="Normal"/>
    <w:next w:val="Normal"/>
    <w:qFormat/>
    <w:rsid w:val="00D60328"/>
    <w:pPr>
      <w:keepNext/>
      <w:numPr>
        <w:ilvl w:val="5"/>
        <w:numId w:val="28"/>
      </w:numPr>
      <w:jc w:val="center"/>
      <w:outlineLvl w:val="5"/>
    </w:pPr>
    <w:rPr>
      <w:b/>
      <w:lang w:val="en-US"/>
    </w:rPr>
  </w:style>
  <w:style w:type="paragraph" w:styleId="Heading7">
    <w:name w:val="heading 7"/>
    <w:aliases w:val="Heading 7 V4,7"/>
    <w:basedOn w:val="Normal"/>
    <w:next w:val="Normal"/>
    <w:qFormat/>
    <w:rsid w:val="00D60328"/>
    <w:pPr>
      <w:numPr>
        <w:ilvl w:val="6"/>
        <w:numId w:val="28"/>
      </w:numPr>
      <w:tabs>
        <w:tab w:val="left" w:pos="8640"/>
        <w:tab w:val="left" w:pos="9504"/>
        <w:tab w:val="left" w:pos="10368"/>
        <w:tab w:val="left" w:pos="11232"/>
        <w:tab w:val="left" w:pos="12096"/>
        <w:tab w:val="left" w:pos="12960"/>
      </w:tabs>
      <w:spacing w:before="240" w:after="60"/>
      <w:outlineLvl w:val="6"/>
    </w:pPr>
    <w:rPr>
      <w:rFonts w:ascii="Helvetica" w:eastAsia="Times New Roman" w:hAnsi="Helvetica"/>
      <w:lang w:val="en-US"/>
    </w:rPr>
  </w:style>
  <w:style w:type="paragraph" w:styleId="Heading8">
    <w:name w:val="heading 8"/>
    <w:aliases w:val="8 V4,8"/>
    <w:basedOn w:val="Normal"/>
    <w:next w:val="Normal"/>
    <w:qFormat/>
    <w:rsid w:val="00D60328"/>
    <w:pPr>
      <w:numPr>
        <w:ilvl w:val="7"/>
        <w:numId w:val="28"/>
      </w:numPr>
      <w:tabs>
        <w:tab w:val="left" w:pos="8640"/>
        <w:tab w:val="left" w:pos="9504"/>
        <w:tab w:val="left" w:pos="10368"/>
        <w:tab w:val="left" w:pos="11232"/>
        <w:tab w:val="left" w:pos="12096"/>
        <w:tab w:val="left" w:pos="12960"/>
      </w:tabs>
      <w:spacing w:before="240" w:after="60"/>
      <w:outlineLvl w:val="7"/>
    </w:pPr>
    <w:rPr>
      <w:rFonts w:ascii="Helvetica" w:eastAsia="Times New Roman" w:hAnsi="Helvetica"/>
      <w:i/>
      <w:lang w:val="en-US"/>
    </w:rPr>
  </w:style>
  <w:style w:type="paragraph" w:styleId="Heading9">
    <w:name w:val="heading 9"/>
    <w:aliases w:val="Heading 9 V4,9"/>
    <w:basedOn w:val="Normal"/>
    <w:qFormat/>
    <w:rsid w:val="00D60328"/>
    <w:pPr>
      <w:numPr>
        <w:ilvl w:val="8"/>
        <w:numId w:val="28"/>
      </w:numPr>
      <w:tabs>
        <w:tab w:val="left" w:pos="8640"/>
        <w:tab w:val="left" w:pos="9504"/>
        <w:tab w:val="left" w:pos="10368"/>
        <w:tab w:val="left" w:pos="11232"/>
        <w:tab w:val="left" w:pos="12096"/>
        <w:tab w:val="left" w:pos="12960"/>
      </w:tabs>
      <w:spacing w:before="240" w:after="60"/>
      <w:outlineLvl w:val="8"/>
    </w:pPr>
    <w:rPr>
      <w:rFonts w:ascii="Helvetica" w:eastAsia="Times New Roman" w:hAnsi="Helvetica"/>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TITLEV4">
    <w:name w:val="BOOK TITLE V4"/>
    <w:basedOn w:val="Normal"/>
    <w:autoRedefine/>
    <w:rsid w:val="00B76FC3"/>
    <w:pPr>
      <w:jc w:val="center"/>
    </w:pPr>
    <w:rPr>
      <w:b/>
      <w:bCs/>
      <w:sz w:val="44"/>
      <w:szCs w:val="44"/>
    </w:rPr>
  </w:style>
  <w:style w:type="paragraph" w:customStyle="1" w:styleId="CENTXTBOLD16PARAV4">
    <w:name w:val="CEN TXT BOLD16 PARA V4"/>
    <w:basedOn w:val="Normal"/>
    <w:link w:val="CENTXTBOLD16PARAV4Char"/>
    <w:autoRedefine/>
    <w:rsid w:val="0064489F"/>
    <w:pPr>
      <w:jc w:val="center"/>
    </w:pPr>
    <w:rPr>
      <w:rFonts w:ascii="Arial" w:hAnsi="Arial"/>
      <w:b/>
      <w:bCs/>
      <w:sz w:val="32"/>
      <w:szCs w:val="32"/>
    </w:rPr>
  </w:style>
  <w:style w:type="paragraph" w:customStyle="1" w:styleId="CENTXTPARAV4">
    <w:name w:val="CEN TXT PARA V4"/>
    <w:basedOn w:val="Normal"/>
    <w:autoRedefine/>
    <w:rsid w:val="00FC4280"/>
    <w:pPr>
      <w:spacing w:before="120" w:after="120"/>
      <w:jc w:val="center"/>
    </w:pPr>
  </w:style>
  <w:style w:type="character" w:customStyle="1" w:styleId="CENTXTBOLD16PARAV4Char">
    <w:name w:val="CEN TXT BOLD16 PARA V4 Char"/>
    <w:link w:val="CENTXTBOLD16PARAV4"/>
    <w:rsid w:val="0064489F"/>
    <w:rPr>
      <w:rFonts w:ascii="Arial" w:eastAsia="平成明朝" w:hAnsi="Arial"/>
      <w:b/>
      <w:bCs/>
      <w:sz w:val="32"/>
      <w:szCs w:val="32"/>
      <w:lang w:val="en-GB" w:eastAsia="en-US" w:bidi="ar-SA"/>
    </w:rPr>
  </w:style>
  <w:style w:type="paragraph" w:customStyle="1" w:styleId="BULLETDARKL1v4">
    <w:name w:val="BULLET DARK L1 v4"/>
    <w:basedOn w:val="Normal"/>
    <w:link w:val="BULLETDARKL1v4Char"/>
    <w:autoRedefine/>
    <w:rsid w:val="00252B97"/>
    <w:pPr>
      <w:numPr>
        <w:numId w:val="2"/>
      </w:numPr>
      <w:spacing w:before="120" w:after="120"/>
      <w:ind w:left="357" w:hanging="357"/>
    </w:pPr>
    <w:rPr>
      <w:lang w:eastAsia="x-none"/>
    </w:rPr>
  </w:style>
  <w:style w:type="character" w:customStyle="1" w:styleId="Heading5Char">
    <w:name w:val="Heading 5 Char"/>
    <w:aliases w:val="5 V4 Char,5 Char"/>
    <w:link w:val="Heading5"/>
    <w:rsid w:val="00D60328"/>
    <w:rPr>
      <w:rFonts w:ascii="Calibri" w:eastAsia="平成明朝" w:hAnsi="Calibri"/>
      <w:sz w:val="22"/>
      <w:szCs w:val="18"/>
      <w:lang w:val="en-GB" w:eastAsia="x-none"/>
    </w:rPr>
  </w:style>
  <w:style w:type="character" w:customStyle="1" w:styleId="Heading4Char">
    <w:name w:val="Heading 4 Char"/>
    <w:aliases w:val="4 Char,h4 Char,. (A.) Char,Sub SubHeading Char,bulletext Char,Sub SubHeading1 Char,Sub SubHeading2 Char,Sub SubHeading3 Char,Sub SubHeading11 Char,Sub SubHeading21 Char,Sub SubHeading4 Char,Sub SubHeading12 Char,Sub SubHeading22 Char"/>
    <w:link w:val="Heading4"/>
    <w:rsid w:val="00FF7BEA"/>
    <w:rPr>
      <w:rFonts w:ascii="Calibri" w:eastAsia="平成明朝" w:hAnsi="Calibri"/>
      <w:sz w:val="22"/>
      <w:szCs w:val="18"/>
      <w:lang w:val="x-none" w:eastAsia="ja-JP"/>
    </w:rPr>
  </w:style>
  <w:style w:type="paragraph" w:customStyle="1" w:styleId="RD-REFDOCv4">
    <w:name w:val="RD-REF DOC  v4"/>
    <w:basedOn w:val="Normal"/>
    <w:rsid w:val="00564E67"/>
    <w:pPr>
      <w:numPr>
        <w:numId w:val="9"/>
      </w:numPr>
      <w:spacing w:before="120" w:after="120"/>
    </w:pPr>
  </w:style>
  <w:style w:type="paragraph" w:styleId="Footer">
    <w:name w:val="footer"/>
    <w:basedOn w:val="Normal"/>
    <w:link w:val="FooterChar"/>
    <w:uiPriority w:val="99"/>
    <w:unhideWhenUsed/>
    <w:rsid w:val="006B192B"/>
    <w:pPr>
      <w:tabs>
        <w:tab w:val="center" w:pos="4513"/>
        <w:tab w:val="right" w:pos="9026"/>
      </w:tabs>
    </w:pPr>
    <w:rPr>
      <w:rFonts w:ascii="Arial" w:hAnsi="Arial"/>
      <w:sz w:val="20"/>
      <w:szCs w:val="20"/>
      <w:lang w:val="x-none"/>
    </w:rPr>
  </w:style>
  <w:style w:type="paragraph" w:styleId="TOC1">
    <w:name w:val="toc 1"/>
    <w:aliases w:val="TOC 1v4"/>
    <w:basedOn w:val="Normal"/>
    <w:next w:val="Normal"/>
    <w:autoRedefine/>
    <w:uiPriority w:val="39"/>
    <w:rsid w:val="00316354"/>
    <w:pPr>
      <w:tabs>
        <w:tab w:val="left" w:pos="480"/>
        <w:tab w:val="right" w:leader="dot" w:pos="9360"/>
      </w:tabs>
      <w:spacing w:before="120" w:after="120" w:line="320" w:lineRule="atLeast"/>
    </w:pPr>
    <w:rPr>
      <w:rFonts w:cs="Times New Roman Bold"/>
      <w:b/>
      <w:caps/>
    </w:rPr>
  </w:style>
  <w:style w:type="paragraph" w:styleId="TOC2">
    <w:name w:val="toc 2"/>
    <w:aliases w:val="TOC 2 v4"/>
    <w:basedOn w:val="Normal"/>
    <w:next w:val="Normal"/>
    <w:autoRedefine/>
    <w:uiPriority w:val="39"/>
    <w:rsid w:val="00FA64FC"/>
    <w:pPr>
      <w:tabs>
        <w:tab w:val="left" w:pos="720"/>
        <w:tab w:val="right" w:leader="dot" w:pos="9360"/>
      </w:tabs>
      <w:spacing w:before="80" w:after="80"/>
      <w:ind w:left="199"/>
    </w:pPr>
    <w:rPr>
      <w:b/>
    </w:rPr>
  </w:style>
  <w:style w:type="paragraph" w:styleId="TOC3">
    <w:name w:val="toc 3"/>
    <w:aliases w:val="TOC 3 v4"/>
    <w:basedOn w:val="Normal"/>
    <w:next w:val="Normal"/>
    <w:autoRedefine/>
    <w:uiPriority w:val="39"/>
    <w:rsid w:val="0079582D"/>
    <w:pPr>
      <w:tabs>
        <w:tab w:val="left" w:pos="1080"/>
        <w:tab w:val="left" w:pos="1440"/>
        <w:tab w:val="right" w:leader="dot" w:pos="9360"/>
      </w:tabs>
      <w:ind w:left="397"/>
    </w:pPr>
    <w:rPr>
      <w:iCs/>
      <w:noProof/>
      <w:szCs w:val="24"/>
    </w:rPr>
  </w:style>
  <w:style w:type="paragraph" w:styleId="Header">
    <w:name w:val="header"/>
    <w:basedOn w:val="Normal"/>
    <w:link w:val="HeaderChar"/>
    <w:uiPriority w:val="99"/>
    <w:unhideWhenUsed/>
    <w:rsid w:val="00E30B93"/>
    <w:pPr>
      <w:tabs>
        <w:tab w:val="center" w:pos="4513"/>
        <w:tab w:val="right" w:pos="9026"/>
      </w:tabs>
    </w:pPr>
    <w:rPr>
      <w:rFonts w:ascii="Arial" w:hAnsi="Arial"/>
      <w:sz w:val="20"/>
      <w:szCs w:val="20"/>
      <w:lang w:val="x-none"/>
    </w:rPr>
  </w:style>
  <w:style w:type="paragraph" w:customStyle="1" w:styleId="TOCTitleV4">
    <w:name w:val="TOC Title V4"/>
    <w:basedOn w:val="Normal"/>
    <w:autoRedefine/>
    <w:rsid w:val="004B5557"/>
    <w:pPr>
      <w:pageBreakBefore/>
      <w:spacing w:after="120"/>
      <w:jc w:val="center"/>
    </w:pPr>
    <w:rPr>
      <w:b/>
      <w:bCs/>
      <w:sz w:val="28"/>
      <w:szCs w:val="44"/>
    </w:rPr>
  </w:style>
  <w:style w:type="character" w:customStyle="1" w:styleId="FooterChar">
    <w:name w:val="Footer Char"/>
    <w:link w:val="Footer"/>
    <w:uiPriority w:val="99"/>
    <w:rsid w:val="006B192B"/>
    <w:rPr>
      <w:rFonts w:ascii="Arial" w:eastAsia="平成明朝" w:hAnsi="Arial"/>
      <w:lang w:eastAsia="en-US"/>
    </w:rPr>
  </w:style>
  <w:style w:type="paragraph" w:customStyle="1" w:styleId="BULLETEMPTYL2V4">
    <w:name w:val="BULLET EMPTY  L2 V4"/>
    <w:basedOn w:val="Normal"/>
    <w:link w:val="BULLETEMPTYL2V4Char"/>
    <w:autoRedefine/>
    <w:rsid w:val="00C8513B"/>
    <w:pPr>
      <w:numPr>
        <w:numId w:val="5"/>
      </w:numPr>
      <w:spacing w:before="120" w:after="120"/>
      <w:jc w:val="left"/>
    </w:pPr>
    <w:rPr>
      <w:lang w:eastAsia="x-none"/>
    </w:rPr>
  </w:style>
  <w:style w:type="character" w:customStyle="1" w:styleId="HeaderChar">
    <w:name w:val="Header Char"/>
    <w:link w:val="Header"/>
    <w:uiPriority w:val="99"/>
    <w:rsid w:val="00E30B93"/>
    <w:rPr>
      <w:rFonts w:ascii="Arial" w:eastAsia="平成明朝" w:hAnsi="Arial"/>
      <w:lang w:eastAsia="en-US"/>
    </w:rPr>
  </w:style>
  <w:style w:type="paragraph" w:styleId="TOC4">
    <w:name w:val="toc 4"/>
    <w:basedOn w:val="Normal"/>
    <w:next w:val="Normal"/>
    <w:link w:val="TOC4Char"/>
    <w:autoRedefine/>
    <w:rsid w:val="0079582D"/>
    <w:pPr>
      <w:ind w:left="720"/>
      <w:jc w:val="left"/>
    </w:pPr>
    <w:rPr>
      <w:rFonts w:ascii="Arial" w:hAnsi="Arial"/>
      <w:sz w:val="20"/>
      <w:szCs w:val="24"/>
    </w:rPr>
  </w:style>
  <w:style w:type="character" w:styleId="FootnoteReference">
    <w:name w:val="footnote reference"/>
    <w:semiHidden/>
    <w:rsid w:val="00E358BF"/>
    <w:rPr>
      <w:position w:val="6"/>
      <w:sz w:val="16"/>
    </w:rPr>
  </w:style>
  <w:style w:type="paragraph" w:styleId="FootnoteText">
    <w:name w:val="footnote text"/>
    <w:basedOn w:val="Normal"/>
    <w:semiHidden/>
    <w:rsid w:val="00E358BF"/>
    <w:pPr>
      <w:jc w:val="left"/>
    </w:pPr>
  </w:style>
  <w:style w:type="paragraph" w:customStyle="1" w:styleId="TEBLETXTLEFTPARAV4">
    <w:name w:val="TEBLE TXT LEFT PARA V4"/>
    <w:basedOn w:val="Normal"/>
    <w:autoRedefine/>
    <w:qFormat/>
    <w:rsid w:val="00D900EF"/>
    <w:pPr>
      <w:spacing w:before="0" w:after="0"/>
      <w:jc w:val="left"/>
    </w:pPr>
  </w:style>
  <w:style w:type="paragraph" w:styleId="TOC5">
    <w:name w:val="toc 5"/>
    <w:basedOn w:val="Normal"/>
    <w:next w:val="Normal"/>
    <w:autoRedefine/>
    <w:uiPriority w:val="39"/>
    <w:unhideWhenUsed/>
    <w:rsid w:val="003F1093"/>
    <w:pPr>
      <w:spacing w:before="0" w:after="100" w:line="276" w:lineRule="auto"/>
      <w:ind w:left="880"/>
      <w:jc w:val="left"/>
    </w:pPr>
    <w:rPr>
      <w:rFonts w:eastAsia="Times New Roman"/>
      <w:szCs w:val="22"/>
      <w:lang w:eastAsia="en-GB"/>
    </w:rPr>
  </w:style>
  <w:style w:type="paragraph" w:styleId="TOC6">
    <w:name w:val="toc 6"/>
    <w:basedOn w:val="Normal"/>
    <w:next w:val="Normal"/>
    <w:autoRedefine/>
    <w:uiPriority w:val="39"/>
    <w:unhideWhenUsed/>
    <w:rsid w:val="003F1093"/>
    <w:pPr>
      <w:spacing w:before="0" w:after="100" w:line="276" w:lineRule="auto"/>
      <w:ind w:left="1100"/>
      <w:jc w:val="left"/>
    </w:pPr>
    <w:rPr>
      <w:rFonts w:eastAsia="Times New Roman"/>
      <w:szCs w:val="22"/>
      <w:lang w:eastAsia="en-GB"/>
    </w:rPr>
  </w:style>
  <w:style w:type="paragraph" w:styleId="TOC7">
    <w:name w:val="toc 7"/>
    <w:basedOn w:val="Normal"/>
    <w:next w:val="Normal"/>
    <w:autoRedefine/>
    <w:uiPriority w:val="39"/>
    <w:unhideWhenUsed/>
    <w:rsid w:val="003F1093"/>
    <w:pPr>
      <w:spacing w:before="0" w:after="100" w:line="276" w:lineRule="auto"/>
      <w:ind w:left="1320"/>
      <w:jc w:val="left"/>
    </w:pPr>
    <w:rPr>
      <w:rFonts w:eastAsia="Times New Roman"/>
      <w:szCs w:val="22"/>
      <w:lang w:eastAsia="en-GB"/>
    </w:rPr>
  </w:style>
  <w:style w:type="paragraph" w:styleId="TOC8">
    <w:name w:val="toc 8"/>
    <w:basedOn w:val="Normal"/>
    <w:next w:val="Normal"/>
    <w:autoRedefine/>
    <w:uiPriority w:val="39"/>
    <w:unhideWhenUsed/>
    <w:rsid w:val="003F1093"/>
    <w:pPr>
      <w:spacing w:before="0" w:after="100" w:line="276" w:lineRule="auto"/>
      <w:ind w:left="1540"/>
      <w:jc w:val="left"/>
    </w:pPr>
    <w:rPr>
      <w:rFonts w:eastAsia="Times New Roman"/>
      <w:szCs w:val="22"/>
      <w:lang w:eastAsia="en-GB"/>
    </w:rPr>
  </w:style>
  <w:style w:type="paragraph" w:styleId="TOC9">
    <w:name w:val="toc 9"/>
    <w:basedOn w:val="Normal"/>
    <w:next w:val="Normal"/>
    <w:autoRedefine/>
    <w:uiPriority w:val="39"/>
    <w:unhideWhenUsed/>
    <w:rsid w:val="003F1093"/>
    <w:pPr>
      <w:spacing w:before="0" w:after="100" w:line="276" w:lineRule="auto"/>
      <w:ind w:left="1760"/>
      <w:jc w:val="left"/>
    </w:pPr>
    <w:rPr>
      <w:rFonts w:eastAsia="Times New Roman"/>
      <w:szCs w:val="22"/>
      <w:lang w:eastAsia="en-GB"/>
    </w:rPr>
  </w:style>
  <w:style w:type="character" w:styleId="Hyperlink">
    <w:name w:val="Hyperlink"/>
    <w:aliases w:val="HYPERLINK V4"/>
    <w:uiPriority w:val="99"/>
    <w:rsid w:val="0079582D"/>
    <w:rPr>
      <w:color w:val="0000FF"/>
      <w:u w:val="single"/>
    </w:rPr>
  </w:style>
  <w:style w:type="character" w:styleId="CommentReference">
    <w:name w:val="annotation reference"/>
    <w:rsid w:val="00E358BF"/>
    <w:rPr>
      <w:sz w:val="16"/>
    </w:rPr>
  </w:style>
  <w:style w:type="paragraph" w:styleId="CommentText">
    <w:name w:val="annotation text"/>
    <w:basedOn w:val="Normal"/>
    <w:link w:val="CommentTextChar"/>
    <w:uiPriority w:val="99"/>
    <w:rsid w:val="00E358B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pPr>
    <w:rPr>
      <w:rFonts w:eastAsia="Times"/>
      <w:lang w:eastAsia="x-none"/>
    </w:rPr>
  </w:style>
  <w:style w:type="character" w:styleId="FollowedHyperlink">
    <w:name w:val="FollowedHyperlink"/>
    <w:uiPriority w:val="99"/>
    <w:semiHidden/>
    <w:unhideWhenUsed/>
    <w:rsid w:val="00FD0D60"/>
    <w:rPr>
      <w:color w:val="800080"/>
      <w:u w:val="single"/>
    </w:rPr>
  </w:style>
  <w:style w:type="paragraph" w:customStyle="1" w:styleId="BOLDBULLETV4">
    <w:name w:val="BOLD BULLET V4"/>
    <w:basedOn w:val="GLOSSARYv4"/>
    <w:autoRedefine/>
    <w:qFormat/>
    <w:rsid w:val="0094602E"/>
    <w:rPr>
      <w:b/>
    </w:rPr>
  </w:style>
  <w:style w:type="numbering" w:customStyle="1" w:styleId="StyleNumbered">
    <w:name w:val="Style Numbered"/>
    <w:basedOn w:val="NoList"/>
    <w:rsid w:val="0079582D"/>
    <w:pPr>
      <w:numPr>
        <w:numId w:val="3"/>
      </w:numPr>
    </w:pPr>
  </w:style>
  <w:style w:type="paragraph" w:customStyle="1" w:styleId="BULLETDARKL1ALLV4">
    <w:name w:val="BULLET DARK L1 ALL V4"/>
    <w:basedOn w:val="ParagraphV4"/>
    <w:autoRedefine/>
    <w:qFormat/>
    <w:rsid w:val="00947AF2"/>
    <w:pPr>
      <w:numPr>
        <w:numId w:val="25"/>
      </w:numPr>
      <w:ind w:left="426" w:hanging="426"/>
    </w:pPr>
    <w:rPr>
      <w:b/>
    </w:rPr>
  </w:style>
  <w:style w:type="paragraph" w:customStyle="1" w:styleId="CENTXTBOLD10PARAV4">
    <w:name w:val="CEN TXT BOLD 10 PARA V4"/>
    <w:basedOn w:val="Normal"/>
    <w:autoRedefine/>
    <w:qFormat/>
    <w:rsid w:val="009A78C0"/>
    <w:pPr>
      <w:jc w:val="center"/>
    </w:pPr>
    <w:rPr>
      <w:b/>
    </w:rPr>
  </w:style>
  <w:style w:type="paragraph" w:customStyle="1" w:styleId="NUML2V4">
    <w:name w:val="NUM L2 V4"/>
    <w:basedOn w:val="BULLETEMPTYL2V4"/>
    <w:autoRedefine/>
    <w:qFormat/>
    <w:rsid w:val="00C8513B"/>
    <w:pPr>
      <w:numPr>
        <w:numId w:val="26"/>
      </w:numPr>
      <w:ind w:left="697" w:hanging="357"/>
      <w:jc w:val="both"/>
    </w:pPr>
  </w:style>
  <w:style w:type="paragraph" w:customStyle="1" w:styleId="GLOSSARYv4">
    <w:name w:val="GLOSSARY v4"/>
    <w:basedOn w:val="Normal"/>
    <w:autoRedefine/>
    <w:rsid w:val="000B1189"/>
    <w:pPr>
      <w:numPr>
        <w:numId w:val="6"/>
      </w:numPr>
      <w:spacing w:before="120" w:after="240"/>
    </w:pPr>
  </w:style>
  <w:style w:type="paragraph" w:customStyle="1" w:styleId="TABLETXT8V4">
    <w:name w:val="TABLE TXT8 V4"/>
    <w:basedOn w:val="Normal"/>
    <w:autoRedefine/>
    <w:qFormat/>
    <w:rsid w:val="000C480F"/>
    <w:pPr>
      <w:spacing w:before="120" w:after="120"/>
      <w:jc w:val="left"/>
    </w:pPr>
    <w:rPr>
      <w:sz w:val="16"/>
    </w:rPr>
  </w:style>
  <w:style w:type="paragraph" w:styleId="DocumentMap">
    <w:name w:val="Document Map"/>
    <w:basedOn w:val="Normal"/>
    <w:semiHidden/>
    <w:rsid w:val="00E358BF"/>
    <w:pPr>
      <w:shd w:val="clear" w:color="auto" w:fill="000080"/>
    </w:pPr>
    <w:rPr>
      <w:rFonts w:ascii="Tahoma" w:hAnsi="Tahoma"/>
    </w:rPr>
  </w:style>
  <w:style w:type="paragraph" w:customStyle="1" w:styleId="TABLETXT8BOLDV4">
    <w:name w:val="TABLE TXT8 BOLD V4"/>
    <w:basedOn w:val="TABLETXT8V4"/>
    <w:next w:val="TABLETXTCENPARAv4"/>
    <w:autoRedefine/>
    <w:qFormat/>
    <w:rsid w:val="000C480F"/>
    <w:rPr>
      <w:b/>
    </w:rPr>
  </w:style>
  <w:style w:type="paragraph" w:customStyle="1" w:styleId="psubhead4cmt">
    <w:name w:val="psubhead4cmt"/>
    <w:basedOn w:val="Normal"/>
    <w:rsid w:val="008808EC"/>
    <w:pPr>
      <w:spacing w:before="100" w:beforeAutospacing="1" w:after="100" w:afterAutospacing="1"/>
      <w:jc w:val="left"/>
    </w:pPr>
    <w:rPr>
      <w:rFonts w:ascii="Times New Roman" w:eastAsia="Times New Roman" w:hAnsi="Times New Roman"/>
      <w:sz w:val="24"/>
      <w:szCs w:val="24"/>
      <w:lang w:eastAsia="en-GB"/>
    </w:rPr>
  </w:style>
  <w:style w:type="paragraph" w:customStyle="1" w:styleId="text">
    <w:name w:val="text"/>
    <w:rsid w:val="00D30EF5"/>
    <w:pPr>
      <w:spacing w:before="60"/>
      <w:ind w:firstLine="851"/>
      <w:jc w:val="both"/>
    </w:pPr>
    <w:rPr>
      <w:rFonts w:ascii="Times" w:eastAsia="Times New Roman" w:hAnsi="Times"/>
      <w:sz w:val="24"/>
      <w:lang w:val="en-GB" w:eastAsia="en-US"/>
    </w:rPr>
  </w:style>
  <w:style w:type="paragraph" w:customStyle="1" w:styleId="paragraph">
    <w:name w:val="paragraph"/>
    <w:rsid w:val="001861F5"/>
    <w:pPr>
      <w:spacing w:before="80" w:after="40"/>
      <w:ind w:left="851"/>
      <w:jc w:val="both"/>
    </w:pPr>
    <w:rPr>
      <w:rFonts w:ascii="Times" w:eastAsia="Times New Roman" w:hAnsi="Times"/>
      <w:color w:val="000000"/>
      <w:sz w:val="24"/>
      <w:lang w:val="en-GB" w:eastAsia="en-US"/>
    </w:rPr>
  </w:style>
  <w:style w:type="paragraph" w:customStyle="1" w:styleId="Bulist">
    <w:name w:val="Bulist"/>
    <w:rsid w:val="001861F5"/>
    <w:pPr>
      <w:numPr>
        <w:numId w:val="27"/>
      </w:numPr>
      <w:tabs>
        <w:tab w:val="clear" w:pos="360"/>
        <w:tab w:val="left" w:pos="1276"/>
      </w:tabs>
      <w:spacing w:before="40"/>
      <w:ind w:left="1276" w:hanging="425"/>
      <w:jc w:val="both"/>
    </w:pPr>
    <w:rPr>
      <w:rFonts w:ascii="Times" w:eastAsia="Times New Roman" w:hAnsi="Times"/>
      <w:sz w:val="24"/>
      <w:lang w:val="en-GB" w:eastAsia="en-US"/>
    </w:rPr>
  </w:style>
  <w:style w:type="paragraph" w:styleId="Caption">
    <w:name w:val="caption"/>
    <w:next w:val="Normal"/>
    <w:qFormat/>
    <w:rsid w:val="001861F5"/>
    <w:pPr>
      <w:spacing w:before="120" w:after="120"/>
      <w:jc w:val="center"/>
    </w:pPr>
    <w:rPr>
      <w:rFonts w:ascii="Times" w:eastAsia="Times New Roman" w:hAnsi="Times"/>
      <w:b/>
      <w:lang w:val="en-GB" w:eastAsia="en-US"/>
    </w:rPr>
  </w:style>
  <w:style w:type="paragraph" w:customStyle="1" w:styleId="StyleHeading44h4ASubSubHeadingbulletextSubSubHeading">
    <w:name w:val="Style Heading 44h4. (A.)Sub SubHeadingbulletextSub SubHeading..."/>
    <w:basedOn w:val="Heading4"/>
    <w:rsid w:val="00D60328"/>
    <w:pPr>
      <w:numPr>
        <w:ilvl w:val="3"/>
        <w:numId w:val="28"/>
      </w:numPr>
      <w:spacing w:before="160" w:after="40"/>
      <w:jc w:val="left"/>
    </w:pPr>
    <w:rPr>
      <w:b/>
    </w:rPr>
  </w:style>
  <w:style w:type="paragraph" w:customStyle="1" w:styleId="BullterforinrefV4">
    <w:name w:val="Bullter for in ref V4"/>
    <w:basedOn w:val="Normal"/>
    <w:rsid w:val="00D60328"/>
    <w:pPr>
      <w:numPr>
        <w:numId w:val="29"/>
      </w:numPr>
    </w:pPr>
  </w:style>
  <w:style w:type="paragraph" w:styleId="ListBullet3">
    <w:name w:val="List Bullet 3"/>
    <w:basedOn w:val="Normal"/>
    <w:rsid w:val="001F5EAE"/>
    <w:pPr>
      <w:numPr>
        <w:numId w:val="30"/>
      </w:numPr>
    </w:pPr>
  </w:style>
  <w:style w:type="paragraph" w:customStyle="1" w:styleId="ListNo">
    <w:name w:val="ListNo"/>
    <w:rsid w:val="00150AE1"/>
    <w:pPr>
      <w:numPr>
        <w:numId w:val="32"/>
      </w:numPr>
      <w:spacing w:before="90" w:after="45"/>
      <w:jc w:val="both"/>
    </w:pPr>
    <w:rPr>
      <w:rFonts w:ascii="Times" w:eastAsia="Times New Roman" w:hAnsi="Times"/>
      <w:sz w:val="24"/>
      <w:lang w:val="en-GB" w:eastAsia="en-US"/>
    </w:rPr>
  </w:style>
  <w:style w:type="paragraph" w:customStyle="1" w:styleId="sublist">
    <w:name w:val="sublist"/>
    <w:rsid w:val="00150AE1"/>
    <w:pPr>
      <w:numPr>
        <w:numId w:val="31"/>
      </w:numPr>
      <w:tabs>
        <w:tab w:val="left" w:pos="1701"/>
      </w:tabs>
      <w:spacing w:before="20"/>
      <w:jc w:val="both"/>
    </w:pPr>
    <w:rPr>
      <w:rFonts w:ascii="Times" w:eastAsia="Times New Roman" w:hAnsi="Times"/>
      <w:sz w:val="24"/>
      <w:lang w:val="en-GB" w:eastAsia="en-US"/>
    </w:rPr>
  </w:style>
  <w:style w:type="paragraph" w:styleId="ListNumber">
    <w:name w:val="List Number"/>
    <w:basedOn w:val="Normal"/>
    <w:rsid w:val="0025127A"/>
    <w:pPr>
      <w:numPr>
        <w:numId w:val="36"/>
      </w:numPr>
    </w:pPr>
  </w:style>
  <w:style w:type="paragraph" w:styleId="ListContinue2">
    <w:name w:val="List Continue 2"/>
    <w:basedOn w:val="Normal"/>
    <w:rsid w:val="0025127A"/>
    <w:pPr>
      <w:spacing w:after="120"/>
      <w:ind w:left="566"/>
    </w:pPr>
  </w:style>
  <w:style w:type="paragraph" w:styleId="ListNumber2">
    <w:name w:val="List Number 2"/>
    <w:basedOn w:val="Normal"/>
    <w:rsid w:val="0025127A"/>
    <w:pPr>
      <w:numPr>
        <w:numId w:val="37"/>
      </w:numPr>
    </w:pPr>
  </w:style>
  <w:style w:type="paragraph" w:styleId="ListContinue">
    <w:name w:val="List Continue"/>
    <w:basedOn w:val="Normal"/>
    <w:rsid w:val="00B34A2A"/>
    <w:pPr>
      <w:spacing w:after="120"/>
      <w:ind w:left="283"/>
    </w:pPr>
  </w:style>
  <w:style w:type="paragraph" w:styleId="List">
    <w:name w:val="List"/>
    <w:basedOn w:val="Normal"/>
    <w:rsid w:val="00B34A2A"/>
    <w:pPr>
      <w:ind w:left="283" w:hanging="283"/>
    </w:pPr>
  </w:style>
  <w:style w:type="paragraph" w:styleId="TableofFigures">
    <w:name w:val="table of figures"/>
    <w:basedOn w:val="Normal"/>
    <w:next w:val="Normal"/>
    <w:uiPriority w:val="99"/>
    <w:rsid w:val="001A6842"/>
    <w:pPr>
      <w:tabs>
        <w:tab w:val="right" w:leader="underscore" w:pos="9000"/>
      </w:tabs>
      <w:ind w:left="1440" w:right="1100" w:hanging="1440"/>
    </w:pPr>
    <w:rPr>
      <w:b/>
    </w:rPr>
  </w:style>
  <w:style w:type="paragraph" w:styleId="ListBullet">
    <w:name w:val="List Bullet"/>
    <w:basedOn w:val="Normal"/>
    <w:rsid w:val="00B34A2A"/>
    <w:pPr>
      <w:numPr>
        <w:numId w:val="34"/>
      </w:numPr>
    </w:pPr>
  </w:style>
  <w:style w:type="paragraph" w:customStyle="1" w:styleId="ParagraphV4">
    <w:name w:val="Paragraph V4"/>
    <w:basedOn w:val="Normal"/>
    <w:next w:val="Normal"/>
    <w:link w:val="ParagraphV4Char"/>
    <w:rsid w:val="000D47E3"/>
    <w:pPr>
      <w:widowControl w:val="0"/>
      <w:autoSpaceDE w:val="0"/>
      <w:autoSpaceDN w:val="0"/>
      <w:adjustRightInd w:val="0"/>
      <w:spacing w:before="120" w:after="120"/>
    </w:pPr>
    <w:rPr>
      <w:rFonts w:ascii="Arial" w:hAnsi="Arial"/>
      <w:color w:val="000000"/>
      <w:sz w:val="20"/>
      <w:szCs w:val="20"/>
      <w:lang w:val="en-US" w:eastAsia="ja-JP"/>
    </w:rPr>
  </w:style>
  <w:style w:type="paragraph" w:styleId="ListBullet2">
    <w:name w:val="List Bullet 2"/>
    <w:basedOn w:val="Normal"/>
    <w:rsid w:val="009C0ABE"/>
    <w:pPr>
      <w:numPr>
        <w:numId w:val="35"/>
      </w:numPr>
    </w:pPr>
  </w:style>
  <w:style w:type="paragraph" w:styleId="BalloonText">
    <w:name w:val="Balloon Text"/>
    <w:basedOn w:val="Normal"/>
    <w:semiHidden/>
    <w:rsid w:val="00E358BF"/>
    <w:pPr>
      <w:spacing w:before="100" w:beforeAutospacing="1" w:after="100" w:afterAutospacing="1"/>
    </w:pPr>
    <w:rPr>
      <w:rFonts w:ascii="Tahoma" w:eastAsia="MS Mincho" w:hAnsi="Tahoma" w:cs="Tahoma"/>
      <w:sz w:val="16"/>
      <w:szCs w:val="16"/>
      <w:lang w:eastAsia="fr-FR"/>
    </w:rPr>
  </w:style>
  <w:style w:type="paragraph" w:styleId="CommentSubject">
    <w:name w:val="annotation subject"/>
    <w:basedOn w:val="CommentText"/>
    <w:next w:val="CommentText"/>
    <w:semiHidden/>
    <w:rsid w:val="00E358B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9000"/>
      </w:tabs>
      <w:spacing w:before="100" w:beforeAutospacing="1" w:after="100" w:afterAutospacing="1"/>
    </w:pPr>
    <w:rPr>
      <w:rFonts w:eastAsia="MS Mincho"/>
      <w:b/>
      <w:bCs/>
      <w:lang w:eastAsia="fr-FR"/>
    </w:rPr>
  </w:style>
  <w:style w:type="table" w:styleId="TableGrid">
    <w:name w:val="Table Grid"/>
    <w:basedOn w:val="TableNormal"/>
    <w:uiPriority w:val="59"/>
    <w:rsid w:val="0079582D"/>
    <w:pPr>
      <w:spacing w:before="100" w:beforeAutospacing="1" w:after="100" w:afterAutospacing="1"/>
      <w:jc w:val="both"/>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DARKL1v4Char">
    <w:name w:val="BULLET DARK L1 v4 Char"/>
    <w:link w:val="BULLETDARKL1v4"/>
    <w:rsid w:val="00252B97"/>
    <w:rPr>
      <w:rFonts w:ascii="Calibri" w:eastAsia="平成明朝" w:hAnsi="Calibri"/>
      <w:sz w:val="22"/>
      <w:szCs w:val="18"/>
      <w:lang w:val="en-GB" w:eastAsia="x-none"/>
    </w:rPr>
  </w:style>
  <w:style w:type="paragraph" w:customStyle="1" w:styleId="AD-APPDOCV4">
    <w:name w:val="AD-APP DOC V4"/>
    <w:basedOn w:val="Normal"/>
    <w:link w:val="AD-APPDOCV4Char"/>
    <w:rsid w:val="00564E67"/>
    <w:pPr>
      <w:numPr>
        <w:numId w:val="8"/>
      </w:numPr>
      <w:spacing w:before="120" w:after="120"/>
    </w:pPr>
    <w:rPr>
      <w:lang w:eastAsia="x-none"/>
    </w:rPr>
  </w:style>
  <w:style w:type="numbering" w:customStyle="1" w:styleId="StyleOutlinenumberedLatin14pt">
    <w:name w:val="Style Outline numbered (Latin) 14 pt"/>
    <w:basedOn w:val="NoList"/>
    <w:rsid w:val="00316354"/>
    <w:pPr>
      <w:numPr>
        <w:numId w:val="7"/>
      </w:numPr>
    </w:pPr>
  </w:style>
  <w:style w:type="numbering" w:customStyle="1" w:styleId="Avecpuces">
    <w:name w:val="Avec puces"/>
    <w:basedOn w:val="NoList"/>
    <w:rsid w:val="0079582D"/>
    <w:pPr>
      <w:numPr>
        <w:numId w:val="4"/>
      </w:numPr>
    </w:pPr>
  </w:style>
  <w:style w:type="character" w:customStyle="1" w:styleId="BULLETEMPTYL2V4Char">
    <w:name w:val="BULLET EMPTY  L2 V4 Char"/>
    <w:link w:val="BULLETEMPTYL2V4"/>
    <w:rsid w:val="00C8513B"/>
    <w:rPr>
      <w:rFonts w:ascii="Calibri" w:eastAsia="平成明朝" w:hAnsi="Calibri"/>
      <w:sz w:val="22"/>
      <w:szCs w:val="18"/>
      <w:lang w:val="en-GB" w:eastAsia="x-none"/>
    </w:rPr>
  </w:style>
  <w:style w:type="character" w:customStyle="1" w:styleId="AD-APPDOCV4Char">
    <w:name w:val="AD-APP DOC V4 Char"/>
    <w:link w:val="AD-APPDOCV4"/>
    <w:rsid w:val="00564E67"/>
    <w:rPr>
      <w:rFonts w:ascii="Calibri" w:eastAsia="平成明朝" w:hAnsi="Calibri"/>
      <w:sz w:val="22"/>
      <w:szCs w:val="18"/>
      <w:lang w:val="en-GB" w:eastAsia="x-none"/>
    </w:rPr>
  </w:style>
  <w:style w:type="paragraph" w:customStyle="1" w:styleId="REQv4">
    <w:name w:val="REQ  v4"/>
    <w:basedOn w:val="Normal"/>
    <w:link w:val="REQv4Char"/>
    <w:autoRedefine/>
    <w:rsid w:val="00BC6073"/>
    <w:pPr>
      <w:numPr>
        <w:numId w:val="10"/>
      </w:numPr>
      <w:spacing w:before="240" w:after="120"/>
    </w:pPr>
    <w:rPr>
      <w:rFonts w:eastAsia="Times New Roman"/>
      <w:szCs w:val="24"/>
      <w:lang w:eastAsia="x-none"/>
    </w:rPr>
  </w:style>
  <w:style w:type="paragraph" w:customStyle="1" w:styleId="BOLDV4">
    <w:name w:val="BOLD V4"/>
    <w:basedOn w:val="ParagraphV4"/>
    <w:rsid w:val="009A78C0"/>
    <w:rPr>
      <w:b/>
      <w:lang w:eastAsia="en-US"/>
    </w:rPr>
  </w:style>
  <w:style w:type="paragraph" w:customStyle="1" w:styleId="INPUTv4">
    <w:name w:val="INPUT v4"/>
    <w:basedOn w:val="Normal"/>
    <w:autoRedefine/>
    <w:rsid w:val="00564E67"/>
    <w:pPr>
      <w:numPr>
        <w:numId w:val="12"/>
      </w:numPr>
      <w:spacing w:before="120" w:after="120"/>
    </w:pPr>
  </w:style>
  <w:style w:type="paragraph" w:customStyle="1" w:styleId="GUIDELINEv4">
    <w:name w:val="GUIDELINE v4"/>
    <w:basedOn w:val="Normal"/>
    <w:autoRedefine/>
    <w:rsid w:val="00DD48E7"/>
    <w:pPr>
      <w:numPr>
        <w:numId w:val="13"/>
      </w:numPr>
      <w:spacing w:before="120" w:after="120"/>
    </w:pPr>
  </w:style>
  <w:style w:type="paragraph" w:styleId="EndnoteText">
    <w:name w:val="endnote text"/>
    <w:basedOn w:val="Normal"/>
    <w:semiHidden/>
    <w:rsid w:val="00D50667"/>
  </w:style>
  <w:style w:type="character" w:styleId="EndnoteReference">
    <w:name w:val="endnote reference"/>
    <w:semiHidden/>
    <w:rsid w:val="00D50667"/>
    <w:rPr>
      <w:vertAlign w:val="superscript"/>
    </w:rPr>
  </w:style>
  <w:style w:type="paragraph" w:customStyle="1" w:styleId="DELIVERABLESv4">
    <w:name w:val="DELIVERABLES v4"/>
    <w:basedOn w:val="Normal"/>
    <w:rsid w:val="00564E67"/>
    <w:pPr>
      <w:numPr>
        <w:numId w:val="11"/>
      </w:numPr>
      <w:spacing w:before="120" w:after="120"/>
    </w:pPr>
  </w:style>
  <w:style w:type="paragraph" w:customStyle="1" w:styleId="Header3V4">
    <w:name w:val="Header3 V4"/>
    <w:basedOn w:val="Heading3"/>
    <w:next w:val="Normal"/>
    <w:autoRedefine/>
    <w:rsid w:val="00062F3F"/>
    <w:pPr>
      <w:numPr>
        <w:numId w:val="1"/>
      </w:numPr>
      <w:tabs>
        <w:tab w:val="left" w:pos="960"/>
      </w:tabs>
      <w:adjustRightInd w:val="0"/>
      <w:snapToGrid w:val="0"/>
      <w:spacing w:after="240"/>
      <w:ind w:hanging="1077"/>
    </w:pPr>
    <w:rPr>
      <w:sz w:val="28"/>
    </w:rPr>
  </w:style>
  <w:style w:type="character" w:customStyle="1" w:styleId="REQv4Char">
    <w:name w:val="REQ  v4 Char"/>
    <w:link w:val="REQv4"/>
    <w:rsid w:val="00BC6073"/>
    <w:rPr>
      <w:rFonts w:ascii="Calibri" w:eastAsia="Times New Roman" w:hAnsi="Calibri"/>
      <w:sz w:val="22"/>
      <w:szCs w:val="24"/>
      <w:lang w:val="en-GB" w:eastAsia="x-none"/>
    </w:rPr>
  </w:style>
  <w:style w:type="character" w:customStyle="1" w:styleId="TOC4Char">
    <w:name w:val="TOC 4 Char"/>
    <w:link w:val="TOC4"/>
    <w:rsid w:val="0079582D"/>
    <w:rPr>
      <w:rFonts w:ascii="Arial" w:eastAsia="平成明朝" w:hAnsi="Arial"/>
      <w:szCs w:val="24"/>
      <w:lang w:val="en-GB" w:eastAsia="en-US" w:bidi="ar-SA"/>
    </w:rPr>
  </w:style>
  <w:style w:type="paragraph" w:customStyle="1" w:styleId="STATEv4">
    <w:name w:val="STATE v4"/>
    <w:basedOn w:val="Normal"/>
    <w:rsid w:val="00E30180"/>
    <w:pPr>
      <w:numPr>
        <w:numId w:val="22"/>
      </w:numPr>
    </w:pPr>
  </w:style>
  <w:style w:type="numbering" w:customStyle="1" w:styleId="RULES">
    <w:name w:val="RULES"/>
    <w:basedOn w:val="NoList"/>
    <w:link w:val="RULESChar"/>
    <w:rsid w:val="004C7C0A"/>
    <w:pPr>
      <w:numPr>
        <w:numId w:val="23"/>
      </w:numPr>
    </w:pPr>
  </w:style>
  <w:style w:type="character" w:customStyle="1" w:styleId="RULESChar">
    <w:name w:val="RULES Char"/>
    <w:link w:val="RULES"/>
    <w:rsid w:val="004C7C0A"/>
    <w:rPr>
      <w:rFonts w:ascii="Arial" w:eastAsia="平成明朝" w:hAnsi="Arial"/>
      <w:color w:val="auto"/>
      <w:lang w:eastAsia="en-US"/>
    </w:rPr>
  </w:style>
  <w:style w:type="character" w:customStyle="1" w:styleId="ParagraphV4Char">
    <w:name w:val="Paragraph V4 Char"/>
    <w:link w:val="ParagraphV4"/>
    <w:rsid w:val="000D47E3"/>
    <w:rPr>
      <w:rFonts w:ascii="Arial" w:eastAsia="平成明朝" w:hAnsi="Arial"/>
      <w:color w:val="000000"/>
      <w:lang w:val="en-US" w:eastAsia="ja-JP" w:bidi="ar-SA"/>
    </w:rPr>
  </w:style>
  <w:style w:type="numbering" w:customStyle="1" w:styleId="APPLICABLEDOCS">
    <w:name w:val="APPLICABLE DOCS"/>
    <w:basedOn w:val="NoList"/>
    <w:rsid w:val="00D77128"/>
    <w:pPr>
      <w:numPr>
        <w:numId w:val="15"/>
      </w:numPr>
    </w:pPr>
  </w:style>
  <w:style w:type="paragraph" w:customStyle="1" w:styleId="TABLETXTCENPARAv4">
    <w:name w:val="TABLE TXT CEN PARA v4"/>
    <w:basedOn w:val="Normal"/>
    <w:rsid w:val="000D47E3"/>
    <w:pPr>
      <w:jc w:val="center"/>
    </w:pPr>
  </w:style>
  <w:style w:type="numbering" w:customStyle="1" w:styleId="REFDOCS">
    <w:name w:val="REF DOCS"/>
    <w:basedOn w:val="NoList"/>
    <w:rsid w:val="00D77128"/>
    <w:pPr>
      <w:numPr>
        <w:numId w:val="16"/>
      </w:numPr>
    </w:pPr>
  </w:style>
  <w:style w:type="numbering" w:customStyle="1" w:styleId="INPUTS">
    <w:name w:val="INPUTS"/>
    <w:basedOn w:val="NoList"/>
    <w:rsid w:val="00D77128"/>
    <w:pPr>
      <w:numPr>
        <w:numId w:val="21"/>
      </w:numPr>
    </w:pPr>
  </w:style>
  <w:style w:type="numbering" w:customStyle="1" w:styleId="STATES">
    <w:name w:val="STATES"/>
    <w:basedOn w:val="NoList"/>
    <w:rsid w:val="00D77128"/>
    <w:pPr>
      <w:numPr>
        <w:numId w:val="17"/>
      </w:numPr>
    </w:pPr>
  </w:style>
  <w:style w:type="paragraph" w:customStyle="1" w:styleId="BULLETDASHREFV4">
    <w:name w:val="BULLET DASH REF V4"/>
    <w:basedOn w:val="Normal"/>
    <w:rsid w:val="003B4FE1"/>
    <w:pPr>
      <w:numPr>
        <w:numId w:val="24"/>
      </w:numPr>
    </w:pPr>
  </w:style>
  <w:style w:type="numbering" w:customStyle="1" w:styleId="RULE">
    <w:name w:val="RULE"/>
    <w:basedOn w:val="NoList"/>
    <w:rsid w:val="00D77128"/>
    <w:pPr>
      <w:numPr>
        <w:numId w:val="14"/>
      </w:numPr>
    </w:pPr>
  </w:style>
  <w:style w:type="numbering" w:customStyle="1" w:styleId="APPLICABLEDOCUMENTS">
    <w:name w:val="APPLICABLE DOCUMENTS"/>
    <w:basedOn w:val="NoList"/>
    <w:rsid w:val="00D77128"/>
    <w:pPr>
      <w:numPr>
        <w:numId w:val="18"/>
      </w:numPr>
    </w:pPr>
  </w:style>
  <w:style w:type="numbering" w:customStyle="1" w:styleId="REFERENCEDOCUMENTS">
    <w:name w:val="REFERENCE DOCUMENTS"/>
    <w:basedOn w:val="NoList"/>
    <w:rsid w:val="00D77128"/>
    <w:pPr>
      <w:numPr>
        <w:numId w:val="19"/>
      </w:numPr>
    </w:pPr>
  </w:style>
  <w:style w:type="numbering" w:customStyle="1" w:styleId="GUIDELINES">
    <w:name w:val="GUIDELINES"/>
    <w:basedOn w:val="NoList"/>
    <w:rsid w:val="00D77128"/>
    <w:pPr>
      <w:numPr>
        <w:numId w:val="20"/>
      </w:numPr>
    </w:pPr>
  </w:style>
  <w:style w:type="character" w:customStyle="1" w:styleId="Heading2Char">
    <w:name w:val="Heading 2 Char"/>
    <w:aliases w:val="2 Char,h2 Char,2Level V4 Char,2Level Char"/>
    <w:link w:val="Heading2"/>
    <w:rsid w:val="00FD61F0"/>
    <w:rPr>
      <w:rFonts w:ascii="Calibri" w:eastAsia="平成明朝" w:hAnsi="Calibri"/>
      <w:b/>
      <w:bCs/>
      <w:iCs/>
      <w:color w:val="000000"/>
      <w:kern w:val="32"/>
      <w:sz w:val="28"/>
      <w:szCs w:val="28"/>
      <w:lang w:eastAsia="ja-JP"/>
    </w:rPr>
  </w:style>
  <w:style w:type="paragraph" w:customStyle="1" w:styleId="ListParagraph1">
    <w:name w:val="List Paragraph1"/>
    <w:basedOn w:val="Normal"/>
    <w:uiPriority w:val="34"/>
    <w:qFormat/>
    <w:rsid w:val="00A61601"/>
    <w:pPr>
      <w:ind w:left="720"/>
      <w:contextualSpacing/>
    </w:pPr>
  </w:style>
  <w:style w:type="paragraph" w:customStyle="1" w:styleId="Appendix">
    <w:name w:val="Appendix"/>
    <w:basedOn w:val="Heading2"/>
    <w:link w:val="AppendixChar"/>
    <w:autoRedefine/>
    <w:qFormat/>
    <w:rsid w:val="00B23C05"/>
    <w:pPr>
      <w:numPr>
        <w:ilvl w:val="0"/>
        <w:numId w:val="38"/>
      </w:numPr>
    </w:pPr>
  </w:style>
  <w:style w:type="character" w:customStyle="1" w:styleId="AppendixChar">
    <w:name w:val="Appendix Char"/>
    <w:basedOn w:val="Heading2Char"/>
    <w:link w:val="Appendix"/>
    <w:rsid w:val="00B23C05"/>
    <w:rPr>
      <w:rFonts w:ascii="Calibri" w:eastAsia="平成明朝" w:hAnsi="Calibri"/>
      <w:b/>
      <w:bCs/>
      <w:iCs/>
      <w:color w:val="000000"/>
      <w:kern w:val="32"/>
      <w:sz w:val="28"/>
      <w:szCs w:val="28"/>
      <w:lang w:eastAsia="ja-JP"/>
    </w:rPr>
  </w:style>
  <w:style w:type="paragraph" w:customStyle="1" w:styleId="Paragraphleftaligned">
    <w:name w:val="Paragraph left aligned"/>
    <w:basedOn w:val="Normal"/>
    <w:autoRedefine/>
    <w:qFormat/>
    <w:rsid w:val="006F786D"/>
    <w:pPr>
      <w:jc w:val="left"/>
    </w:pPr>
    <w:rPr>
      <w:lang w:val="en-US"/>
    </w:rPr>
  </w:style>
  <w:style w:type="paragraph" w:customStyle="1" w:styleId="Revision1">
    <w:name w:val="Revision1"/>
    <w:hidden/>
    <w:uiPriority w:val="99"/>
    <w:semiHidden/>
    <w:rsid w:val="008301D0"/>
    <w:rPr>
      <w:rFonts w:ascii="Arial" w:eastAsia="平成明朝" w:hAnsi="Arial"/>
      <w:lang w:val="en-GB" w:eastAsia="en-US"/>
    </w:rPr>
  </w:style>
  <w:style w:type="character" w:customStyle="1" w:styleId="IntenseEmphasis1">
    <w:name w:val="Intense Emphasis1"/>
    <w:uiPriority w:val="21"/>
    <w:qFormat/>
    <w:rsid w:val="00783E64"/>
    <w:rPr>
      <w:b/>
      <w:bCs/>
      <w:i/>
      <w:iCs/>
      <w:color w:val="4F81BD"/>
    </w:rPr>
  </w:style>
  <w:style w:type="paragraph" w:customStyle="1" w:styleId="IntenseQuote1">
    <w:name w:val="Intense Quote1"/>
    <w:basedOn w:val="Normal"/>
    <w:next w:val="Normal"/>
    <w:link w:val="IntenseQuoteChar"/>
    <w:uiPriority w:val="30"/>
    <w:qFormat/>
    <w:rsid w:val="00D8745A"/>
    <w:pPr>
      <w:pBdr>
        <w:bottom w:val="single" w:sz="4" w:space="4" w:color="4F81BD"/>
      </w:pBdr>
      <w:spacing w:before="200" w:after="280"/>
      <w:ind w:left="936" w:right="936"/>
    </w:pPr>
    <w:rPr>
      <w:rFonts w:ascii="Arial" w:hAnsi="Arial"/>
      <w:b/>
      <w:bCs/>
      <w:i/>
      <w:iCs/>
      <w:color w:val="4F81BD"/>
      <w:sz w:val="20"/>
      <w:szCs w:val="20"/>
      <w:lang w:val="x-none"/>
    </w:rPr>
  </w:style>
  <w:style w:type="character" w:customStyle="1" w:styleId="IntenseQuoteChar">
    <w:name w:val="Intense Quote Char"/>
    <w:link w:val="IntenseQuote1"/>
    <w:uiPriority w:val="30"/>
    <w:rsid w:val="00D8745A"/>
    <w:rPr>
      <w:rFonts w:ascii="Arial" w:eastAsia="平成明朝" w:hAnsi="Arial"/>
      <w:b/>
      <w:bCs/>
      <w:i/>
      <w:iCs/>
      <w:color w:val="4F81BD"/>
      <w:lang w:eastAsia="en-US"/>
    </w:rPr>
  </w:style>
  <w:style w:type="paragraph" w:customStyle="1" w:styleId="CODACNegative">
    <w:name w:val="CODAC Negative"/>
    <w:basedOn w:val="IntenseQuote1"/>
    <w:next w:val="Heading2"/>
    <w:link w:val="CODACNegativeChar"/>
    <w:autoRedefine/>
    <w:qFormat/>
    <w:rsid w:val="00533D9A"/>
    <w:pPr>
      <w:numPr>
        <w:ilvl w:val="1"/>
        <w:numId w:val="39"/>
      </w:numPr>
      <w:pBdr>
        <w:top w:val="single" w:sz="4" w:space="4" w:color="7F7F7F"/>
        <w:left w:val="single" w:sz="4" w:space="4" w:color="7F7F7F"/>
        <w:bottom w:val="single" w:sz="4" w:space="4" w:color="7F7F7F"/>
        <w:right w:val="single" w:sz="4" w:space="4" w:color="7F7F7F"/>
      </w:pBdr>
      <w:spacing w:before="120" w:after="0"/>
      <w:ind w:left="2494" w:right="680" w:hanging="1814"/>
      <w:jc w:val="left"/>
    </w:pPr>
    <w:rPr>
      <w:rFonts w:ascii="Calibri" w:hAnsi="Calibri"/>
      <w:color w:val="7F7F7F"/>
      <w:sz w:val="22"/>
      <w:szCs w:val="18"/>
      <w:lang w:eastAsia="x-none"/>
    </w:rPr>
  </w:style>
  <w:style w:type="character" w:customStyle="1" w:styleId="CODACNegativeChar">
    <w:name w:val="CODAC Negative Char"/>
    <w:link w:val="CODACNegative"/>
    <w:rsid w:val="00533D9A"/>
    <w:rPr>
      <w:rFonts w:ascii="Calibri" w:eastAsia="平成明朝" w:hAnsi="Calibri"/>
      <w:b/>
      <w:bCs/>
      <w:i/>
      <w:iCs/>
      <w:color w:val="7F7F7F"/>
      <w:sz w:val="22"/>
      <w:szCs w:val="18"/>
      <w:lang w:val="x-none" w:eastAsia="x-none"/>
    </w:rPr>
  </w:style>
  <w:style w:type="paragraph" w:customStyle="1" w:styleId="CODACPositive">
    <w:name w:val="CODAC Positive"/>
    <w:basedOn w:val="CODACNegative"/>
    <w:next w:val="Heading2"/>
    <w:link w:val="CODACPositiveChar"/>
    <w:autoRedefine/>
    <w:qFormat/>
    <w:rsid w:val="00585F04"/>
    <w:pPr>
      <w:pBdr>
        <w:top w:val="single" w:sz="6" w:space="4" w:color="365F91"/>
        <w:left w:val="single" w:sz="6" w:space="4" w:color="365F91"/>
        <w:bottom w:val="single" w:sz="6" w:space="4" w:color="365F91"/>
        <w:right w:val="single" w:sz="6" w:space="4" w:color="365F91"/>
      </w:pBdr>
    </w:pPr>
    <w:rPr>
      <w:color w:val="365F91"/>
    </w:rPr>
  </w:style>
  <w:style w:type="character" w:customStyle="1" w:styleId="CODACPositiveChar">
    <w:name w:val="CODAC Positive Char"/>
    <w:link w:val="CODACPositive"/>
    <w:rsid w:val="00585F04"/>
    <w:rPr>
      <w:rFonts w:ascii="Calibri" w:eastAsia="平成明朝" w:hAnsi="Calibri"/>
      <w:b/>
      <w:bCs/>
      <w:i/>
      <w:iCs/>
      <w:color w:val="365F91"/>
      <w:sz w:val="22"/>
      <w:szCs w:val="18"/>
      <w:lang w:val="x-none" w:eastAsia="x-none"/>
    </w:rPr>
  </w:style>
  <w:style w:type="paragraph" w:styleId="NormalWeb">
    <w:name w:val="Normal (Web)"/>
    <w:basedOn w:val="Normal"/>
    <w:uiPriority w:val="99"/>
    <w:semiHidden/>
    <w:unhideWhenUsed/>
    <w:rsid w:val="001173C5"/>
    <w:pPr>
      <w:spacing w:before="100" w:beforeAutospacing="1" w:after="100" w:afterAutospacing="1"/>
      <w:jc w:val="left"/>
    </w:pPr>
    <w:rPr>
      <w:rFonts w:ascii="Times New Roman" w:eastAsia="Times New Roman" w:hAnsi="Times New Roman"/>
      <w:sz w:val="24"/>
      <w:szCs w:val="24"/>
      <w:lang w:eastAsia="en-GB"/>
    </w:rPr>
  </w:style>
  <w:style w:type="paragraph" w:customStyle="1" w:styleId="Cuadrculamedia21">
    <w:name w:val="Cuadrícula media 21"/>
    <w:uiPriority w:val="1"/>
    <w:qFormat/>
    <w:rsid w:val="00884246"/>
    <w:pPr>
      <w:jc w:val="both"/>
    </w:pPr>
    <w:rPr>
      <w:rFonts w:ascii="Calibri" w:eastAsia="平成明朝" w:hAnsi="Calibri"/>
      <w:sz w:val="22"/>
      <w:szCs w:val="18"/>
      <w:lang w:val="en-GB" w:eastAsia="en-US"/>
    </w:rPr>
  </w:style>
  <w:style w:type="paragraph" w:customStyle="1" w:styleId="Default">
    <w:name w:val="Default"/>
    <w:rsid w:val="004B5557"/>
    <w:pPr>
      <w:autoSpaceDE w:val="0"/>
      <w:autoSpaceDN w:val="0"/>
      <w:adjustRightInd w:val="0"/>
    </w:pPr>
    <w:rPr>
      <w:rFonts w:ascii="Arial" w:hAnsi="Arial" w:cs="Arial"/>
      <w:color w:val="000000"/>
      <w:sz w:val="24"/>
      <w:szCs w:val="24"/>
      <w:lang w:val="en-US" w:eastAsia="en-US"/>
    </w:rPr>
  </w:style>
  <w:style w:type="paragraph" w:customStyle="1" w:styleId="Listavistosa-nfasis11">
    <w:name w:val="Lista vistosa - Énfasis 11"/>
    <w:basedOn w:val="Normal"/>
    <w:uiPriority w:val="34"/>
    <w:qFormat/>
    <w:rsid w:val="008A72AD"/>
    <w:pPr>
      <w:spacing w:before="0" w:after="200" w:line="276" w:lineRule="auto"/>
      <w:ind w:left="720"/>
      <w:contextualSpacing/>
      <w:jc w:val="left"/>
    </w:pPr>
    <w:rPr>
      <w:rFonts w:eastAsia="Calibri"/>
      <w:szCs w:val="22"/>
      <w:lang w:val="en-US"/>
    </w:rPr>
  </w:style>
  <w:style w:type="table" w:customStyle="1" w:styleId="Listaclara1">
    <w:name w:val="Lista clara1"/>
    <w:basedOn w:val="TableNormal"/>
    <w:uiPriority w:val="61"/>
    <w:rsid w:val="00EC3B4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CommentTextChar">
    <w:name w:val="Comment Text Char"/>
    <w:link w:val="CommentText"/>
    <w:uiPriority w:val="99"/>
    <w:rsid w:val="00643A1E"/>
    <w:rPr>
      <w:rFonts w:ascii="Calibri" w:eastAsia="Times" w:hAnsi="Calibri"/>
      <w:sz w:val="22"/>
      <w:szCs w:val="18"/>
      <w:lang w:val="en-GB"/>
    </w:rPr>
  </w:style>
  <w:style w:type="table" w:styleId="TableSimple3">
    <w:name w:val="Table Simple 3"/>
    <w:basedOn w:val="TableNormal"/>
    <w:rsid w:val="00EF20FF"/>
    <w:pPr>
      <w:jc w:val="both"/>
    </w:pPr>
    <w:rPr>
      <w:rFonts w:eastAsia="Times New Roman"/>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HTMLPreformatted">
    <w:name w:val="HTML Preformatted"/>
    <w:basedOn w:val="Normal"/>
    <w:link w:val="HTMLPreformattedChar"/>
    <w:uiPriority w:val="99"/>
    <w:semiHidden/>
    <w:unhideWhenUsed/>
    <w:rsid w:val="00E3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E318FF"/>
    <w:rPr>
      <w:rFonts w:ascii="Courier New" w:eastAsia="Times New Roman" w:hAnsi="Courier New" w:cs="Courier New"/>
    </w:rPr>
  </w:style>
  <w:style w:type="paragraph" w:customStyle="1" w:styleId="Textbody">
    <w:name w:val="Text body"/>
    <w:basedOn w:val="Normal"/>
    <w:rsid w:val="00FF7BEA"/>
    <w:pPr>
      <w:suppressAutoHyphens/>
      <w:autoSpaceDN w:val="0"/>
      <w:spacing w:before="0" w:after="120"/>
      <w:textAlignment w:val="baseline"/>
    </w:pPr>
    <w:rPr>
      <w:rFonts w:ascii="Liberation Serif" w:hAnsi="Liberation Serif" w:cs="Lohit Devanagari"/>
      <w:kern w:val="3"/>
      <w:sz w:val="24"/>
      <w:szCs w:val="24"/>
      <w:lang w:val="en-US" w:bidi="hi-IN"/>
    </w:rPr>
  </w:style>
  <w:style w:type="paragraph" w:customStyle="1" w:styleId="TableContents">
    <w:name w:val="Table Contents"/>
    <w:basedOn w:val="Normal"/>
    <w:rsid w:val="00FF7BEA"/>
    <w:pPr>
      <w:suppressLineNumbers/>
      <w:suppressAutoHyphens/>
      <w:autoSpaceDN w:val="0"/>
      <w:spacing w:before="120" w:after="120"/>
      <w:textAlignment w:val="baseline"/>
    </w:pPr>
    <w:rPr>
      <w:rFonts w:ascii="Liberation Serif" w:hAnsi="Liberation Serif" w:cs="Lohit Devanagari"/>
      <w:kern w:val="3"/>
      <w:sz w:val="24"/>
      <w:szCs w:val="24"/>
      <w:lang w:val="en-US" w:bidi="hi-IN"/>
    </w:rPr>
  </w:style>
  <w:style w:type="table" w:styleId="TableGrid5">
    <w:name w:val="Table Grid 5"/>
    <w:basedOn w:val="TableNormal"/>
    <w:rsid w:val="00FF7BEA"/>
    <w:pPr>
      <w:spacing w:before="120" w:after="120"/>
      <w:jc w:val="both"/>
    </w:pPr>
    <w:rPr>
      <w:rFonts w:eastAsia="Times New Roman"/>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on">
    <w:name w:val="Revision"/>
    <w:hidden/>
    <w:uiPriority w:val="99"/>
    <w:semiHidden/>
    <w:rsid w:val="00C81401"/>
    <w:rPr>
      <w:rFonts w:ascii="Calibri" w:eastAsia="平成明朝" w:hAnsi="Calibri"/>
      <w:sz w:val="22"/>
      <w:szCs w:val="18"/>
      <w:lang w:val="en-GB" w:eastAsia="en-US"/>
    </w:rPr>
  </w:style>
  <w:style w:type="paragraph" w:styleId="NoSpacing">
    <w:name w:val="No Spacing"/>
    <w:link w:val="NoSpacingChar"/>
    <w:uiPriority w:val="1"/>
    <w:qFormat/>
    <w:rsid w:val="008B2C92"/>
    <w:rPr>
      <w:rFonts w:ascii="Calibri" w:eastAsia="MS Mincho" w:hAnsi="Calibri"/>
      <w:sz w:val="22"/>
      <w:szCs w:val="22"/>
      <w:lang w:val="en-US" w:eastAsia="ja-JP"/>
    </w:rPr>
  </w:style>
  <w:style w:type="character" w:customStyle="1" w:styleId="NoSpacingChar">
    <w:name w:val="No Spacing Char"/>
    <w:link w:val="NoSpacing"/>
    <w:uiPriority w:val="1"/>
    <w:rsid w:val="008B2C92"/>
    <w:rPr>
      <w:rFonts w:ascii="Calibri" w:eastAsia="MS Mincho" w:hAnsi="Calibri"/>
      <w:sz w:val="22"/>
      <w:szCs w:val="22"/>
      <w:lang w:val="en-US" w:eastAsia="ja-JP" w:bidi="ar-SA"/>
    </w:rPr>
  </w:style>
  <w:style w:type="paragraph" w:styleId="TOCHeading">
    <w:name w:val="TOC Heading"/>
    <w:basedOn w:val="Heading1"/>
    <w:next w:val="Normal"/>
    <w:uiPriority w:val="39"/>
    <w:unhideWhenUsed/>
    <w:qFormat/>
    <w:rsid w:val="00D164F7"/>
    <w:pPr>
      <w:keepNext/>
      <w:keepLines/>
      <w:pageBreakBefore w:val="0"/>
      <w:numPr>
        <w:numId w:val="0"/>
      </w:numPr>
      <w:spacing w:before="240" w:after="0" w:line="259" w:lineRule="auto"/>
      <w:ind w:right="0"/>
      <w:outlineLvl w:val="9"/>
    </w:pPr>
    <w:rPr>
      <w:rFonts w:asciiTheme="majorHAnsi" w:eastAsiaTheme="majorEastAsia" w:hAnsiTheme="majorHAnsi" w:cstheme="majorBidi"/>
      <w:b w:val="0"/>
      <w:bCs w:val="0"/>
      <w:caps w:val="0"/>
      <w:color w:val="365F91" w:themeColor="accent1" w:themeShade="BF"/>
      <w:sz w:val="32"/>
      <w:szCs w:val="32"/>
      <w:lang w:val="en-US"/>
    </w:rPr>
  </w:style>
  <w:style w:type="paragraph" w:styleId="ListParagraph">
    <w:name w:val="List Paragraph"/>
    <w:basedOn w:val="Normal"/>
    <w:uiPriority w:val="34"/>
    <w:qFormat/>
    <w:rsid w:val="00CE1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442622">
      <w:bodyDiv w:val="1"/>
      <w:marLeft w:val="0"/>
      <w:marRight w:val="0"/>
      <w:marTop w:val="0"/>
      <w:marBottom w:val="0"/>
      <w:divBdr>
        <w:top w:val="none" w:sz="0" w:space="0" w:color="auto"/>
        <w:left w:val="none" w:sz="0" w:space="0" w:color="auto"/>
        <w:bottom w:val="none" w:sz="0" w:space="0" w:color="auto"/>
        <w:right w:val="none" w:sz="0" w:space="0" w:color="auto"/>
      </w:divBdr>
    </w:div>
    <w:div w:id="756680079">
      <w:bodyDiv w:val="1"/>
      <w:marLeft w:val="0"/>
      <w:marRight w:val="0"/>
      <w:marTop w:val="0"/>
      <w:marBottom w:val="0"/>
      <w:divBdr>
        <w:top w:val="none" w:sz="0" w:space="0" w:color="auto"/>
        <w:left w:val="none" w:sz="0" w:space="0" w:color="auto"/>
        <w:bottom w:val="none" w:sz="0" w:space="0" w:color="auto"/>
        <w:right w:val="none" w:sz="0" w:space="0" w:color="auto"/>
      </w:divBdr>
    </w:div>
    <w:div w:id="824472795">
      <w:bodyDiv w:val="1"/>
      <w:marLeft w:val="0"/>
      <w:marRight w:val="0"/>
      <w:marTop w:val="0"/>
      <w:marBottom w:val="0"/>
      <w:divBdr>
        <w:top w:val="none" w:sz="0" w:space="0" w:color="auto"/>
        <w:left w:val="none" w:sz="0" w:space="0" w:color="auto"/>
        <w:bottom w:val="none" w:sz="0" w:space="0" w:color="auto"/>
        <w:right w:val="none" w:sz="0" w:space="0" w:color="auto"/>
      </w:divBdr>
    </w:div>
    <w:div w:id="998122157">
      <w:bodyDiv w:val="1"/>
      <w:marLeft w:val="0"/>
      <w:marRight w:val="0"/>
      <w:marTop w:val="0"/>
      <w:marBottom w:val="0"/>
      <w:divBdr>
        <w:top w:val="none" w:sz="0" w:space="0" w:color="auto"/>
        <w:left w:val="none" w:sz="0" w:space="0" w:color="auto"/>
        <w:bottom w:val="none" w:sz="0" w:space="0" w:color="auto"/>
        <w:right w:val="none" w:sz="0" w:space="0" w:color="auto"/>
      </w:divBdr>
      <w:divsChild>
        <w:div w:id="1985349060">
          <w:marLeft w:val="0"/>
          <w:marRight w:val="0"/>
          <w:marTop w:val="0"/>
          <w:marBottom w:val="0"/>
          <w:divBdr>
            <w:top w:val="none" w:sz="0" w:space="0" w:color="auto"/>
            <w:left w:val="none" w:sz="0" w:space="0" w:color="auto"/>
            <w:bottom w:val="none" w:sz="0" w:space="0" w:color="auto"/>
            <w:right w:val="none" w:sz="0" w:space="0" w:color="auto"/>
          </w:divBdr>
          <w:divsChild>
            <w:div w:id="1029796508">
              <w:marLeft w:val="0"/>
              <w:marRight w:val="0"/>
              <w:marTop w:val="0"/>
              <w:marBottom w:val="0"/>
              <w:divBdr>
                <w:top w:val="none" w:sz="0" w:space="0" w:color="auto"/>
                <w:left w:val="none" w:sz="0" w:space="0" w:color="auto"/>
                <w:bottom w:val="none" w:sz="0" w:space="0" w:color="auto"/>
                <w:right w:val="none" w:sz="0" w:space="0" w:color="auto"/>
              </w:divBdr>
              <w:divsChild>
                <w:div w:id="816798424">
                  <w:marLeft w:val="0"/>
                  <w:marRight w:val="0"/>
                  <w:marTop w:val="0"/>
                  <w:marBottom w:val="0"/>
                  <w:divBdr>
                    <w:top w:val="none" w:sz="0" w:space="0" w:color="auto"/>
                    <w:left w:val="none" w:sz="0" w:space="0" w:color="auto"/>
                    <w:bottom w:val="none" w:sz="0" w:space="0" w:color="auto"/>
                    <w:right w:val="none" w:sz="0" w:space="0" w:color="auto"/>
                  </w:divBdr>
                  <w:divsChild>
                    <w:div w:id="1828129567">
                      <w:marLeft w:val="0"/>
                      <w:marRight w:val="0"/>
                      <w:marTop w:val="0"/>
                      <w:marBottom w:val="0"/>
                      <w:divBdr>
                        <w:top w:val="none" w:sz="0" w:space="0" w:color="auto"/>
                        <w:left w:val="none" w:sz="0" w:space="0" w:color="auto"/>
                        <w:bottom w:val="none" w:sz="0" w:space="0" w:color="auto"/>
                        <w:right w:val="none" w:sz="0" w:space="0" w:color="auto"/>
                      </w:divBdr>
                      <w:divsChild>
                        <w:div w:id="2119789979">
                          <w:marLeft w:val="0"/>
                          <w:marRight w:val="0"/>
                          <w:marTop w:val="0"/>
                          <w:marBottom w:val="0"/>
                          <w:divBdr>
                            <w:top w:val="none" w:sz="0" w:space="0" w:color="auto"/>
                            <w:left w:val="none" w:sz="0" w:space="0" w:color="auto"/>
                            <w:bottom w:val="none" w:sz="0" w:space="0" w:color="auto"/>
                            <w:right w:val="none" w:sz="0" w:space="0" w:color="auto"/>
                          </w:divBdr>
                          <w:divsChild>
                            <w:div w:id="537939967">
                              <w:marLeft w:val="0"/>
                              <w:marRight w:val="0"/>
                              <w:marTop w:val="0"/>
                              <w:marBottom w:val="0"/>
                              <w:divBdr>
                                <w:top w:val="none" w:sz="0" w:space="0" w:color="auto"/>
                                <w:left w:val="none" w:sz="0" w:space="0" w:color="auto"/>
                                <w:bottom w:val="none" w:sz="0" w:space="0" w:color="auto"/>
                                <w:right w:val="none" w:sz="0" w:space="0" w:color="auto"/>
                              </w:divBdr>
                              <w:divsChild>
                                <w:div w:id="299455942">
                                  <w:marLeft w:val="0"/>
                                  <w:marRight w:val="0"/>
                                  <w:marTop w:val="0"/>
                                  <w:marBottom w:val="0"/>
                                  <w:divBdr>
                                    <w:top w:val="single" w:sz="6" w:space="0" w:color="F5F5F5"/>
                                    <w:left w:val="single" w:sz="6" w:space="0" w:color="F5F5F5"/>
                                    <w:bottom w:val="single" w:sz="6" w:space="0" w:color="F5F5F5"/>
                                    <w:right w:val="single" w:sz="6" w:space="0" w:color="F5F5F5"/>
                                  </w:divBdr>
                                  <w:divsChild>
                                    <w:div w:id="1881628008">
                                      <w:marLeft w:val="0"/>
                                      <w:marRight w:val="0"/>
                                      <w:marTop w:val="0"/>
                                      <w:marBottom w:val="0"/>
                                      <w:divBdr>
                                        <w:top w:val="none" w:sz="0" w:space="0" w:color="auto"/>
                                        <w:left w:val="none" w:sz="0" w:space="0" w:color="auto"/>
                                        <w:bottom w:val="none" w:sz="0" w:space="0" w:color="auto"/>
                                        <w:right w:val="none" w:sz="0" w:space="0" w:color="auto"/>
                                      </w:divBdr>
                                      <w:divsChild>
                                        <w:div w:id="439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590586">
      <w:bodyDiv w:val="1"/>
      <w:marLeft w:val="0"/>
      <w:marRight w:val="0"/>
      <w:marTop w:val="0"/>
      <w:marBottom w:val="0"/>
      <w:divBdr>
        <w:top w:val="none" w:sz="0" w:space="0" w:color="auto"/>
        <w:left w:val="none" w:sz="0" w:space="0" w:color="auto"/>
        <w:bottom w:val="none" w:sz="0" w:space="0" w:color="auto"/>
        <w:right w:val="none" w:sz="0" w:space="0" w:color="auto"/>
      </w:divBdr>
    </w:div>
    <w:div w:id="1549682238">
      <w:bodyDiv w:val="1"/>
      <w:marLeft w:val="0"/>
      <w:marRight w:val="0"/>
      <w:marTop w:val="0"/>
      <w:marBottom w:val="0"/>
      <w:divBdr>
        <w:top w:val="none" w:sz="0" w:space="0" w:color="auto"/>
        <w:left w:val="none" w:sz="0" w:space="0" w:color="auto"/>
        <w:bottom w:val="none" w:sz="0" w:space="0" w:color="auto"/>
        <w:right w:val="none" w:sz="0" w:space="0" w:color="auto"/>
      </w:divBdr>
    </w:div>
    <w:div w:id="205862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kijap\Application%20Data\Microsoft\Templates\ITER%20PM%20Repor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2013-04-15T00:00:00</PublishDate>
  <Abstract/>
  <CompanyAddress>EUIT Telecomunicación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3A7CE-3B63-412F-AE3E-AAED24735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ITER PM Report.dot</Template>
  <TotalTime>6</TotalTime>
  <Pages>8</Pages>
  <Words>1191</Words>
  <Characters>6795</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Dpto Sistemas Electrónicos y de Control Universidad Politecnica de Madrid</Company>
  <LinksUpToDate>false</LinksUpToDate>
  <CharactersWithSpaces>7971</CharactersWithSpaces>
  <SharedDoc>false</SharedDoc>
  <HLinks>
    <vt:vector size="96" baseType="variant">
      <vt:variant>
        <vt:i4>1114167</vt:i4>
      </vt:variant>
      <vt:variant>
        <vt:i4>95</vt:i4>
      </vt:variant>
      <vt:variant>
        <vt:i4>0</vt:i4>
      </vt:variant>
      <vt:variant>
        <vt:i4>5</vt:i4>
      </vt:variant>
      <vt:variant>
        <vt:lpwstr/>
      </vt:variant>
      <vt:variant>
        <vt:lpwstr>_Toc358388486</vt:lpwstr>
      </vt:variant>
      <vt:variant>
        <vt:i4>1048629</vt:i4>
      </vt:variant>
      <vt:variant>
        <vt:i4>86</vt:i4>
      </vt:variant>
      <vt:variant>
        <vt:i4>0</vt:i4>
      </vt:variant>
      <vt:variant>
        <vt:i4>5</vt:i4>
      </vt:variant>
      <vt:variant>
        <vt:lpwstr/>
      </vt:variant>
      <vt:variant>
        <vt:lpwstr>_Toc358388695</vt:lpwstr>
      </vt:variant>
      <vt:variant>
        <vt:i4>1048629</vt:i4>
      </vt:variant>
      <vt:variant>
        <vt:i4>80</vt:i4>
      </vt:variant>
      <vt:variant>
        <vt:i4>0</vt:i4>
      </vt:variant>
      <vt:variant>
        <vt:i4>5</vt:i4>
      </vt:variant>
      <vt:variant>
        <vt:lpwstr/>
      </vt:variant>
      <vt:variant>
        <vt:lpwstr>_Toc358388694</vt:lpwstr>
      </vt:variant>
      <vt:variant>
        <vt:i4>1048629</vt:i4>
      </vt:variant>
      <vt:variant>
        <vt:i4>74</vt:i4>
      </vt:variant>
      <vt:variant>
        <vt:i4>0</vt:i4>
      </vt:variant>
      <vt:variant>
        <vt:i4>5</vt:i4>
      </vt:variant>
      <vt:variant>
        <vt:lpwstr/>
      </vt:variant>
      <vt:variant>
        <vt:lpwstr>_Toc358388693</vt:lpwstr>
      </vt:variant>
      <vt:variant>
        <vt:i4>1048629</vt:i4>
      </vt:variant>
      <vt:variant>
        <vt:i4>68</vt:i4>
      </vt:variant>
      <vt:variant>
        <vt:i4>0</vt:i4>
      </vt:variant>
      <vt:variant>
        <vt:i4>5</vt:i4>
      </vt:variant>
      <vt:variant>
        <vt:lpwstr/>
      </vt:variant>
      <vt:variant>
        <vt:lpwstr>_Toc358388692</vt:lpwstr>
      </vt:variant>
      <vt:variant>
        <vt:i4>1048629</vt:i4>
      </vt:variant>
      <vt:variant>
        <vt:i4>62</vt:i4>
      </vt:variant>
      <vt:variant>
        <vt:i4>0</vt:i4>
      </vt:variant>
      <vt:variant>
        <vt:i4>5</vt:i4>
      </vt:variant>
      <vt:variant>
        <vt:lpwstr/>
      </vt:variant>
      <vt:variant>
        <vt:lpwstr>_Toc358388691</vt:lpwstr>
      </vt:variant>
      <vt:variant>
        <vt:i4>1048629</vt:i4>
      </vt:variant>
      <vt:variant>
        <vt:i4>56</vt:i4>
      </vt:variant>
      <vt:variant>
        <vt:i4>0</vt:i4>
      </vt:variant>
      <vt:variant>
        <vt:i4>5</vt:i4>
      </vt:variant>
      <vt:variant>
        <vt:lpwstr/>
      </vt:variant>
      <vt:variant>
        <vt:lpwstr>_Toc358388690</vt:lpwstr>
      </vt:variant>
      <vt:variant>
        <vt:i4>1114165</vt:i4>
      </vt:variant>
      <vt:variant>
        <vt:i4>50</vt:i4>
      </vt:variant>
      <vt:variant>
        <vt:i4>0</vt:i4>
      </vt:variant>
      <vt:variant>
        <vt:i4>5</vt:i4>
      </vt:variant>
      <vt:variant>
        <vt:lpwstr/>
      </vt:variant>
      <vt:variant>
        <vt:lpwstr>_Toc358388689</vt:lpwstr>
      </vt:variant>
      <vt:variant>
        <vt:i4>1114165</vt:i4>
      </vt:variant>
      <vt:variant>
        <vt:i4>44</vt:i4>
      </vt:variant>
      <vt:variant>
        <vt:i4>0</vt:i4>
      </vt:variant>
      <vt:variant>
        <vt:i4>5</vt:i4>
      </vt:variant>
      <vt:variant>
        <vt:lpwstr/>
      </vt:variant>
      <vt:variant>
        <vt:lpwstr>_Toc358388688</vt:lpwstr>
      </vt:variant>
      <vt:variant>
        <vt:i4>1114165</vt:i4>
      </vt:variant>
      <vt:variant>
        <vt:i4>38</vt:i4>
      </vt:variant>
      <vt:variant>
        <vt:i4>0</vt:i4>
      </vt:variant>
      <vt:variant>
        <vt:i4>5</vt:i4>
      </vt:variant>
      <vt:variant>
        <vt:lpwstr/>
      </vt:variant>
      <vt:variant>
        <vt:lpwstr>_Toc358388687</vt:lpwstr>
      </vt:variant>
      <vt:variant>
        <vt:i4>1114165</vt:i4>
      </vt:variant>
      <vt:variant>
        <vt:i4>32</vt:i4>
      </vt:variant>
      <vt:variant>
        <vt:i4>0</vt:i4>
      </vt:variant>
      <vt:variant>
        <vt:i4>5</vt:i4>
      </vt:variant>
      <vt:variant>
        <vt:lpwstr/>
      </vt:variant>
      <vt:variant>
        <vt:lpwstr>_Toc358388686</vt:lpwstr>
      </vt:variant>
      <vt:variant>
        <vt:i4>1114165</vt:i4>
      </vt:variant>
      <vt:variant>
        <vt:i4>26</vt:i4>
      </vt:variant>
      <vt:variant>
        <vt:i4>0</vt:i4>
      </vt:variant>
      <vt:variant>
        <vt:i4>5</vt:i4>
      </vt:variant>
      <vt:variant>
        <vt:lpwstr/>
      </vt:variant>
      <vt:variant>
        <vt:lpwstr>_Toc358388685</vt:lpwstr>
      </vt:variant>
      <vt:variant>
        <vt:i4>1114165</vt:i4>
      </vt:variant>
      <vt:variant>
        <vt:i4>20</vt:i4>
      </vt:variant>
      <vt:variant>
        <vt:i4>0</vt:i4>
      </vt:variant>
      <vt:variant>
        <vt:i4>5</vt:i4>
      </vt:variant>
      <vt:variant>
        <vt:lpwstr/>
      </vt:variant>
      <vt:variant>
        <vt:lpwstr>_Toc358388684</vt:lpwstr>
      </vt:variant>
      <vt:variant>
        <vt:i4>1114165</vt:i4>
      </vt:variant>
      <vt:variant>
        <vt:i4>14</vt:i4>
      </vt:variant>
      <vt:variant>
        <vt:i4>0</vt:i4>
      </vt:variant>
      <vt:variant>
        <vt:i4>5</vt:i4>
      </vt:variant>
      <vt:variant>
        <vt:lpwstr/>
      </vt:variant>
      <vt:variant>
        <vt:lpwstr>_Toc358388683</vt:lpwstr>
      </vt:variant>
      <vt:variant>
        <vt:i4>1114165</vt:i4>
      </vt:variant>
      <vt:variant>
        <vt:i4>8</vt:i4>
      </vt:variant>
      <vt:variant>
        <vt:i4>0</vt:i4>
      </vt:variant>
      <vt:variant>
        <vt:i4>5</vt:i4>
      </vt:variant>
      <vt:variant>
        <vt:lpwstr/>
      </vt:variant>
      <vt:variant>
        <vt:lpwstr>_Toc358388682</vt:lpwstr>
      </vt:variant>
      <vt:variant>
        <vt:i4>1114165</vt:i4>
      </vt:variant>
      <vt:variant>
        <vt:i4>2</vt:i4>
      </vt:variant>
      <vt:variant>
        <vt:i4>0</vt:i4>
      </vt:variant>
      <vt:variant>
        <vt:i4>5</vt:i4>
      </vt:variant>
      <vt:variant>
        <vt:lpwstr/>
      </vt:variant>
      <vt:variant>
        <vt:lpwstr>_Toc358388681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Using Buildroot for building embedded Linux Systems</dc:subject>
  <dc:creator>eduardo.barrera@upm.es</dc:creator>
  <cp:keywords/>
  <cp:lastModifiedBy>EDUARDO BARRERA LOPEZ DE TURISO</cp:lastModifiedBy>
  <cp:revision>7</cp:revision>
  <cp:lastPrinted>2013-04-29T19:25:00Z</cp:lastPrinted>
  <dcterms:created xsi:type="dcterms:W3CDTF">2022-03-08T08:48:00Z</dcterms:created>
  <dcterms:modified xsi:type="dcterms:W3CDTF">2025-02-24T10:39:00Z</dcterms:modified>
  <cp:category>Tutorial</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mark">
    <vt:lpwstr>DS proofreading implemented</vt:lpwstr>
  </property>
  <property fmtid="{D5CDD505-2E9C-101B-9397-08002B2CF9AE}" pid="3" name="ContentType">
    <vt:lpwstr>Document</vt:lpwstr>
  </property>
  <property fmtid="{D5CDD505-2E9C-101B-9397-08002B2CF9AE}" pid="4" name="_DocHome">
    <vt:i4>-599327235</vt:i4>
  </property>
</Properties>
</file>